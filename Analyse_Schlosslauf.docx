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53576038"/>
        <w:docPartObj>
          <w:docPartGallery w:val="Cover Pages"/>
          <w:docPartUnique/>
        </w:docPartObj>
      </w:sdtPr>
      <w:sdtContent>
        <w:p w:rsidR="00093BD8" w:rsidRPr="00F961B7" w:rsidRDefault="00093BD8"/>
        <w:p w:rsidR="00093BD8" w:rsidRPr="00F961B7" w:rsidRDefault="00093BD8">
          <w:r w:rsidRPr="00F961B7">
            <w:rPr>
              <w:noProof/>
              <w:lang w:eastAsia="de-CH"/>
            </w:rPr>
            <mc:AlternateContent>
              <mc:Choice Requires="wps">
                <w:drawing>
                  <wp:anchor distT="0" distB="0" distL="114300" distR="114300" simplePos="0" relativeHeight="251662336" behindDoc="0" locked="0" layoutInCell="1" allowOverlap="1" wp14:anchorId="044E8322" wp14:editId="5309729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Content>
                                  <w:p w:rsidR="00DD24EF" w:rsidRDefault="00DD24EF">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102326"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8-01-10T00:00:00Z">
                              <w:dateFormat w:val="d. MMMM yyyy"/>
                              <w:lid w:val="de-DE"/>
                              <w:storeMappedDataAs w:val="dateTime"/>
                              <w:calendar w:val="gregorian"/>
                            </w:date>
                          </w:sdtPr>
                          <w:sdtContent>
                            <w:p w:rsidR="00DD24EF" w:rsidRDefault="00DD24EF">
                              <w:pPr>
                                <w:pStyle w:val="KeinLeerraum"/>
                                <w:jc w:val="right"/>
                                <w:rPr>
                                  <w:caps/>
                                  <w:color w:val="102326" w:themeColor="text2" w:themeShade="BF"/>
                                  <w:sz w:val="40"/>
                                  <w:szCs w:val="40"/>
                                </w:rPr>
                              </w:pPr>
                              <w:r>
                                <w:rPr>
                                  <w:caps/>
                                  <w:color w:val="102326" w:themeColor="text2" w:themeShade="BF"/>
                                  <w:sz w:val="40"/>
                                  <w:szCs w:val="40"/>
                                  <w:lang w:val="de-DE"/>
                                </w:rPr>
                                <w:t>10. Januar 2018</w:t>
                              </w:r>
                            </w:p>
                          </w:sdtContent>
                        </w:sdt>
                      </w:txbxContent>
                    </v:textbox>
                    <w10:wrap type="square" anchorx="page" anchory="page"/>
                  </v:shape>
                </w:pict>
              </mc:Fallback>
            </mc:AlternateContent>
          </w:r>
          <w:r w:rsidRPr="00F961B7">
            <w:rPr>
              <w:noProof/>
              <w:lang w:eastAsia="de-CH"/>
            </w:rPr>
            <mc:AlternateContent>
              <mc:Choice Requires="wps">
                <w:drawing>
                  <wp:anchor distT="0" distB="0" distL="114300" distR="114300" simplePos="0" relativeHeight="251661312" behindDoc="0" locked="0" layoutInCell="1" allowOverlap="1" wp14:anchorId="2C7CD588" wp14:editId="4C18865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D24EF" w:rsidRDefault="00DD24EF">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DD24EF" w:rsidRDefault="00DD24EF">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TBZ</w:t>
                                    </w:r>
                                  </w:sdtContent>
                                </w:sdt>
                              </w:p>
                              <w:p w:rsidR="00DD24EF" w:rsidRDefault="00DD24EF">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D24EF" w:rsidRDefault="00DD24EF">
                              <w:pPr>
                                <w:pStyle w:val="KeinLeerraum"/>
                                <w:jc w:val="right"/>
                                <w:rPr>
                                  <w:caps/>
                                  <w:color w:val="262626" w:themeColor="text1" w:themeTint="D9"/>
                                  <w:sz w:val="28"/>
                                  <w:szCs w:val="28"/>
                                </w:rPr>
                              </w:pPr>
                              <w:r>
                                <w:rPr>
                                  <w:caps/>
                                  <w:color w:val="262626" w:themeColor="text1" w:themeTint="D9"/>
                                  <w:sz w:val="28"/>
                                  <w:szCs w:val="28"/>
                                </w:rPr>
                                <w:t>Nadja Stadelmann, Tatyana Merlo, Natalie Stalder</w:t>
                              </w:r>
                            </w:p>
                          </w:sdtContent>
                        </w:sdt>
                        <w:p w:rsidR="00DD24EF" w:rsidRDefault="00DD24EF">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TBZ</w:t>
                              </w:r>
                            </w:sdtContent>
                          </w:sdt>
                        </w:p>
                        <w:p w:rsidR="00DD24EF" w:rsidRDefault="00DD24EF">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v:textbox>
                    <w10:wrap type="square" anchorx="page" anchory="page"/>
                  </v:shape>
                </w:pict>
              </mc:Fallback>
            </mc:AlternateContent>
          </w:r>
          <w:r w:rsidRPr="00F961B7">
            <w:rPr>
              <w:noProof/>
              <w:lang w:eastAsia="de-CH"/>
            </w:rPr>
            <mc:AlternateContent>
              <mc:Choice Requires="wps">
                <w:drawing>
                  <wp:anchor distT="0" distB="0" distL="114300" distR="114300" simplePos="0" relativeHeight="251660288" behindDoc="0" locked="0" layoutInCell="1" allowOverlap="1" wp14:anchorId="63E79452" wp14:editId="4631F54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24EF" w:rsidRDefault="00DD24EF">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DD24EF" w:rsidRDefault="00DD24EF">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DD24EF" w:rsidRDefault="00DD24EF">
                          <w:pPr>
                            <w:pStyle w:val="KeinLeerraum"/>
                            <w:jc w:val="right"/>
                            <w:rPr>
                              <w:caps/>
                              <w:color w:val="102326" w:themeColor="text2" w:themeShade="BF"/>
                              <w:sz w:val="52"/>
                              <w:szCs w:val="52"/>
                            </w:rPr>
                          </w:pPr>
                          <w:sdt>
                            <w:sdtPr>
                              <w:rPr>
                                <w:caps/>
                                <w:color w:val="102326"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02326" w:themeColor="text2" w:themeShade="BF"/>
                                  <w:sz w:val="52"/>
                                  <w:szCs w:val="52"/>
                                </w:rPr>
                                <w:t>Analyse Schlosslauf</w:t>
                              </w:r>
                            </w:sdtContent>
                          </w:sdt>
                        </w:p>
                        <w:sdt>
                          <w:sdtPr>
                            <w:rPr>
                              <w:smallCaps/>
                              <w:color w:val="162F33"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DD24EF" w:rsidRDefault="00DD24EF">
                              <w:pPr>
                                <w:pStyle w:val="KeinLeerraum"/>
                                <w:jc w:val="right"/>
                                <w:rPr>
                                  <w:smallCaps/>
                                  <w:color w:val="162F33" w:themeColor="text2"/>
                                  <w:sz w:val="36"/>
                                  <w:szCs w:val="36"/>
                                </w:rPr>
                              </w:pPr>
                              <w:r>
                                <w:rPr>
                                  <w:smallCaps/>
                                  <w:color w:val="162F33" w:themeColor="text2"/>
                                  <w:sz w:val="36"/>
                                  <w:szCs w:val="36"/>
                                </w:rPr>
                                <w:t>M183 – Applikationssicherheit implementieren</w:t>
                              </w:r>
                            </w:p>
                          </w:sdtContent>
                        </w:sdt>
                      </w:txbxContent>
                    </v:textbox>
                    <w10:wrap type="square" anchorx="page" anchory="page"/>
                  </v:shape>
                </w:pict>
              </mc:Fallback>
            </mc:AlternateContent>
          </w:r>
          <w:r w:rsidRPr="00F961B7">
            <w:rPr>
              <w:noProof/>
              <w:lang w:eastAsia="de-CH"/>
            </w:rPr>
            <mc:AlternateContent>
              <mc:Choice Requires="wpg">
                <w:drawing>
                  <wp:anchor distT="0" distB="0" distL="114300" distR="114300" simplePos="0" relativeHeight="251659264" behindDoc="0" locked="0" layoutInCell="1" allowOverlap="1" wp14:anchorId="059B05A0" wp14:editId="27338F6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590587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sidRPr="00F961B7">
            <w:br w:type="page"/>
          </w:r>
        </w:p>
      </w:sdtContent>
    </w:sdt>
    <w:sdt>
      <w:sdtPr>
        <w:rPr>
          <w:rFonts w:asciiTheme="minorHAnsi" w:eastAsiaTheme="minorEastAsia" w:hAnsiTheme="minorHAnsi" w:cstheme="minorBidi"/>
          <w:color w:val="auto"/>
          <w:sz w:val="21"/>
          <w:szCs w:val="21"/>
        </w:rPr>
        <w:id w:val="1919903165"/>
        <w:docPartObj>
          <w:docPartGallery w:val="Table of Contents"/>
          <w:docPartUnique/>
        </w:docPartObj>
      </w:sdtPr>
      <w:sdtEndPr>
        <w:rPr>
          <w:b/>
          <w:bCs/>
        </w:rPr>
      </w:sdtEndPr>
      <w:sdtContent>
        <w:p w:rsidR="00093BD8" w:rsidRPr="00F961B7" w:rsidRDefault="00093BD8">
          <w:pPr>
            <w:pStyle w:val="Inhaltsverzeichnisberschrift"/>
          </w:pPr>
          <w:r w:rsidRPr="00F961B7">
            <w:t>Inhaltsverzeichnis</w:t>
          </w:r>
        </w:p>
        <w:p w:rsidR="00DC3D04" w:rsidRDefault="00093BD8">
          <w:pPr>
            <w:pStyle w:val="Verzeichnis1"/>
            <w:tabs>
              <w:tab w:val="right" w:leader="dot" w:pos="9062"/>
            </w:tabs>
            <w:rPr>
              <w:noProof/>
              <w:sz w:val="22"/>
              <w:szCs w:val="22"/>
              <w:lang w:eastAsia="de-CH"/>
            </w:rPr>
          </w:pPr>
          <w:r w:rsidRPr="00F961B7">
            <w:fldChar w:fldCharType="begin"/>
          </w:r>
          <w:r w:rsidRPr="00F961B7">
            <w:instrText xml:space="preserve"> TOC \o "1-3" \h \z \u </w:instrText>
          </w:r>
          <w:r w:rsidRPr="00F961B7">
            <w:fldChar w:fldCharType="separate"/>
          </w:r>
          <w:hyperlink w:anchor="_Toc503859372" w:history="1">
            <w:r w:rsidR="00DC3D04" w:rsidRPr="00E73E15">
              <w:rPr>
                <w:rStyle w:val="Hyperlink"/>
                <w:noProof/>
              </w:rPr>
              <w:t>Einführung und Überblick</w:t>
            </w:r>
            <w:r w:rsidR="00DC3D04">
              <w:rPr>
                <w:noProof/>
                <w:webHidden/>
              </w:rPr>
              <w:tab/>
            </w:r>
            <w:r w:rsidR="00DC3D04">
              <w:rPr>
                <w:noProof/>
                <w:webHidden/>
              </w:rPr>
              <w:fldChar w:fldCharType="begin"/>
            </w:r>
            <w:r w:rsidR="00DC3D04">
              <w:rPr>
                <w:noProof/>
                <w:webHidden/>
              </w:rPr>
              <w:instrText xml:space="preserve"> PAGEREF _Toc503859372 \h </w:instrText>
            </w:r>
            <w:r w:rsidR="00DC3D04">
              <w:rPr>
                <w:noProof/>
                <w:webHidden/>
              </w:rPr>
            </w:r>
            <w:r w:rsidR="00DC3D04">
              <w:rPr>
                <w:noProof/>
                <w:webHidden/>
              </w:rPr>
              <w:fldChar w:fldCharType="separate"/>
            </w:r>
            <w:r w:rsidR="00DC3D04">
              <w:rPr>
                <w:noProof/>
                <w:webHidden/>
              </w:rPr>
              <w:t>3</w:t>
            </w:r>
            <w:r w:rsidR="00DC3D04">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373" w:history="1">
            <w:r w:rsidRPr="00E73E15">
              <w:rPr>
                <w:rStyle w:val="Hyperlink"/>
                <w:noProof/>
              </w:rPr>
              <w:t>Schlosslauf</w:t>
            </w:r>
            <w:r>
              <w:rPr>
                <w:noProof/>
                <w:webHidden/>
              </w:rPr>
              <w:tab/>
            </w:r>
            <w:r>
              <w:rPr>
                <w:noProof/>
                <w:webHidden/>
              </w:rPr>
              <w:fldChar w:fldCharType="begin"/>
            </w:r>
            <w:r>
              <w:rPr>
                <w:noProof/>
                <w:webHidden/>
              </w:rPr>
              <w:instrText xml:space="preserve"> PAGEREF _Toc503859373 \h </w:instrText>
            </w:r>
            <w:r>
              <w:rPr>
                <w:noProof/>
                <w:webHidden/>
              </w:rPr>
            </w:r>
            <w:r>
              <w:rPr>
                <w:noProof/>
                <w:webHidden/>
              </w:rPr>
              <w:fldChar w:fldCharType="separate"/>
            </w:r>
            <w:r>
              <w:rPr>
                <w:noProof/>
                <w:webHidden/>
              </w:rPr>
              <w:t>3</w:t>
            </w:r>
            <w:r>
              <w:rPr>
                <w:noProof/>
                <w:webHidden/>
              </w:rPr>
              <w:fldChar w:fldCharType="end"/>
            </w:r>
          </w:hyperlink>
        </w:p>
        <w:p w:rsidR="00DC3D04" w:rsidRDefault="00DC3D04">
          <w:pPr>
            <w:pStyle w:val="Verzeichnis1"/>
            <w:tabs>
              <w:tab w:val="right" w:leader="dot" w:pos="9062"/>
            </w:tabs>
            <w:rPr>
              <w:noProof/>
              <w:sz w:val="22"/>
              <w:szCs w:val="22"/>
              <w:lang w:eastAsia="de-CH"/>
            </w:rPr>
          </w:pPr>
          <w:hyperlink w:anchor="_Toc503859374" w:history="1">
            <w:r w:rsidRPr="00E73E15">
              <w:rPr>
                <w:rStyle w:val="Hyperlink"/>
                <w:noProof/>
              </w:rPr>
              <w:t>Softwareanalyse und vorhandene Schwachstellen</w:t>
            </w:r>
            <w:r>
              <w:rPr>
                <w:noProof/>
                <w:webHidden/>
              </w:rPr>
              <w:tab/>
            </w:r>
            <w:r>
              <w:rPr>
                <w:noProof/>
                <w:webHidden/>
              </w:rPr>
              <w:fldChar w:fldCharType="begin"/>
            </w:r>
            <w:r>
              <w:rPr>
                <w:noProof/>
                <w:webHidden/>
              </w:rPr>
              <w:instrText xml:space="preserve"> PAGEREF _Toc503859374 \h </w:instrText>
            </w:r>
            <w:r>
              <w:rPr>
                <w:noProof/>
                <w:webHidden/>
              </w:rPr>
            </w:r>
            <w:r>
              <w:rPr>
                <w:noProof/>
                <w:webHidden/>
              </w:rPr>
              <w:fldChar w:fldCharType="separate"/>
            </w:r>
            <w:r>
              <w:rPr>
                <w:noProof/>
                <w:webHidden/>
              </w:rPr>
              <w:t>4</w:t>
            </w:r>
            <w:r>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375" w:history="1">
            <w:r w:rsidRPr="00E73E15">
              <w:rPr>
                <w:rStyle w:val="Hyperlink"/>
                <w:noProof/>
              </w:rPr>
              <w:t>Architektur</w:t>
            </w:r>
            <w:r>
              <w:rPr>
                <w:noProof/>
                <w:webHidden/>
              </w:rPr>
              <w:tab/>
            </w:r>
            <w:r>
              <w:rPr>
                <w:noProof/>
                <w:webHidden/>
              </w:rPr>
              <w:fldChar w:fldCharType="begin"/>
            </w:r>
            <w:r>
              <w:rPr>
                <w:noProof/>
                <w:webHidden/>
              </w:rPr>
              <w:instrText xml:space="preserve"> PAGEREF _Toc503859375 \h </w:instrText>
            </w:r>
            <w:r>
              <w:rPr>
                <w:noProof/>
                <w:webHidden/>
              </w:rPr>
            </w:r>
            <w:r>
              <w:rPr>
                <w:noProof/>
                <w:webHidden/>
              </w:rPr>
              <w:fldChar w:fldCharType="separate"/>
            </w:r>
            <w:r>
              <w:rPr>
                <w:noProof/>
                <w:webHidden/>
              </w:rPr>
              <w:t>4</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76" w:history="1">
            <w:r w:rsidRPr="00E73E15">
              <w:rPr>
                <w:rStyle w:val="Hyperlink"/>
                <w:noProof/>
              </w:rPr>
              <w:t>Datalayer</w:t>
            </w:r>
            <w:r>
              <w:rPr>
                <w:noProof/>
                <w:webHidden/>
              </w:rPr>
              <w:tab/>
            </w:r>
            <w:r>
              <w:rPr>
                <w:noProof/>
                <w:webHidden/>
              </w:rPr>
              <w:fldChar w:fldCharType="begin"/>
            </w:r>
            <w:r>
              <w:rPr>
                <w:noProof/>
                <w:webHidden/>
              </w:rPr>
              <w:instrText xml:space="preserve"> PAGEREF _Toc503859376 \h </w:instrText>
            </w:r>
            <w:r>
              <w:rPr>
                <w:noProof/>
                <w:webHidden/>
              </w:rPr>
            </w:r>
            <w:r>
              <w:rPr>
                <w:noProof/>
                <w:webHidden/>
              </w:rPr>
              <w:fldChar w:fldCharType="separate"/>
            </w:r>
            <w:r>
              <w:rPr>
                <w:noProof/>
                <w:webHidden/>
              </w:rPr>
              <w:t>4</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77" w:history="1">
            <w:r w:rsidRPr="00E73E15">
              <w:rPr>
                <w:rStyle w:val="Hyperlink"/>
                <w:noProof/>
              </w:rPr>
              <w:t>Businesslayer</w:t>
            </w:r>
            <w:r>
              <w:rPr>
                <w:noProof/>
                <w:webHidden/>
              </w:rPr>
              <w:tab/>
            </w:r>
            <w:r>
              <w:rPr>
                <w:noProof/>
                <w:webHidden/>
              </w:rPr>
              <w:fldChar w:fldCharType="begin"/>
            </w:r>
            <w:r>
              <w:rPr>
                <w:noProof/>
                <w:webHidden/>
              </w:rPr>
              <w:instrText xml:space="preserve"> PAGEREF _Toc503859377 \h </w:instrText>
            </w:r>
            <w:r>
              <w:rPr>
                <w:noProof/>
                <w:webHidden/>
              </w:rPr>
            </w:r>
            <w:r>
              <w:rPr>
                <w:noProof/>
                <w:webHidden/>
              </w:rPr>
              <w:fldChar w:fldCharType="separate"/>
            </w:r>
            <w:r>
              <w:rPr>
                <w:noProof/>
                <w:webHidden/>
              </w:rPr>
              <w:t>4</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78" w:history="1">
            <w:r w:rsidRPr="00E73E15">
              <w:rPr>
                <w:rStyle w:val="Hyperlink"/>
                <w:noProof/>
              </w:rPr>
              <w:t>Presentationlayer</w:t>
            </w:r>
            <w:r>
              <w:rPr>
                <w:noProof/>
                <w:webHidden/>
              </w:rPr>
              <w:tab/>
            </w:r>
            <w:r>
              <w:rPr>
                <w:noProof/>
                <w:webHidden/>
              </w:rPr>
              <w:fldChar w:fldCharType="begin"/>
            </w:r>
            <w:r>
              <w:rPr>
                <w:noProof/>
                <w:webHidden/>
              </w:rPr>
              <w:instrText xml:space="preserve"> PAGEREF _Toc503859378 \h </w:instrText>
            </w:r>
            <w:r>
              <w:rPr>
                <w:noProof/>
                <w:webHidden/>
              </w:rPr>
            </w:r>
            <w:r>
              <w:rPr>
                <w:noProof/>
                <w:webHidden/>
              </w:rPr>
              <w:fldChar w:fldCharType="separate"/>
            </w:r>
            <w:r>
              <w:rPr>
                <w:noProof/>
                <w:webHidden/>
              </w:rPr>
              <w:t>5</w:t>
            </w:r>
            <w:r>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379" w:history="1">
            <w:r w:rsidRPr="00E73E15">
              <w:rPr>
                <w:rStyle w:val="Hyperlink"/>
                <w:noProof/>
              </w:rPr>
              <w:t>Sicherheitsrisik</w:t>
            </w:r>
            <w:r w:rsidRPr="00E73E15">
              <w:rPr>
                <w:rStyle w:val="Hyperlink"/>
                <w:noProof/>
              </w:rPr>
              <w:t>e</w:t>
            </w:r>
            <w:r w:rsidRPr="00E73E15">
              <w:rPr>
                <w:rStyle w:val="Hyperlink"/>
                <w:noProof/>
              </w:rPr>
              <w:t>n</w:t>
            </w:r>
            <w:r>
              <w:rPr>
                <w:noProof/>
                <w:webHidden/>
              </w:rPr>
              <w:tab/>
            </w:r>
            <w:r>
              <w:rPr>
                <w:noProof/>
                <w:webHidden/>
              </w:rPr>
              <w:fldChar w:fldCharType="begin"/>
            </w:r>
            <w:r>
              <w:rPr>
                <w:noProof/>
                <w:webHidden/>
              </w:rPr>
              <w:instrText xml:space="preserve"> PAGEREF _Toc503859379 \h </w:instrText>
            </w:r>
            <w:r>
              <w:rPr>
                <w:noProof/>
                <w:webHidden/>
              </w:rPr>
            </w:r>
            <w:r>
              <w:rPr>
                <w:noProof/>
                <w:webHidden/>
              </w:rPr>
              <w:fldChar w:fldCharType="separate"/>
            </w:r>
            <w:r>
              <w:rPr>
                <w:noProof/>
                <w:webHidden/>
              </w:rPr>
              <w:t>6</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0" w:history="1">
            <w:r w:rsidRPr="00E73E15">
              <w:rPr>
                <w:rStyle w:val="Hyperlink"/>
                <w:rFonts w:asciiTheme="majorHAnsi" w:eastAsiaTheme="majorEastAsia" w:hAnsiTheme="majorHAnsi" w:cstheme="majorBidi"/>
                <w:noProof/>
              </w:rPr>
              <w:t>File Inclusion</w:t>
            </w:r>
            <w:r>
              <w:rPr>
                <w:noProof/>
                <w:webHidden/>
              </w:rPr>
              <w:tab/>
            </w:r>
            <w:r>
              <w:rPr>
                <w:noProof/>
                <w:webHidden/>
              </w:rPr>
              <w:fldChar w:fldCharType="begin"/>
            </w:r>
            <w:r>
              <w:rPr>
                <w:noProof/>
                <w:webHidden/>
              </w:rPr>
              <w:instrText xml:space="preserve"> PAGEREF _Toc503859380 \h </w:instrText>
            </w:r>
            <w:r>
              <w:rPr>
                <w:noProof/>
                <w:webHidden/>
              </w:rPr>
            </w:r>
            <w:r>
              <w:rPr>
                <w:noProof/>
                <w:webHidden/>
              </w:rPr>
              <w:fldChar w:fldCharType="separate"/>
            </w:r>
            <w:r>
              <w:rPr>
                <w:noProof/>
                <w:webHidden/>
              </w:rPr>
              <w:t>6</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1" w:history="1">
            <w:r w:rsidRPr="00E73E15">
              <w:rPr>
                <w:rStyle w:val="Hyperlink"/>
                <w:rFonts w:asciiTheme="majorHAnsi" w:eastAsiaTheme="majorEastAsia" w:hAnsiTheme="majorHAnsi" w:cstheme="majorBidi"/>
                <w:noProof/>
              </w:rPr>
              <w:t>File Manipulation</w:t>
            </w:r>
            <w:r>
              <w:rPr>
                <w:noProof/>
                <w:webHidden/>
              </w:rPr>
              <w:tab/>
            </w:r>
            <w:r>
              <w:rPr>
                <w:noProof/>
                <w:webHidden/>
              </w:rPr>
              <w:fldChar w:fldCharType="begin"/>
            </w:r>
            <w:r>
              <w:rPr>
                <w:noProof/>
                <w:webHidden/>
              </w:rPr>
              <w:instrText xml:space="preserve"> PAGEREF _Toc503859381 \h </w:instrText>
            </w:r>
            <w:r>
              <w:rPr>
                <w:noProof/>
                <w:webHidden/>
              </w:rPr>
            </w:r>
            <w:r>
              <w:rPr>
                <w:noProof/>
                <w:webHidden/>
              </w:rPr>
              <w:fldChar w:fldCharType="separate"/>
            </w:r>
            <w:r>
              <w:rPr>
                <w:noProof/>
                <w:webHidden/>
              </w:rPr>
              <w:t>7</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2" w:history="1">
            <w:r w:rsidRPr="00E73E15">
              <w:rPr>
                <w:rStyle w:val="Hyperlink"/>
                <w:rFonts w:asciiTheme="majorHAnsi" w:eastAsiaTheme="majorEastAsia" w:hAnsiTheme="majorHAnsi" w:cstheme="majorBidi"/>
                <w:noProof/>
              </w:rPr>
              <w:t>Cross Site Scripting</w:t>
            </w:r>
            <w:r>
              <w:rPr>
                <w:noProof/>
                <w:webHidden/>
              </w:rPr>
              <w:tab/>
            </w:r>
            <w:r>
              <w:rPr>
                <w:noProof/>
                <w:webHidden/>
              </w:rPr>
              <w:fldChar w:fldCharType="begin"/>
            </w:r>
            <w:r>
              <w:rPr>
                <w:noProof/>
                <w:webHidden/>
              </w:rPr>
              <w:instrText xml:space="preserve"> PAGEREF _Toc503859382 \h </w:instrText>
            </w:r>
            <w:r>
              <w:rPr>
                <w:noProof/>
                <w:webHidden/>
              </w:rPr>
            </w:r>
            <w:r>
              <w:rPr>
                <w:noProof/>
                <w:webHidden/>
              </w:rPr>
              <w:fldChar w:fldCharType="separate"/>
            </w:r>
            <w:r>
              <w:rPr>
                <w:noProof/>
                <w:webHidden/>
              </w:rPr>
              <w:t>7</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3" w:history="1">
            <w:r w:rsidRPr="00E73E15">
              <w:rPr>
                <w:rStyle w:val="Hyperlink"/>
                <w:noProof/>
              </w:rPr>
              <w:t>SQL Injection</w:t>
            </w:r>
            <w:r>
              <w:rPr>
                <w:noProof/>
                <w:webHidden/>
              </w:rPr>
              <w:tab/>
            </w:r>
            <w:r>
              <w:rPr>
                <w:noProof/>
                <w:webHidden/>
              </w:rPr>
              <w:fldChar w:fldCharType="begin"/>
            </w:r>
            <w:r>
              <w:rPr>
                <w:noProof/>
                <w:webHidden/>
              </w:rPr>
              <w:instrText xml:space="preserve"> PAGEREF _Toc503859383 \h </w:instrText>
            </w:r>
            <w:r>
              <w:rPr>
                <w:noProof/>
                <w:webHidden/>
              </w:rPr>
            </w:r>
            <w:r>
              <w:rPr>
                <w:noProof/>
                <w:webHidden/>
              </w:rPr>
              <w:fldChar w:fldCharType="separate"/>
            </w:r>
            <w:r>
              <w:rPr>
                <w:noProof/>
                <w:webHidden/>
              </w:rPr>
              <w:t>8</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4" w:history="1">
            <w:r w:rsidRPr="00E73E15">
              <w:rPr>
                <w:rStyle w:val="Hyperlink"/>
                <w:rFonts w:ascii="Calibri Light" w:eastAsia="Times New Roman" w:hAnsi="Calibri Light" w:cs="Times New Roman"/>
                <w:noProof/>
                <w:lang w:val="de-DE"/>
              </w:rPr>
              <w:t>HTTP Response Splitting</w:t>
            </w:r>
            <w:r>
              <w:rPr>
                <w:noProof/>
                <w:webHidden/>
              </w:rPr>
              <w:tab/>
            </w:r>
            <w:r>
              <w:rPr>
                <w:noProof/>
                <w:webHidden/>
              </w:rPr>
              <w:fldChar w:fldCharType="begin"/>
            </w:r>
            <w:r>
              <w:rPr>
                <w:noProof/>
                <w:webHidden/>
              </w:rPr>
              <w:instrText xml:space="preserve"> PAGEREF _Toc503859384 \h </w:instrText>
            </w:r>
            <w:r>
              <w:rPr>
                <w:noProof/>
                <w:webHidden/>
              </w:rPr>
            </w:r>
            <w:r>
              <w:rPr>
                <w:noProof/>
                <w:webHidden/>
              </w:rPr>
              <w:fldChar w:fldCharType="separate"/>
            </w:r>
            <w:r>
              <w:rPr>
                <w:noProof/>
                <w:webHidden/>
              </w:rPr>
              <w:t>8</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5" w:history="1">
            <w:r w:rsidRPr="00E73E15">
              <w:rPr>
                <w:rStyle w:val="Hyperlink"/>
                <w:noProof/>
              </w:rPr>
              <w:t>Verschlüsselung</w:t>
            </w:r>
            <w:r>
              <w:rPr>
                <w:noProof/>
                <w:webHidden/>
              </w:rPr>
              <w:tab/>
            </w:r>
            <w:r>
              <w:rPr>
                <w:noProof/>
                <w:webHidden/>
              </w:rPr>
              <w:fldChar w:fldCharType="begin"/>
            </w:r>
            <w:r>
              <w:rPr>
                <w:noProof/>
                <w:webHidden/>
              </w:rPr>
              <w:instrText xml:space="preserve"> PAGEREF _Toc503859385 \h </w:instrText>
            </w:r>
            <w:r>
              <w:rPr>
                <w:noProof/>
                <w:webHidden/>
              </w:rPr>
            </w:r>
            <w:r>
              <w:rPr>
                <w:noProof/>
                <w:webHidden/>
              </w:rPr>
              <w:fldChar w:fldCharType="separate"/>
            </w:r>
            <w:r>
              <w:rPr>
                <w:noProof/>
                <w:webHidden/>
              </w:rPr>
              <w:t>8</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6" w:history="1">
            <w:r w:rsidRPr="00E73E15">
              <w:rPr>
                <w:rStyle w:val="Hyperlink"/>
                <w:noProof/>
              </w:rPr>
              <w:t>Brute Forcing</w:t>
            </w:r>
            <w:r>
              <w:rPr>
                <w:noProof/>
                <w:webHidden/>
              </w:rPr>
              <w:tab/>
            </w:r>
            <w:r>
              <w:rPr>
                <w:noProof/>
                <w:webHidden/>
              </w:rPr>
              <w:fldChar w:fldCharType="begin"/>
            </w:r>
            <w:r>
              <w:rPr>
                <w:noProof/>
                <w:webHidden/>
              </w:rPr>
              <w:instrText xml:space="preserve"> PAGEREF _Toc503859386 \h </w:instrText>
            </w:r>
            <w:r>
              <w:rPr>
                <w:noProof/>
                <w:webHidden/>
              </w:rPr>
            </w:r>
            <w:r>
              <w:rPr>
                <w:noProof/>
                <w:webHidden/>
              </w:rPr>
              <w:fldChar w:fldCharType="separate"/>
            </w:r>
            <w:r>
              <w:rPr>
                <w:noProof/>
                <w:webHidden/>
              </w:rPr>
              <w:t>9</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7" w:history="1">
            <w:r w:rsidRPr="00E73E15">
              <w:rPr>
                <w:rStyle w:val="Hyperlink"/>
                <w:noProof/>
              </w:rPr>
              <w:t>Schwaches Login</w:t>
            </w:r>
            <w:r>
              <w:rPr>
                <w:noProof/>
                <w:webHidden/>
              </w:rPr>
              <w:tab/>
            </w:r>
            <w:r>
              <w:rPr>
                <w:noProof/>
                <w:webHidden/>
              </w:rPr>
              <w:fldChar w:fldCharType="begin"/>
            </w:r>
            <w:r>
              <w:rPr>
                <w:noProof/>
                <w:webHidden/>
              </w:rPr>
              <w:instrText xml:space="preserve"> PAGEREF _Toc503859387 \h </w:instrText>
            </w:r>
            <w:r>
              <w:rPr>
                <w:noProof/>
                <w:webHidden/>
              </w:rPr>
            </w:r>
            <w:r>
              <w:rPr>
                <w:noProof/>
                <w:webHidden/>
              </w:rPr>
              <w:fldChar w:fldCharType="separate"/>
            </w:r>
            <w:r>
              <w:rPr>
                <w:noProof/>
                <w:webHidden/>
              </w:rPr>
              <w:t>9</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88" w:history="1">
            <w:r w:rsidRPr="00E73E15">
              <w:rPr>
                <w:rStyle w:val="Hyperlink"/>
                <w:noProof/>
              </w:rPr>
              <w:t>PHP</w:t>
            </w:r>
            <w:r>
              <w:rPr>
                <w:noProof/>
                <w:webHidden/>
              </w:rPr>
              <w:tab/>
            </w:r>
            <w:r>
              <w:rPr>
                <w:noProof/>
                <w:webHidden/>
              </w:rPr>
              <w:fldChar w:fldCharType="begin"/>
            </w:r>
            <w:r>
              <w:rPr>
                <w:noProof/>
                <w:webHidden/>
              </w:rPr>
              <w:instrText xml:space="preserve"> PAGEREF _Toc503859388 \h </w:instrText>
            </w:r>
            <w:r>
              <w:rPr>
                <w:noProof/>
                <w:webHidden/>
              </w:rPr>
            </w:r>
            <w:r>
              <w:rPr>
                <w:noProof/>
                <w:webHidden/>
              </w:rPr>
              <w:fldChar w:fldCharType="separate"/>
            </w:r>
            <w:r>
              <w:rPr>
                <w:noProof/>
                <w:webHidden/>
              </w:rPr>
              <w:t>10</w:t>
            </w:r>
            <w:r>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389" w:history="1">
            <w:r w:rsidRPr="00E73E15">
              <w:rPr>
                <w:rStyle w:val="Hyperlink"/>
                <w:noProof/>
              </w:rPr>
              <w:t>Weitere Mängel</w:t>
            </w:r>
            <w:r>
              <w:rPr>
                <w:noProof/>
                <w:webHidden/>
              </w:rPr>
              <w:tab/>
            </w:r>
            <w:r>
              <w:rPr>
                <w:noProof/>
                <w:webHidden/>
              </w:rPr>
              <w:fldChar w:fldCharType="begin"/>
            </w:r>
            <w:r>
              <w:rPr>
                <w:noProof/>
                <w:webHidden/>
              </w:rPr>
              <w:instrText xml:space="preserve"> PAGEREF _Toc503859389 \h </w:instrText>
            </w:r>
            <w:r>
              <w:rPr>
                <w:noProof/>
                <w:webHidden/>
              </w:rPr>
            </w:r>
            <w:r>
              <w:rPr>
                <w:noProof/>
                <w:webHidden/>
              </w:rPr>
              <w:fldChar w:fldCharType="separate"/>
            </w:r>
            <w:r>
              <w:rPr>
                <w:noProof/>
                <w:webHidden/>
              </w:rPr>
              <w:t>11</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90" w:history="1">
            <w:r w:rsidRPr="00E73E15">
              <w:rPr>
                <w:rStyle w:val="Hyperlink"/>
                <w:noProof/>
              </w:rPr>
              <w:t>Signup</w:t>
            </w:r>
            <w:r>
              <w:rPr>
                <w:noProof/>
                <w:webHidden/>
              </w:rPr>
              <w:tab/>
            </w:r>
            <w:r>
              <w:rPr>
                <w:noProof/>
                <w:webHidden/>
              </w:rPr>
              <w:fldChar w:fldCharType="begin"/>
            </w:r>
            <w:r>
              <w:rPr>
                <w:noProof/>
                <w:webHidden/>
              </w:rPr>
              <w:instrText xml:space="preserve"> PAGEREF _Toc503859390 \h </w:instrText>
            </w:r>
            <w:r>
              <w:rPr>
                <w:noProof/>
                <w:webHidden/>
              </w:rPr>
            </w:r>
            <w:r>
              <w:rPr>
                <w:noProof/>
                <w:webHidden/>
              </w:rPr>
              <w:fldChar w:fldCharType="separate"/>
            </w:r>
            <w:r>
              <w:rPr>
                <w:noProof/>
                <w:webHidden/>
              </w:rPr>
              <w:t>11</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91" w:history="1">
            <w:r w:rsidRPr="00E73E15">
              <w:rPr>
                <w:rStyle w:val="Hyperlink"/>
                <w:noProof/>
              </w:rPr>
              <w:t>Errorhandling Login</w:t>
            </w:r>
            <w:r>
              <w:rPr>
                <w:noProof/>
                <w:webHidden/>
              </w:rPr>
              <w:tab/>
            </w:r>
            <w:r>
              <w:rPr>
                <w:noProof/>
                <w:webHidden/>
              </w:rPr>
              <w:fldChar w:fldCharType="begin"/>
            </w:r>
            <w:r>
              <w:rPr>
                <w:noProof/>
                <w:webHidden/>
              </w:rPr>
              <w:instrText xml:space="preserve"> PAGEREF _Toc503859391 \h </w:instrText>
            </w:r>
            <w:r>
              <w:rPr>
                <w:noProof/>
                <w:webHidden/>
              </w:rPr>
            </w:r>
            <w:r>
              <w:rPr>
                <w:noProof/>
                <w:webHidden/>
              </w:rPr>
              <w:fldChar w:fldCharType="separate"/>
            </w:r>
            <w:r>
              <w:rPr>
                <w:noProof/>
                <w:webHidden/>
              </w:rPr>
              <w:t>11</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92" w:history="1">
            <w:r w:rsidRPr="00E73E15">
              <w:rPr>
                <w:rStyle w:val="Hyperlink"/>
                <w:noProof/>
              </w:rPr>
              <w:t>Code Qualität</w:t>
            </w:r>
            <w:r>
              <w:rPr>
                <w:noProof/>
                <w:webHidden/>
              </w:rPr>
              <w:tab/>
            </w:r>
            <w:r>
              <w:rPr>
                <w:noProof/>
                <w:webHidden/>
              </w:rPr>
              <w:fldChar w:fldCharType="begin"/>
            </w:r>
            <w:r>
              <w:rPr>
                <w:noProof/>
                <w:webHidden/>
              </w:rPr>
              <w:instrText xml:space="preserve"> PAGEREF _Toc503859392 \h </w:instrText>
            </w:r>
            <w:r>
              <w:rPr>
                <w:noProof/>
                <w:webHidden/>
              </w:rPr>
            </w:r>
            <w:r>
              <w:rPr>
                <w:noProof/>
                <w:webHidden/>
              </w:rPr>
              <w:fldChar w:fldCharType="separate"/>
            </w:r>
            <w:r>
              <w:rPr>
                <w:noProof/>
                <w:webHidden/>
              </w:rPr>
              <w:t>11</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93" w:history="1">
            <w:r w:rsidRPr="00E73E15">
              <w:rPr>
                <w:rStyle w:val="Hyperlink"/>
                <w:noProof/>
              </w:rPr>
              <w:t>Encoding</w:t>
            </w:r>
            <w:r>
              <w:rPr>
                <w:noProof/>
                <w:webHidden/>
              </w:rPr>
              <w:tab/>
            </w:r>
            <w:r>
              <w:rPr>
                <w:noProof/>
                <w:webHidden/>
              </w:rPr>
              <w:fldChar w:fldCharType="begin"/>
            </w:r>
            <w:r>
              <w:rPr>
                <w:noProof/>
                <w:webHidden/>
              </w:rPr>
              <w:instrText xml:space="preserve"> PAGEREF _Toc503859393 \h </w:instrText>
            </w:r>
            <w:r>
              <w:rPr>
                <w:noProof/>
                <w:webHidden/>
              </w:rPr>
            </w:r>
            <w:r>
              <w:rPr>
                <w:noProof/>
                <w:webHidden/>
              </w:rPr>
              <w:fldChar w:fldCharType="separate"/>
            </w:r>
            <w:r>
              <w:rPr>
                <w:noProof/>
                <w:webHidden/>
              </w:rPr>
              <w:t>11</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94" w:history="1">
            <w:r w:rsidRPr="00E73E15">
              <w:rPr>
                <w:rStyle w:val="Hyperlink"/>
                <w:noProof/>
              </w:rPr>
              <w:t>Rechtschreibfehler</w:t>
            </w:r>
            <w:r>
              <w:rPr>
                <w:noProof/>
                <w:webHidden/>
              </w:rPr>
              <w:tab/>
            </w:r>
            <w:r>
              <w:rPr>
                <w:noProof/>
                <w:webHidden/>
              </w:rPr>
              <w:fldChar w:fldCharType="begin"/>
            </w:r>
            <w:r>
              <w:rPr>
                <w:noProof/>
                <w:webHidden/>
              </w:rPr>
              <w:instrText xml:space="preserve"> PAGEREF _Toc503859394 \h </w:instrText>
            </w:r>
            <w:r>
              <w:rPr>
                <w:noProof/>
                <w:webHidden/>
              </w:rPr>
            </w:r>
            <w:r>
              <w:rPr>
                <w:noProof/>
                <w:webHidden/>
              </w:rPr>
              <w:fldChar w:fldCharType="separate"/>
            </w:r>
            <w:r>
              <w:rPr>
                <w:noProof/>
                <w:webHidden/>
              </w:rPr>
              <w:t>11</w:t>
            </w:r>
            <w:r>
              <w:rPr>
                <w:noProof/>
                <w:webHidden/>
              </w:rPr>
              <w:fldChar w:fldCharType="end"/>
            </w:r>
          </w:hyperlink>
        </w:p>
        <w:p w:rsidR="00DC3D04" w:rsidRDefault="00DC3D04">
          <w:pPr>
            <w:pStyle w:val="Verzeichnis1"/>
            <w:tabs>
              <w:tab w:val="right" w:leader="dot" w:pos="9062"/>
            </w:tabs>
            <w:rPr>
              <w:noProof/>
              <w:sz w:val="22"/>
              <w:szCs w:val="22"/>
              <w:lang w:eastAsia="de-CH"/>
            </w:rPr>
          </w:pPr>
          <w:hyperlink w:anchor="_Toc503859395" w:history="1">
            <w:r w:rsidRPr="00E73E15">
              <w:rPr>
                <w:rStyle w:val="Hyperlink"/>
                <w:noProof/>
              </w:rPr>
              <w:t>Bericht / Zusammenfassung</w:t>
            </w:r>
            <w:r>
              <w:rPr>
                <w:noProof/>
                <w:webHidden/>
              </w:rPr>
              <w:tab/>
            </w:r>
            <w:r>
              <w:rPr>
                <w:noProof/>
                <w:webHidden/>
              </w:rPr>
              <w:fldChar w:fldCharType="begin"/>
            </w:r>
            <w:r>
              <w:rPr>
                <w:noProof/>
                <w:webHidden/>
              </w:rPr>
              <w:instrText xml:space="preserve"> PAGEREF _Toc503859395 \h </w:instrText>
            </w:r>
            <w:r>
              <w:rPr>
                <w:noProof/>
                <w:webHidden/>
              </w:rPr>
            </w:r>
            <w:r>
              <w:rPr>
                <w:noProof/>
                <w:webHidden/>
              </w:rPr>
              <w:fldChar w:fldCharType="separate"/>
            </w:r>
            <w:r>
              <w:rPr>
                <w:noProof/>
                <w:webHidden/>
              </w:rPr>
              <w:t>13</w:t>
            </w:r>
            <w:r>
              <w:rPr>
                <w:noProof/>
                <w:webHidden/>
              </w:rPr>
              <w:fldChar w:fldCharType="end"/>
            </w:r>
          </w:hyperlink>
        </w:p>
        <w:p w:rsidR="00DC3D04" w:rsidRDefault="00DC3D04">
          <w:pPr>
            <w:pStyle w:val="Verzeichnis1"/>
            <w:tabs>
              <w:tab w:val="right" w:leader="dot" w:pos="9062"/>
            </w:tabs>
            <w:rPr>
              <w:noProof/>
              <w:sz w:val="22"/>
              <w:szCs w:val="22"/>
              <w:lang w:eastAsia="de-CH"/>
            </w:rPr>
          </w:pPr>
          <w:hyperlink w:anchor="_Toc503859396" w:history="1">
            <w:r w:rsidRPr="00E73E15">
              <w:rPr>
                <w:rStyle w:val="Hyperlink"/>
                <w:noProof/>
              </w:rPr>
              <w:t>Resultat nach Bereinigung der Lücken</w:t>
            </w:r>
            <w:r>
              <w:rPr>
                <w:noProof/>
                <w:webHidden/>
              </w:rPr>
              <w:tab/>
            </w:r>
            <w:r>
              <w:rPr>
                <w:noProof/>
                <w:webHidden/>
              </w:rPr>
              <w:fldChar w:fldCharType="begin"/>
            </w:r>
            <w:r>
              <w:rPr>
                <w:noProof/>
                <w:webHidden/>
              </w:rPr>
              <w:instrText xml:space="preserve"> PAGEREF _Toc503859396 \h </w:instrText>
            </w:r>
            <w:r>
              <w:rPr>
                <w:noProof/>
                <w:webHidden/>
              </w:rPr>
            </w:r>
            <w:r>
              <w:rPr>
                <w:noProof/>
                <w:webHidden/>
              </w:rPr>
              <w:fldChar w:fldCharType="separate"/>
            </w:r>
            <w:r>
              <w:rPr>
                <w:noProof/>
                <w:webHidden/>
              </w:rPr>
              <w:t>14</w:t>
            </w:r>
            <w:r>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397" w:history="1">
            <w:r w:rsidRPr="00E73E15">
              <w:rPr>
                <w:rStyle w:val="Hyperlink"/>
                <w:noProof/>
              </w:rPr>
              <w:t>Architektur</w:t>
            </w:r>
            <w:r>
              <w:rPr>
                <w:noProof/>
                <w:webHidden/>
              </w:rPr>
              <w:tab/>
            </w:r>
            <w:r>
              <w:rPr>
                <w:noProof/>
                <w:webHidden/>
              </w:rPr>
              <w:fldChar w:fldCharType="begin"/>
            </w:r>
            <w:r>
              <w:rPr>
                <w:noProof/>
                <w:webHidden/>
              </w:rPr>
              <w:instrText xml:space="preserve"> PAGEREF _Toc503859397 \h </w:instrText>
            </w:r>
            <w:r>
              <w:rPr>
                <w:noProof/>
                <w:webHidden/>
              </w:rPr>
            </w:r>
            <w:r>
              <w:rPr>
                <w:noProof/>
                <w:webHidden/>
              </w:rPr>
              <w:fldChar w:fldCharType="separate"/>
            </w:r>
            <w:r>
              <w:rPr>
                <w:noProof/>
                <w:webHidden/>
              </w:rPr>
              <w:t>14</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98" w:history="1">
            <w:r w:rsidRPr="00E73E15">
              <w:rPr>
                <w:rStyle w:val="Hyperlink"/>
                <w:noProof/>
              </w:rPr>
              <w:t>Datalayer</w:t>
            </w:r>
            <w:r>
              <w:rPr>
                <w:noProof/>
                <w:webHidden/>
              </w:rPr>
              <w:tab/>
            </w:r>
            <w:r>
              <w:rPr>
                <w:noProof/>
                <w:webHidden/>
              </w:rPr>
              <w:fldChar w:fldCharType="begin"/>
            </w:r>
            <w:r>
              <w:rPr>
                <w:noProof/>
                <w:webHidden/>
              </w:rPr>
              <w:instrText xml:space="preserve"> PAGEREF _Toc503859398 \h </w:instrText>
            </w:r>
            <w:r>
              <w:rPr>
                <w:noProof/>
                <w:webHidden/>
              </w:rPr>
            </w:r>
            <w:r>
              <w:rPr>
                <w:noProof/>
                <w:webHidden/>
              </w:rPr>
              <w:fldChar w:fldCharType="separate"/>
            </w:r>
            <w:r>
              <w:rPr>
                <w:noProof/>
                <w:webHidden/>
              </w:rPr>
              <w:t>14</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399" w:history="1">
            <w:r w:rsidRPr="00E73E15">
              <w:rPr>
                <w:rStyle w:val="Hyperlink"/>
                <w:noProof/>
              </w:rPr>
              <w:t>Businesslayer</w:t>
            </w:r>
            <w:r>
              <w:rPr>
                <w:noProof/>
                <w:webHidden/>
              </w:rPr>
              <w:tab/>
            </w:r>
            <w:r>
              <w:rPr>
                <w:noProof/>
                <w:webHidden/>
              </w:rPr>
              <w:fldChar w:fldCharType="begin"/>
            </w:r>
            <w:r>
              <w:rPr>
                <w:noProof/>
                <w:webHidden/>
              </w:rPr>
              <w:instrText xml:space="preserve"> PAGEREF _Toc503859399 \h </w:instrText>
            </w:r>
            <w:r>
              <w:rPr>
                <w:noProof/>
                <w:webHidden/>
              </w:rPr>
            </w:r>
            <w:r>
              <w:rPr>
                <w:noProof/>
                <w:webHidden/>
              </w:rPr>
              <w:fldChar w:fldCharType="separate"/>
            </w:r>
            <w:r>
              <w:rPr>
                <w:noProof/>
                <w:webHidden/>
              </w:rPr>
              <w:t>14</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400" w:history="1">
            <w:r w:rsidRPr="00E73E15">
              <w:rPr>
                <w:rStyle w:val="Hyperlink"/>
                <w:noProof/>
              </w:rPr>
              <w:t>Presentationlayer</w:t>
            </w:r>
            <w:r>
              <w:rPr>
                <w:noProof/>
                <w:webHidden/>
              </w:rPr>
              <w:tab/>
            </w:r>
            <w:r>
              <w:rPr>
                <w:noProof/>
                <w:webHidden/>
              </w:rPr>
              <w:fldChar w:fldCharType="begin"/>
            </w:r>
            <w:r>
              <w:rPr>
                <w:noProof/>
                <w:webHidden/>
              </w:rPr>
              <w:instrText xml:space="preserve"> PAGEREF _Toc503859400 \h </w:instrText>
            </w:r>
            <w:r>
              <w:rPr>
                <w:noProof/>
                <w:webHidden/>
              </w:rPr>
            </w:r>
            <w:r>
              <w:rPr>
                <w:noProof/>
                <w:webHidden/>
              </w:rPr>
              <w:fldChar w:fldCharType="separate"/>
            </w:r>
            <w:r>
              <w:rPr>
                <w:noProof/>
                <w:webHidden/>
              </w:rPr>
              <w:t>14</w:t>
            </w:r>
            <w:r>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401" w:history="1">
            <w:r w:rsidRPr="00E73E15">
              <w:rPr>
                <w:rStyle w:val="Hyperlink"/>
                <w:noProof/>
              </w:rPr>
              <w:t>Sicherheitsrisiken</w:t>
            </w:r>
            <w:r>
              <w:rPr>
                <w:noProof/>
                <w:webHidden/>
              </w:rPr>
              <w:tab/>
            </w:r>
            <w:r>
              <w:rPr>
                <w:noProof/>
                <w:webHidden/>
              </w:rPr>
              <w:fldChar w:fldCharType="begin"/>
            </w:r>
            <w:r>
              <w:rPr>
                <w:noProof/>
                <w:webHidden/>
              </w:rPr>
              <w:instrText xml:space="preserve"> PAGEREF _Toc503859401 \h </w:instrText>
            </w:r>
            <w:r>
              <w:rPr>
                <w:noProof/>
                <w:webHidden/>
              </w:rPr>
            </w:r>
            <w:r>
              <w:rPr>
                <w:noProof/>
                <w:webHidden/>
              </w:rPr>
              <w:fldChar w:fldCharType="separate"/>
            </w:r>
            <w:r>
              <w:rPr>
                <w:noProof/>
                <w:webHidden/>
              </w:rPr>
              <w:t>14</w:t>
            </w:r>
            <w:r>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402" w:history="1">
            <w:r w:rsidRPr="00E73E15">
              <w:rPr>
                <w:rStyle w:val="Hyperlink"/>
                <w:noProof/>
              </w:rPr>
              <w:t>Weitere Mängel</w:t>
            </w:r>
            <w:r>
              <w:rPr>
                <w:noProof/>
                <w:webHidden/>
              </w:rPr>
              <w:tab/>
            </w:r>
            <w:r>
              <w:rPr>
                <w:noProof/>
                <w:webHidden/>
              </w:rPr>
              <w:fldChar w:fldCharType="begin"/>
            </w:r>
            <w:r>
              <w:rPr>
                <w:noProof/>
                <w:webHidden/>
              </w:rPr>
              <w:instrText xml:space="preserve"> PAGEREF _Toc503859402 \h </w:instrText>
            </w:r>
            <w:r>
              <w:rPr>
                <w:noProof/>
                <w:webHidden/>
              </w:rPr>
            </w:r>
            <w:r>
              <w:rPr>
                <w:noProof/>
                <w:webHidden/>
              </w:rPr>
              <w:fldChar w:fldCharType="separate"/>
            </w:r>
            <w:r>
              <w:rPr>
                <w:noProof/>
                <w:webHidden/>
              </w:rPr>
              <w:t>14</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403" w:history="1">
            <w:r w:rsidRPr="00E73E15">
              <w:rPr>
                <w:rStyle w:val="Hyperlink"/>
                <w:rFonts w:asciiTheme="majorHAnsi" w:eastAsiaTheme="majorEastAsia" w:hAnsiTheme="majorHAnsi" w:cstheme="majorBidi"/>
                <w:noProof/>
                <w:lang w:val="de-DE"/>
              </w:rPr>
              <w:t>Signup</w:t>
            </w:r>
            <w:r>
              <w:rPr>
                <w:noProof/>
                <w:webHidden/>
              </w:rPr>
              <w:tab/>
            </w:r>
            <w:r>
              <w:rPr>
                <w:noProof/>
                <w:webHidden/>
              </w:rPr>
              <w:fldChar w:fldCharType="begin"/>
            </w:r>
            <w:r>
              <w:rPr>
                <w:noProof/>
                <w:webHidden/>
              </w:rPr>
              <w:instrText xml:space="preserve"> PAGEREF _Toc503859403 \h </w:instrText>
            </w:r>
            <w:r>
              <w:rPr>
                <w:noProof/>
                <w:webHidden/>
              </w:rPr>
            </w:r>
            <w:r>
              <w:rPr>
                <w:noProof/>
                <w:webHidden/>
              </w:rPr>
              <w:fldChar w:fldCharType="separate"/>
            </w:r>
            <w:r>
              <w:rPr>
                <w:noProof/>
                <w:webHidden/>
              </w:rPr>
              <w:t>14</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404" w:history="1">
            <w:r w:rsidRPr="00E73E15">
              <w:rPr>
                <w:rStyle w:val="Hyperlink"/>
                <w:rFonts w:asciiTheme="majorHAnsi" w:eastAsiaTheme="majorEastAsia" w:hAnsiTheme="majorHAnsi" w:cstheme="majorBidi"/>
                <w:noProof/>
                <w:lang w:val="de-DE"/>
              </w:rPr>
              <w:t>Code Qualitätsverbesserungen</w:t>
            </w:r>
            <w:r>
              <w:rPr>
                <w:noProof/>
                <w:webHidden/>
              </w:rPr>
              <w:tab/>
            </w:r>
            <w:r>
              <w:rPr>
                <w:noProof/>
                <w:webHidden/>
              </w:rPr>
              <w:fldChar w:fldCharType="begin"/>
            </w:r>
            <w:r>
              <w:rPr>
                <w:noProof/>
                <w:webHidden/>
              </w:rPr>
              <w:instrText xml:space="preserve"> PAGEREF _Toc503859404 \h </w:instrText>
            </w:r>
            <w:r>
              <w:rPr>
                <w:noProof/>
                <w:webHidden/>
              </w:rPr>
            </w:r>
            <w:r>
              <w:rPr>
                <w:noProof/>
                <w:webHidden/>
              </w:rPr>
              <w:fldChar w:fldCharType="separate"/>
            </w:r>
            <w:r>
              <w:rPr>
                <w:noProof/>
                <w:webHidden/>
              </w:rPr>
              <w:t>15</w:t>
            </w:r>
            <w:r>
              <w:rPr>
                <w:noProof/>
                <w:webHidden/>
              </w:rPr>
              <w:fldChar w:fldCharType="end"/>
            </w:r>
          </w:hyperlink>
        </w:p>
        <w:p w:rsidR="00DC3D04" w:rsidRDefault="00DC3D04">
          <w:pPr>
            <w:pStyle w:val="Verzeichnis3"/>
            <w:tabs>
              <w:tab w:val="right" w:leader="dot" w:pos="9062"/>
            </w:tabs>
            <w:rPr>
              <w:noProof/>
              <w:sz w:val="22"/>
              <w:szCs w:val="22"/>
              <w:lang w:eastAsia="de-CH"/>
            </w:rPr>
          </w:pPr>
          <w:hyperlink w:anchor="_Toc503859405" w:history="1">
            <w:r w:rsidRPr="00E73E15">
              <w:rPr>
                <w:rStyle w:val="Hyperlink"/>
                <w:rFonts w:asciiTheme="majorHAnsi" w:eastAsiaTheme="majorEastAsia" w:hAnsiTheme="majorHAnsi" w:cstheme="majorBidi"/>
                <w:noProof/>
                <w:color w:val="113866" w:themeColor="hyperlink" w:themeShade="80"/>
                <w:lang w:val="de-DE"/>
              </w:rPr>
              <w:t>Encoding</w:t>
            </w:r>
            <w:r>
              <w:rPr>
                <w:noProof/>
                <w:webHidden/>
              </w:rPr>
              <w:tab/>
            </w:r>
            <w:r>
              <w:rPr>
                <w:noProof/>
                <w:webHidden/>
              </w:rPr>
              <w:fldChar w:fldCharType="begin"/>
            </w:r>
            <w:r>
              <w:rPr>
                <w:noProof/>
                <w:webHidden/>
              </w:rPr>
              <w:instrText xml:space="preserve"> PAGEREF _Toc503859405 \h </w:instrText>
            </w:r>
            <w:r>
              <w:rPr>
                <w:noProof/>
                <w:webHidden/>
              </w:rPr>
            </w:r>
            <w:r>
              <w:rPr>
                <w:noProof/>
                <w:webHidden/>
              </w:rPr>
              <w:fldChar w:fldCharType="separate"/>
            </w:r>
            <w:r>
              <w:rPr>
                <w:noProof/>
                <w:webHidden/>
              </w:rPr>
              <w:t>15</w:t>
            </w:r>
            <w:r>
              <w:rPr>
                <w:noProof/>
                <w:webHidden/>
              </w:rPr>
              <w:fldChar w:fldCharType="end"/>
            </w:r>
          </w:hyperlink>
        </w:p>
        <w:p w:rsidR="00DC3D04" w:rsidRDefault="00DC3D04">
          <w:pPr>
            <w:pStyle w:val="Verzeichnis1"/>
            <w:tabs>
              <w:tab w:val="right" w:leader="dot" w:pos="9062"/>
            </w:tabs>
            <w:rPr>
              <w:noProof/>
              <w:sz w:val="22"/>
              <w:szCs w:val="22"/>
              <w:lang w:eastAsia="de-CH"/>
            </w:rPr>
          </w:pPr>
          <w:hyperlink w:anchor="_Toc503859406" w:history="1">
            <w:r w:rsidRPr="00E73E15">
              <w:rPr>
                <w:rStyle w:val="Hyperlink"/>
                <w:noProof/>
              </w:rPr>
              <w:t>Test</w:t>
            </w:r>
            <w:r>
              <w:rPr>
                <w:noProof/>
                <w:webHidden/>
              </w:rPr>
              <w:tab/>
            </w:r>
            <w:r>
              <w:rPr>
                <w:noProof/>
                <w:webHidden/>
              </w:rPr>
              <w:fldChar w:fldCharType="begin"/>
            </w:r>
            <w:r>
              <w:rPr>
                <w:noProof/>
                <w:webHidden/>
              </w:rPr>
              <w:instrText xml:space="preserve"> PAGEREF _Toc503859406 \h </w:instrText>
            </w:r>
            <w:r>
              <w:rPr>
                <w:noProof/>
                <w:webHidden/>
              </w:rPr>
            </w:r>
            <w:r>
              <w:rPr>
                <w:noProof/>
                <w:webHidden/>
              </w:rPr>
              <w:fldChar w:fldCharType="separate"/>
            </w:r>
            <w:r>
              <w:rPr>
                <w:noProof/>
                <w:webHidden/>
              </w:rPr>
              <w:t>16</w:t>
            </w:r>
            <w:r>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407" w:history="1">
            <w:r w:rsidRPr="00E73E15">
              <w:rPr>
                <w:rStyle w:val="Hyperlink"/>
                <w:noProof/>
              </w:rPr>
              <w:t>Testsetup</w:t>
            </w:r>
            <w:r>
              <w:rPr>
                <w:noProof/>
                <w:webHidden/>
              </w:rPr>
              <w:tab/>
            </w:r>
            <w:r>
              <w:rPr>
                <w:noProof/>
                <w:webHidden/>
              </w:rPr>
              <w:fldChar w:fldCharType="begin"/>
            </w:r>
            <w:r>
              <w:rPr>
                <w:noProof/>
                <w:webHidden/>
              </w:rPr>
              <w:instrText xml:space="preserve"> PAGEREF _Toc503859407 \h </w:instrText>
            </w:r>
            <w:r>
              <w:rPr>
                <w:noProof/>
                <w:webHidden/>
              </w:rPr>
            </w:r>
            <w:r>
              <w:rPr>
                <w:noProof/>
                <w:webHidden/>
              </w:rPr>
              <w:fldChar w:fldCharType="separate"/>
            </w:r>
            <w:r>
              <w:rPr>
                <w:noProof/>
                <w:webHidden/>
              </w:rPr>
              <w:t>16</w:t>
            </w:r>
            <w:r>
              <w:rPr>
                <w:noProof/>
                <w:webHidden/>
              </w:rPr>
              <w:fldChar w:fldCharType="end"/>
            </w:r>
          </w:hyperlink>
        </w:p>
        <w:p w:rsidR="00DC3D04" w:rsidRDefault="00DC3D04">
          <w:pPr>
            <w:pStyle w:val="Verzeichnis2"/>
            <w:tabs>
              <w:tab w:val="right" w:leader="dot" w:pos="9062"/>
            </w:tabs>
            <w:rPr>
              <w:noProof/>
              <w:sz w:val="22"/>
              <w:szCs w:val="22"/>
              <w:lang w:eastAsia="de-CH"/>
            </w:rPr>
          </w:pPr>
          <w:hyperlink w:anchor="_Toc503859408" w:history="1">
            <w:r w:rsidRPr="00E73E15">
              <w:rPr>
                <w:rStyle w:val="Hyperlink"/>
                <w:noProof/>
              </w:rPr>
              <w:t>Testfallmatrix</w:t>
            </w:r>
            <w:r>
              <w:rPr>
                <w:noProof/>
                <w:webHidden/>
              </w:rPr>
              <w:tab/>
            </w:r>
            <w:r>
              <w:rPr>
                <w:noProof/>
                <w:webHidden/>
              </w:rPr>
              <w:fldChar w:fldCharType="begin"/>
            </w:r>
            <w:r>
              <w:rPr>
                <w:noProof/>
                <w:webHidden/>
              </w:rPr>
              <w:instrText xml:space="preserve"> PAGEREF _Toc503859408 \h </w:instrText>
            </w:r>
            <w:r>
              <w:rPr>
                <w:noProof/>
                <w:webHidden/>
              </w:rPr>
            </w:r>
            <w:r>
              <w:rPr>
                <w:noProof/>
                <w:webHidden/>
              </w:rPr>
              <w:fldChar w:fldCharType="separate"/>
            </w:r>
            <w:r>
              <w:rPr>
                <w:noProof/>
                <w:webHidden/>
              </w:rPr>
              <w:t>16</w:t>
            </w:r>
            <w:r>
              <w:rPr>
                <w:noProof/>
                <w:webHidden/>
              </w:rPr>
              <w:fldChar w:fldCharType="end"/>
            </w:r>
          </w:hyperlink>
        </w:p>
        <w:p w:rsidR="00DC3D04" w:rsidRDefault="00DC3D04">
          <w:pPr>
            <w:pStyle w:val="Verzeichnis1"/>
            <w:tabs>
              <w:tab w:val="right" w:leader="dot" w:pos="9062"/>
            </w:tabs>
            <w:rPr>
              <w:noProof/>
              <w:sz w:val="22"/>
              <w:szCs w:val="22"/>
              <w:lang w:eastAsia="de-CH"/>
            </w:rPr>
          </w:pPr>
          <w:hyperlink w:anchor="_Toc503859409" w:history="1">
            <w:r w:rsidRPr="00E73E15">
              <w:rPr>
                <w:rStyle w:val="Hyperlink"/>
                <w:noProof/>
              </w:rPr>
              <w:t>Quellen</w:t>
            </w:r>
            <w:r>
              <w:rPr>
                <w:noProof/>
                <w:webHidden/>
              </w:rPr>
              <w:tab/>
            </w:r>
            <w:r>
              <w:rPr>
                <w:noProof/>
                <w:webHidden/>
              </w:rPr>
              <w:fldChar w:fldCharType="begin"/>
            </w:r>
            <w:r>
              <w:rPr>
                <w:noProof/>
                <w:webHidden/>
              </w:rPr>
              <w:instrText xml:space="preserve"> PAGEREF _Toc503859409 \h </w:instrText>
            </w:r>
            <w:r>
              <w:rPr>
                <w:noProof/>
                <w:webHidden/>
              </w:rPr>
            </w:r>
            <w:r>
              <w:rPr>
                <w:noProof/>
                <w:webHidden/>
              </w:rPr>
              <w:fldChar w:fldCharType="separate"/>
            </w:r>
            <w:r>
              <w:rPr>
                <w:noProof/>
                <w:webHidden/>
              </w:rPr>
              <w:t>16</w:t>
            </w:r>
            <w:r>
              <w:rPr>
                <w:noProof/>
                <w:webHidden/>
              </w:rPr>
              <w:fldChar w:fldCharType="end"/>
            </w:r>
          </w:hyperlink>
        </w:p>
        <w:p w:rsidR="00093BD8" w:rsidRPr="00F961B7" w:rsidRDefault="00093BD8" w:rsidP="00093BD8">
          <w:r w:rsidRPr="00F961B7">
            <w:rPr>
              <w:b/>
              <w:bCs/>
            </w:rPr>
            <w:fldChar w:fldCharType="end"/>
          </w:r>
        </w:p>
      </w:sdtContent>
    </w:sdt>
    <w:p w:rsidR="00093BD8" w:rsidRPr="00F961B7" w:rsidRDefault="00093BD8">
      <w:r w:rsidRPr="00F961B7">
        <w:br w:type="page"/>
      </w:r>
    </w:p>
    <w:p w:rsidR="00173EC9" w:rsidRPr="00F961B7" w:rsidRDefault="00173EC9" w:rsidP="00173EC9">
      <w:pPr>
        <w:pStyle w:val="berschrift1"/>
      </w:pPr>
      <w:bookmarkStart w:id="0" w:name="_Toc503346986"/>
      <w:bookmarkStart w:id="1" w:name="_Toc503859372"/>
      <w:r w:rsidRPr="00F961B7">
        <w:lastRenderedPageBreak/>
        <w:t>Einführung und Überblick</w:t>
      </w:r>
      <w:bookmarkEnd w:id="0"/>
      <w:bookmarkEnd w:id="1"/>
    </w:p>
    <w:p w:rsidR="00173EC9" w:rsidRPr="00F961B7" w:rsidRDefault="00D0791A" w:rsidP="00173EC9">
      <w:pPr>
        <w:rPr>
          <w:color w:val="FF0000"/>
        </w:rPr>
      </w:pPr>
      <w:proofErr w:type="spellStart"/>
      <w:r>
        <w:rPr>
          <w:color w:val="FF0000"/>
        </w:rPr>
        <w:t>Penetrationtests</w:t>
      </w:r>
      <w:proofErr w:type="spellEnd"/>
    </w:p>
    <w:p w:rsidR="00173EC9" w:rsidRPr="00F961B7" w:rsidRDefault="00173EC9" w:rsidP="00173EC9">
      <w:r w:rsidRPr="00F961B7">
        <w:t>Security ist in der IT ein sehr wichtiges Thema. Gerade Webapplikationen, welche Personendaten beinhalten, sind ein beliebtes Ziel für Cyber-Attacken. Dies kommt daher, dass Daten immer wichtiger werden und mit ihnen auch einen grossen Schaden für Firmen und auch Einzelpersonen angerichtet werden können. Deshalb ist es umso wichtiger, seine Applikationen vor Angriffen zu schützen.</w:t>
      </w:r>
    </w:p>
    <w:p w:rsidR="00173EC9" w:rsidRPr="00F961B7" w:rsidRDefault="00173EC9" w:rsidP="00173EC9">
      <w:r w:rsidRPr="00F961B7">
        <w:t>Im Rahme des Moduls 183 gehen wir genauer auf die Angriffsmöglichkeiten und Gefahren ein, damit wir fähig sind, unsere Webapplikation sicher zu halten. Um praktische Erfahrung im Lösen von Sicherheitsproblemen zu sammeln, analysieren und verbessern wir das Projekt Schlosslauf. Darin sind einige Mängel vorhanden, die Sicherheitsrisiken bilden. Diese gilt es zu erkennen, zu beschreiben und zu beheben. Weiter sind darin auch einige Logik- und Best-Practice-Fehler enthalten, die wir benennen werden. Der Fokus liegt jedoch nicht auf ihnen, weshalb wir nicht alle davon umsetzen werden.</w:t>
      </w:r>
    </w:p>
    <w:p w:rsidR="00173EC9" w:rsidRPr="00F961B7" w:rsidRDefault="00173EC9" w:rsidP="00173EC9"/>
    <w:p w:rsidR="00173EC9" w:rsidRPr="00F961B7" w:rsidRDefault="00173EC9" w:rsidP="00173EC9">
      <w:pPr>
        <w:pStyle w:val="berschrift2"/>
      </w:pPr>
      <w:bookmarkStart w:id="2" w:name="_Toc503346987"/>
      <w:bookmarkStart w:id="3" w:name="_Toc503859373"/>
      <w:r w:rsidRPr="00F961B7">
        <w:t>Schlosslauf</w:t>
      </w:r>
      <w:bookmarkEnd w:id="2"/>
      <w:bookmarkEnd w:id="3"/>
    </w:p>
    <w:p w:rsidR="00173EC9" w:rsidRPr="00F961B7" w:rsidRDefault="00173EC9" w:rsidP="00173EC9">
      <w:r w:rsidRPr="00F961B7">
        <w:t xml:space="preserve">Die Webapplikation «Schlosslauf» soll dazu dienen, dass sich Leute </w:t>
      </w:r>
      <w:r w:rsidR="0080124C" w:rsidRPr="00F961B7">
        <w:t>an einem Lauf durch ein</w:t>
      </w:r>
      <w:r w:rsidRPr="00F961B7">
        <w:t xml:space="preserve"> Schloss registrieren können. nach dem Login können sie ihre Daten anpassen, wenn gewünscht. Momentan kann nur jemand, der Zugriff zu einem bestehenden Konto hat, die Daten einfügen. Daher ist die Registrierung noch nicht unterstützt. Weiter soll die Applikation erweitert werden, sodass die User verschiedene Rollen haben, etwa einen Admin, der alles bearbeiten und ansehen kann, und ein Läufer, der nur die eigenen Daten begutachten kann.</w:t>
      </w:r>
    </w:p>
    <w:p w:rsidR="0080124C" w:rsidRPr="00F961B7" w:rsidRDefault="0080124C" w:rsidP="00173EC9">
      <w:pPr>
        <w:rPr>
          <w:color w:val="FF0000"/>
        </w:rPr>
      </w:pPr>
      <w:r w:rsidRPr="00F961B7">
        <w:rPr>
          <w:color w:val="FF0000"/>
        </w:rPr>
        <w:t>Ergänzungen</w:t>
      </w:r>
    </w:p>
    <w:p w:rsidR="00173EC9" w:rsidRPr="00F961B7" w:rsidRDefault="00173EC9" w:rsidP="00173EC9"/>
    <w:p w:rsidR="0080124C" w:rsidRPr="00F961B7" w:rsidRDefault="0080124C">
      <w:r w:rsidRPr="00F961B7">
        <w:br w:type="page"/>
      </w:r>
    </w:p>
    <w:p w:rsidR="00173EC9" w:rsidRPr="00F961B7" w:rsidRDefault="00173EC9" w:rsidP="00173EC9">
      <w:pPr>
        <w:pStyle w:val="berschrift1"/>
      </w:pPr>
      <w:bookmarkStart w:id="4" w:name="_Toc503859374"/>
      <w:r w:rsidRPr="00F961B7">
        <w:lastRenderedPageBreak/>
        <w:t xml:space="preserve">Softwareanalyse </w:t>
      </w:r>
      <w:r w:rsidR="00400433" w:rsidRPr="00F961B7">
        <w:t>und</w:t>
      </w:r>
      <w:r w:rsidRPr="00F961B7">
        <w:t xml:space="preserve"> vorhandene Schwachstellen</w:t>
      </w:r>
      <w:bookmarkEnd w:id="4"/>
    </w:p>
    <w:p w:rsidR="00173EC9" w:rsidRPr="00F961B7" w:rsidRDefault="00F961B7" w:rsidP="005A51B3">
      <w:pPr>
        <w:pStyle w:val="berschrift2"/>
      </w:pPr>
      <w:bookmarkStart w:id="5" w:name="_Toc503859375"/>
      <w:r w:rsidRPr="00F961B7">
        <w:rPr>
          <w:noProof/>
          <w:lang w:eastAsia="de-CH"/>
        </w:rPr>
        <w:drawing>
          <wp:anchor distT="0" distB="0" distL="114300" distR="114300" simplePos="0" relativeHeight="251664384" behindDoc="1" locked="0" layoutInCell="1" allowOverlap="1" wp14:anchorId="00108EA7" wp14:editId="163D4D4D">
            <wp:simplePos x="0" y="0"/>
            <wp:positionH relativeFrom="column">
              <wp:posOffset>3696335</wp:posOffset>
            </wp:positionH>
            <wp:positionV relativeFrom="paragraph">
              <wp:posOffset>83185</wp:posOffset>
            </wp:positionV>
            <wp:extent cx="2042160" cy="2198370"/>
            <wp:effectExtent l="0" t="0" r="0" b="0"/>
            <wp:wrapTight wrapText="bothSides">
              <wp:wrapPolygon edited="0">
                <wp:start x="0" y="0"/>
                <wp:lineTo x="0" y="21338"/>
                <wp:lineTo x="21358" y="21338"/>
                <wp:lineTo x="2135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042160" cy="2198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EC9" w:rsidRPr="00F961B7">
        <w:t>Architektur</w:t>
      </w:r>
      <w:bookmarkEnd w:id="5"/>
    </w:p>
    <w:p w:rsidR="00A84C8F" w:rsidRPr="00F961B7" w:rsidRDefault="00A84C8F" w:rsidP="00A84C8F">
      <w:pPr>
        <w:rPr>
          <w:color w:val="FF0000"/>
        </w:rPr>
      </w:pPr>
      <w:r w:rsidRPr="00F961B7">
        <w:rPr>
          <w:color w:val="FF0000"/>
        </w:rPr>
        <w:t>Einführung überarbeiten</w:t>
      </w:r>
    </w:p>
    <w:p w:rsidR="00A13711" w:rsidRDefault="00584E24" w:rsidP="00584E24">
      <w:pPr>
        <w:rPr>
          <w:noProof/>
          <w:lang w:eastAsia="de-CH"/>
        </w:rPr>
      </w:pPr>
      <w:r w:rsidRPr="00F961B7">
        <w:t xml:space="preserve">Bei Betrachtung der Filestruktur fällt als erstes auf, </w:t>
      </w:r>
      <w:proofErr w:type="gramStart"/>
      <w:r w:rsidRPr="00F961B7">
        <w:t>dass</w:t>
      </w:r>
      <w:proofErr w:type="gramEnd"/>
      <w:r w:rsidRPr="00F961B7">
        <w:t xml:space="preserve"> bloss ein Ordner existiert. Dieser beinhaltet alle Files wild durcheinander. Das heisst, es besteht keine übersichtliche Trennung zwischen der Logik, den Daten und der Darstellung. Es existieren keine HTML-Dateien, das heisst, es besteht eine Vermischung zwischen den PHP- und den HTML-Dateien. Betreffend </w:t>
      </w:r>
      <w:proofErr w:type="gramStart"/>
      <w:r w:rsidRPr="00F961B7">
        <w:t>des</w:t>
      </w:r>
      <w:proofErr w:type="gramEnd"/>
      <w:r w:rsidRPr="00F961B7">
        <w:t xml:space="preserve"> </w:t>
      </w:r>
      <w:proofErr w:type="spellStart"/>
      <w:r w:rsidRPr="00F961B7">
        <w:t>Datenlayers</w:t>
      </w:r>
      <w:proofErr w:type="spellEnd"/>
      <w:r w:rsidRPr="00F961B7">
        <w:t xml:space="preserve"> ist ersichtlich, dass ein .</w:t>
      </w:r>
      <w:proofErr w:type="spellStart"/>
      <w:r w:rsidRPr="00F961B7">
        <w:t>txt</w:t>
      </w:r>
      <w:proofErr w:type="spellEnd"/>
      <w:r w:rsidRPr="00F961B7">
        <w:t>-File und ein .</w:t>
      </w:r>
      <w:proofErr w:type="spellStart"/>
      <w:r w:rsidRPr="00F961B7">
        <w:t>sql</w:t>
      </w:r>
      <w:proofErr w:type="spellEnd"/>
      <w:r w:rsidRPr="00F961B7">
        <w:t>-File existieren.</w:t>
      </w:r>
    </w:p>
    <w:p w:rsidR="00482559" w:rsidRPr="00482559" w:rsidRDefault="00482559" w:rsidP="00584E24"/>
    <w:p w:rsidR="00482559" w:rsidRPr="00482559" w:rsidRDefault="00584E24" w:rsidP="00482559">
      <w:pPr>
        <w:pStyle w:val="berschrift3"/>
      </w:pPr>
      <w:bookmarkStart w:id="6" w:name="_Toc503346990"/>
      <w:bookmarkStart w:id="7" w:name="_Toc503859376"/>
      <w:proofErr w:type="spellStart"/>
      <w:r w:rsidRPr="00F961B7">
        <w:t>Dat</w:t>
      </w:r>
      <w:r w:rsidR="00BD590A" w:rsidRPr="00F961B7">
        <w:t>a</w:t>
      </w:r>
      <w:r w:rsidRPr="00F961B7">
        <w:t>layer</w:t>
      </w:r>
      <w:bookmarkEnd w:id="6"/>
      <w:bookmarkEnd w:id="7"/>
      <w:proofErr w:type="spellEnd"/>
    </w:p>
    <w:p w:rsidR="00584E24" w:rsidRPr="00F961B7" w:rsidRDefault="00A13711" w:rsidP="00584E24">
      <w:r w:rsidRPr="00F961B7">
        <w:t>Das angesprochene Textfile</w:t>
      </w:r>
      <w:r w:rsidR="00584E24" w:rsidRPr="00F961B7">
        <w:t xml:space="preserve"> </w:t>
      </w:r>
      <w:r w:rsidRPr="00F961B7">
        <w:t>«</w:t>
      </w:r>
      <w:r w:rsidR="00584E24" w:rsidRPr="00F961B7">
        <w:t>file.txt</w:t>
      </w:r>
      <w:r w:rsidRPr="00F961B7">
        <w:t>» enthält</w:t>
      </w:r>
      <w:r w:rsidR="00584E24" w:rsidRPr="00F961B7">
        <w:t xml:space="preserve"> die</w:t>
      </w:r>
      <w:r w:rsidRPr="00F961B7">
        <w:t>jenigen</w:t>
      </w:r>
      <w:r w:rsidR="00584E24" w:rsidRPr="00F961B7">
        <w:t xml:space="preserve"> Daten, welche in dem Webformular eingegeben wurden. Diese werden für jeden Eintrag untereinander aufgelistet. Die Datenbank </w:t>
      </w:r>
      <w:r w:rsidRPr="00F961B7">
        <w:t>«</w:t>
      </w:r>
      <w:proofErr w:type="spellStart"/>
      <w:r w:rsidR="00584E24" w:rsidRPr="00F961B7">
        <w:t>schlosslauf.sql</w:t>
      </w:r>
      <w:proofErr w:type="spellEnd"/>
      <w:r w:rsidRPr="00F961B7">
        <w:t>»</w:t>
      </w:r>
      <w:r w:rsidR="00584E24" w:rsidRPr="00F961B7">
        <w:t xml:space="preserve"> besteht aus einer einzigen Tabelle, die </w:t>
      </w:r>
      <w:proofErr w:type="spellStart"/>
      <w:r w:rsidR="00584E24" w:rsidRPr="00F961B7">
        <w:t>Logindaten</w:t>
      </w:r>
      <w:proofErr w:type="spellEnd"/>
      <w:r w:rsidR="00584E24" w:rsidRPr="00F961B7">
        <w:t xml:space="preserve"> speichert.</w:t>
      </w:r>
    </w:p>
    <w:p w:rsidR="00A13711" w:rsidRPr="00F961B7" w:rsidRDefault="00584E24" w:rsidP="00584E24">
      <w:r w:rsidRPr="00F961B7">
        <w:t xml:space="preserve">Generell macht es keinen Sinn Daten dieses Formats in ein </w:t>
      </w:r>
      <w:r w:rsidR="006C2BB5" w:rsidRPr="00F961B7">
        <w:t>Textfile</w:t>
      </w:r>
      <w:r w:rsidRPr="00F961B7">
        <w:t xml:space="preserve"> zu speichern, </w:t>
      </w:r>
      <w:r w:rsidR="00A13711" w:rsidRPr="00F961B7">
        <w:t>vor allem</w:t>
      </w:r>
      <w:r w:rsidRPr="00F961B7">
        <w:t>, wenn bereits eine Datenbank besteht. Wenn Daten aus dem File verändert werden sollten, ist dies eher umständlich zu lösen, während eine Datenbank bereits einfachere und sichere Mittel</w:t>
      </w:r>
      <w:r w:rsidR="00A13711" w:rsidRPr="00F961B7">
        <w:t xml:space="preserve"> dafür</w:t>
      </w:r>
      <w:r w:rsidRPr="00F961B7">
        <w:t xml:space="preserve"> integriert hat.</w:t>
      </w:r>
      <w:r w:rsidR="00A13711" w:rsidRPr="00F961B7">
        <w:t xml:space="preserve"> </w:t>
      </w:r>
      <w:r w:rsidRPr="00F961B7">
        <w:t xml:space="preserve">Hier besteht </w:t>
      </w:r>
      <w:r w:rsidR="00A13711" w:rsidRPr="00F961B7">
        <w:t>also</w:t>
      </w:r>
      <w:r w:rsidRPr="00F961B7">
        <w:t xml:space="preserve"> Handlungsbedarf.</w:t>
      </w:r>
    </w:p>
    <w:p w:rsidR="006C2BB5" w:rsidRPr="00F961B7" w:rsidRDefault="006C2BB5" w:rsidP="00584E24">
      <w:r w:rsidRPr="00F961B7">
        <w:t>In dem Script «</w:t>
      </w:r>
      <w:proofErr w:type="spellStart"/>
      <w:r w:rsidRPr="00F961B7">
        <w:t>schlosslauf.sql</w:t>
      </w:r>
      <w:proofErr w:type="spellEnd"/>
      <w:r w:rsidRPr="00F961B7">
        <w:t xml:space="preserve">» sind </w:t>
      </w:r>
      <w:proofErr w:type="spellStart"/>
      <w:r w:rsidRPr="00F961B7">
        <w:t>Standardlogindaten</w:t>
      </w:r>
      <w:proofErr w:type="spellEnd"/>
      <w:r w:rsidRPr="00F961B7">
        <w:t xml:space="preserve"> gespeichert. Dies kann zu grossen Sicherheitsproblemen führen, sollte der Script in falsche Hände gelangen. Der Angreifer könnte sich mit den gefundenen Daten einloggen und alles ausführen, was der entsprechende User kann. Je nach dem, über welche Berechtigungen dieser verfügt, kann so ein grosser Schaden angerichtet werden.</w:t>
      </w:r>
    </w:p>
    <w:p w:rsidR="00A13711" w:rsidRPr="00F961B7" w:rsidRDefault="00A13711" w:rsidP="0024789C">
      <w:pPr>
        <w:pStyle w:val="berschrift4"/>
      </w:pPr>
      <w:r w:rsidRPr="00F961B7">
        <w:t>Weiteres Vorgehen</w:t>
      </w:r>
    </w:p>
    <w:p w:rsidR="00A13711" w:rsidRPr="00F961B7" w:rsidRDefault="006C2BB5" w:rsidP="00584E24">
      <w:r w:rsidRPr="00F961B7">
        <w:t>Die Datenbank wird neu strukturiert</w:t>
      </w:r>
      <w:r w:rsidR="0062529E" w:rsidRPr="00F961B7">
        <w:t xml:space="preserve"> und </w:t>
      </w:r>
      <w:r w:rsidR="0062529E" w:rsidRPr="00F961B7">
        <w:rPr>
          <w:highlight w:val="yellow"/>
        </w:rPr>
        <w:t>das Textfile entfernt</w:t>
      </w:r>
      <w:r w:rsidRPr="00F961B7">
        <w:t xml:space="preserve">. Dabei werden die Daten aus dem Textfile begutachtet und ein entsprechendes Datenmodell erstellt. Dadurch entsteht ein neues Script, in dem auf keinen Fall </w:t>
      </w:r>
      <w:proofErr w:type="spellStart"/>
      <w:r w:rsidRPr="00F961B7">
        <w:t>Standardlogindaten</w:t>
      </w:r>
      <w:proofErr w:type="spellEnd"/>
      <w:r w:rsidRPr="00F961B7">
        <w:t xml:space="preserve"> eingefügt werden. Diese Änderungen ziehen auch einige Logikänderungen mit sich, die gesamte Datenspeicherung muss vom Beschreiben eines Files in eine Datenbankanbindung umgestellt werden.</w:t>
      </w:r>
    </w:p>
    <w:p w:rsidR="00584E24" w:rsidRPr="00F961B7" w:rsidRDefault="00584E24" w:rsidP="00267817">
      <w:pPr>
        <w:pStyle w:val="berschrift3"/>
      </w:pPr>
      <w:bookmarkStart w:id="8" w:name="_Toc503346991"/>
      <w:bookmarkStart w:id="9" w:name="_Toc503859377"/>
      <w:proofErr w:type="spellStart"/>
      <w:r w:rsidRPr="00F961B7">
        <w:t>Businesslayer</w:t>
      </w:r>
      <w:bookmarkEnd w:id="8"/>
      <w:bookmarkEnd w:id="9"/>
      <w:proofErr w:type="spellEnd"/>
    </w:p>
    <w:p w:rsidR="00584E24" w:rsidRPr="00F961B7" w:rsidRDefault="00584E24" w:rsidP="00584E24">
      <w:r w:rsidRPr="00F961B7">
        <w:t>Die Ordnerstruktur selbst gibt keine Auskunft über d</w:t>
      </w:r>
      <w:r w:rsidR="00A13711" w:rsidRPr="00F961B7">
        <w:t>en logischen Aufbau der Applikation</w:t>
      </w:r>
      <w:r w:rsidRPr="00F961B7">
        <w:t xml:space="preserve">. Um einen Überblick zu erhalten, haben wir </w:t>
      </w:r>
      <w:r w:rsidR="00A13711" w:rsidRPr="00F961B7">
        <w:t xml:space="preserve">daher </w:t>
      </w:r>
      <w:r w:rsidRPr="00F961B7">
        <w:t xml:space="preserve">das Tool </w:t>
      </w:r>
      <w:r w:rsidR="00A13711" w:rsidRPr="00F961B7">
        <w:t>«</w:t>
      </w:r>
      <w:r w:rsidRPr="00F961B7">
        <w:t>Rips</w:t>
      </w:r>
      <w:r w:rsidR="00A13711" w:rsidRPr="00F961B7">
        <w:t>»</w:t>
      </w:r>
      <w:r w:rsidRPr="00F961B7">
        <w:t xml:space="preserve"> angewandt, welches unter anderem eine Graphik erstellt, aus der ersichtlich wird, welche Dateien wo eingebunden werden. Daraus ist ersichtlich, dass die Datei </w:t>
      </w:r>
      <w:r w:rsidR="00A13711" w:rsidRPr="00F961B7">
        <w:t>«</w:t>
      </w:r>
      <w:proofErr w:type="spellStart"/>
      <w:r w:rsidRPr="00F961B7">
        <w:t>index.php</w:t>
      </w:r>
      <w:proofErr w:type="spellEnd"/>
      <w:r w:rsidR="00A13711" w:rsidRPr="00F961B7">
        <w:t>»</w:t>
      </w:r>
      <w:r w:rsidRPr="00F961B7">
        <w:t xml:space="preserve"> der Eintrittspunkt der Applikation darstellt. Einen einzigen Eintrittspunkt</w:t>
      </w:r>
      <w:r w:rsidR="00D80F05" w:rsidRPr="00F961B7">
        <w:t xml:space="preserve"> (Single Point </w:t>
      </w:r>
      <w:proofErr w:type="spellStart"/>
      <w:r w:rsidR="00D80F05" w:rsidRPr="00F961B7">
        <w:t>of</w:t>
      </w:r>
      <w:proofErr w:type="spellEnd"/>
      <w:r w:rsidR="00D80F05" w:rsidRPr="00F961B7">
        <w:t xml:space="preserve"> Entry)</w:t>
      </w:r>
      <w:r w:rsidRPr="00F961B7">
        <w:t xml:space="preserve"> zu haben ist von Vorteil, da so einige Sicherheitsprüfungen vereinfacht umgesetzt werden können. Dieser Eintrittspunkt sollte jedoch auch so umgesetzt werden, dass die anderen Files nicht einfach so aufgerufen werden können. Momentan kann ein nicht eingeloggter User alle Files öffnen</w:t>
      </w:r>
      <w:r w:rsidR="00A13711" w:rsidRPr="00F961B7">
        <w:t xml:space="preserve"> oder</w:t>
      </w:r>
      <w:r w:rsidRPr="00F961B7">
        <w:t xml:space="preserve"> herunterladen, wenn er den zugehörigen Namen in der URL einfügt. Dies muss abgefangen werden.</w:t>
      </w:r>
    </w:p>
    <w:p w:rsidR="00F961B7" w:rsidRPr="00F961B7" w:rsidRDefault="00F961B7" w:rsidP="00584E24">
      <w:r w:rsidRPr="00F961B7">
        <w:rPr>
          <w:noProof/>
          <w:lang w:eastAsia="de-CH"/>
        </w:rPr>
        <w:lastRenderedPageBreak/>
        <w:drawing>
          <wp:inline distT="0" distB="0" distL="0" distR="0" wp14:anchorId="44161600" wp14:editId="1E56D00D">
            <wp:extent cx="5429250" cy="351250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429250" cy="3512503"/>
                    </a:xfrm>
                    <a:prstGeom prst="rect">
                      <a:avLst/>
                    </a:prstGeom>
                    <a:ln>
                      <a:noFill/>
                    </a:ln>
                    <a:extLst>
                      <a:ext uri="{53640926-AAD7-44D8-BBD7-CCE9431645EC}">
                        <a14:shadowObscured xmlns:a14="http://schemas.microsoft.com/office/drawing/2010/main"/>
                      </a:ext>
                    </a:extLst>
                  </pic:spPr>
                </pic:pic>
              </a:graphicData>
            </a:graphic>
          </wp:inline>
        </w:drawing>
      </w:r>
    </w:p>
    <w:p w:rsidR="00584E24" w:rsidRPr="00F961B7" w:rsidRDefault="00584E24" w:rsidP="00584E24">
      <w:r w:rsidRPr="00F961B7">
        <w:t xml:space="preserve">Eine weitere Analyse der </w:t>
      </w:r>
      <w:r w:rsidR="00A13711" w:rsidRPr="00F961B7">
        <w:t>Indexdatei</w:t>
      </w:r>
      <w:r w:rsidRPr="00F961B7">
        <w:t xml:space="preserve"> hat ergeben, dass für die Anzeige der Navigation und das Anzeigen der Inhaltsseiten überprüft wird, ob ein User eingeloggt ist. Dies ist grundsätzlich gut. Besser wäre es jedoch, </w:t>
      </w:r>
      <w:r w:rsidR="00D80F05" w:rsidRPr="00F961B7">
        <w:t>zwei</w:t>
      </w:r>
      <w:r w:rsidRPr="00F961B7">
        <w:t xml:space="preserve"> Templates zu erstellen, eines für die eingeloggte Ansicht und eines für den öffentlichen Bereich. So kann die doppelte Ausführung des Session-Checks umgangen werden, um Fehler zu vermeiden und Ressourcen zu schonen.</w:t>
      </w:r>
    </w:p>
    <w:p w:rsidR="00A13711" w:rsidRPr="00F961B7" w:rsidRDefault="00A13711" w:rsidP="0024789C">
      <w:pPr>
        <w:pStyle w:val="berschrift4"/>
      </w:pPr>
      <w:bookmarkStart w:id="10" w:name="_Toc503346992"/>
      <w:r w:rsidRPr="00F961B7">
        <w:t>Weiteres Vorgehen</w:t>
      </w:r>
    </w:p>
    <w:p w:rsidR="001C1D1A" w:rsidRPr="00F961B7" w:rsidRDefault="00D80F05" w:rsidP="00A13711">
      <w:r w:rsidRPr="00F961B7">
        <w:t xml:space="preserve">Die Ordnerstruktur wird überarbeitet um die Übersicht über die Webapplikation zu gewährleisten. </w:t>
      </w:r>
      <w:r w:rsidR="001C1D1A" w:rsidRPr="00F961B7">
        <w:t>Dies reduziert auch sicherheitsrelevante Fehler, die ansonsten aufgrund fehlender Übersicht nicht entdeckt werden würden.</w:t>
      </w:r>
    </w:p>
    <w:p w:rsidR="007B119A" w:rsidRPr="00F961B7" w:rsidRDefault="00D80F05" w:rsidP="00A13711">
      <w:r w:rsidRPr="00F961B7">
        <w:t xml:space="preserve">Der Single Point </w:t>
      </w:r>
      <w:proofErr w:type="spellStart"/>
      <w:r w:rsidRPr="00F961B7">
        <w:t>of</w:t>
      </w:r>
      <w:proofErr w:type="spellEnd"/>
      <w:r w:rsidRPr="00F961B7">
        <w:t xml:space="preserve"> Entry wird durch Login-Überprüfungen in allen relevanten Files durchgesetzt. Ist kein User eingeloggt, so wird immer die Login- bzw. die Registrierungsseite des Schlosslaufs angezeigt.</w:t>
      </w:r>
      <w:r w:rsidR="00ED0EBD" w:rsidRPr="00F961B7">
        <w:t xml:space="preserve"> Dies reduziert das Risiko, dass ein Nicht-Autorisierter auf Inhalte zugreifen kann, die nicht für ihn bestimmt sind.</w:t>
      </w:r>
    </w:p>
    <w:p w:rsidR="001C1D1A" w:rsidRPr="00F961B7" w:rsidRDefault="001C1D1A" w:rsidP="00A13711">
      <w:r w:rsidRPr="00F961B7">
        <w:t>Um die zwei Templates umzusetzen, müsste die HTML-Struktur aus dem Indexfile ausgelagert werden. Da dies jedoch nicht sicherheitsrelevant und damit nicht erste Priorität dieser Arbeit ist, verzichten wir vorerst auf diese Verbesserung.</w:t>
      </w:r>
    </w:p>
    <w:p w:rsidR="00584E24" w:rsidRPr="00F961B7" w:rsidRDefault="00584E24" w:rsidP="00267817">
      <w:pPr>
        <w:pStyle w:val="berschrift3"/>
      </w:pPr>
      <w:bookmarkStart w:id="11" w:name="_Toc503859378"/>
      <w:proofErr w:type="spellStart"/>
      <w:r w:rsidRPr="00F961B7">
        <w:t>Presentationlayer</w:t>
      </w:r>
      <w:bookmarkEnd w:id="10"/>
      <w:bookmarkEnd w:id="11"/>
      <w:proofErr w:type="spellEnd"/>
    </w:p>
    <w:p w:rsidR="00584E24" w:rsidRPr="00F961B7" w:rsidRDefault="00584E24" w:rsidP="00584E24">
      <w:r w:rsidRPr="00F961B7">
        <w:t xml:space="preserve">In der bereits angesprochenen Datei </w:t>
      </w:r>
      <w:r w:rsidR="00AE57F4" w:rsidRPr="00F961B7">
        <w:t>«</w:t>
      </w:r>
      <w:proofErr w:type="spellStart"/>
      <w:r w:rsidRPr="00F961B7">
        <w:t>index.php</w:t>
      </w:r>
      <w:proofErr w:type="spellEnd"/>
      <w:r w:rsidR="00AE57F4" w:rsidRPr="00F961B7">
        <w:t>»</w:t>
      </w:r>
      <w:r w:rsidRPr="00F961B7">
        <w:t xml:space="preserve"> findet sich </w:t>
      </w:r>
      <w:r w:rsidR="00AE57F4" w:rsidRPr="00F961B7">
        <w:t xml:space="preserve">auch </w:t>
      </w:r>
      <w:r w:rsidRPr="00F961B7">
        <w:t xml:space="preserve">die Anzeigelogik der Website. Die darin eingebundenen </w:t>
      </w:r>
      <w:r w:rsidR="00AE57F4" w:rsidRPr="00F961B7">
        <w:t>«</w:t>
      </w:r>
      <w:r w:rsidRPr="00F961B7">
        <w:t>.</w:t>
      </w:r>
      <w:proofErr w:type="spellStart"/>
      <w:r w:rsidRPr="00F961B7">
        <w:t>inc.php</w:t>
      </w:r>
      <w:proofErr w:type="spellEnd"/>
      <w:r w:rsidR="00AE57F4" w:rsidRPr="00F961B7">
        <w:t>»</w:t>
      </w:r>
      <w:r w:rsidRPr="00F961B7">
        <w:t xml:space="preserve">-Dateien stellen zusammen mit der im File integrierten HTML-Struktur die Webseite dar. Die meisten Dateien beinhalten reines HTML, Ausnahmen sind die Dateien </w:t>
      </w:r>
      <w:proofErr w:type="spellStart"/>
      <w:r w:rsidRPr="00F961B7">
        <w:t>navigation.inc.php</w:t>
      </w:r>
      <w:proofErr w:type="spellEnd"/>
      <w:r w:rsidRPr="00F961B7">
        <w:t xml:space="preserve"> und </w:t>
      </w:r>
      <w:proofErr w:type="spellStart"/>
      <w:r w:rsidRPr="00F961B7">
        <w:t>kopf.inc.php</w:t>
      </w:r>
      <w:proofErr w:type="spellEnd"/>
      <w:r w:rsidRPr="00F961B7">
        <w:t>, welche Anzeige-Logik beinhalten. Die Vermischungen von verschiedenen Codearten sowie das unterschiedliche Handhaben von de</w:t>
      </w:r>
      <w:r w:rsidR="00AE57F4" w:rsidRPr="00F961B7">
        <w:t xml:space="preserve">rselben Art Logik </w:t>
      </w:r>
      <w:r w:rsidRPr="00F961B7">
        <w:t xml:space="preserve">sollte vermieden werden. Die anderen </w:t>
      </w:r>
      <w:r w:rsidR="00AE57F4" w:rsidRPr="00F961B7">
        <w:t>«</w:t>
      </w:r>
      <w:proofErr w:type="spellStart"/>
      <w:r w:rsidRPr="00F961B7">
        <w:t>inc.php</w:t>
      </w:r>
      <w:proofErr w:type="spellEnd"/>
      <w:r w:rsidR="00AE57F4" w:rsidRPr="00F961B7">
        <w:t>»</w:t>
      </w:r>
      <w:r w:rsidRPr="00F961B7">
        <w:t xml:space="preserve">-Dateien könnten direkt als HTML-Files gespeichert werden, dies würde dem PHP-Interpreter einiges an Arbeit ersparen. Weiter sollten die Standardtags sich nicht in dem </w:t>
      </w:r>
      <w:r w:rsidR="00AE57F4" w:rsidRPr="00F961B7">
        <w:t>Indexfile</w:t>
      </w:r>
      <w:r w:rsidRPr="00F961B7">
        <w:t xml:space="preserve"> befinden, sondern in einem HTML-Template besser von der Logik abgetrennt werden.</w:t>
      </w:r>
    </w:p>
    <w:p w:rsidR="00C5003C" w:rsidRPr="00F961B7" w:rsidRDefault="00584E24" w:rsidP="00584E24">
      <w:r w:rsidRPr="00F961B7">
        <w:t xml:space="preserve">Die Formulare für das Login und für die Schlosslaufanmeldung werden unterschiedlich gehandhabt. </w:t>
      </w:r>
      <w:r w:rsidR="00AE57F4" w:rsidRPr="00F961B7">
        <w:t>Die Anzeige des</w:t>
      </w:r>
      <w:r w:rsidRPr="00F961B7">
        <w:t xml:space="preserve"> </w:t>
      </w:r>
      <w:proofErr w:type="spellStart"/>
      <w:r w:rsidRPr="00F961B7">
        <w:t>Loginformular</w:t>
      </w:r>
      <w:r w:rsidR="00AE57F4" w:rsidRPr="00F961B7">
        <w:t>s</w:t>
      </w:r>
      <w:proofErr w:type="spellEnd"/>
      <w:r w:rsidRPr="00F961B7">
        <w:t xml:space="preserve"> </w:t>
      </w:r>
      <w:r w:rsidR="00AE57F4" w:rsidRPr="00F961B7">
        <w:t>wird in einem eigenen File gespeichert,</w:t>
      </w:r>
      <w:r w:rsidRPr="00F961B7">
        <w:t xml:space="preserve"> d</w:t>
      </w:r>
      <w:r w:rsidR="00AE57F4" w:rsidRPr="00F961B7">
        <w:t>as</w:t>
      </w:r>
      <w:r w:rsidRPr="00F961B7">
        <w:t xml:space="preserve"> Anmeld</w:t>
      </w:r>
      <w:r w:rsidR="00AE57F4" w:rsidRPr="00F961B7">
        <w:t>eformular</w:t>
      </w:r>
      <w:r w:rsidRPr="00F961B7">
        <w:t xml:space="preserve"> ist mit der Logik im selben File eingebunden. Grundsätzlich sollten gleiche Dinge gleich gehandhabt werden, also sollte man </w:t>
      </w:r>
      <w:r w:rsidRPr="00F961B7">
        <w:lastRenderedPageBreak/>
        <w:t xml:space="preserve">sich für eine </w:t>
      </w:r>
      <w:r w:rsidR="00C5003C" w:rsidRPr="00F961B7">
        <w:t>Bearbeitun</w:t>
      </w:r>
      <w:r w:rsidR="00145280">
        <w:t>g</w:t>
      </w:r>
      <w:r w:rsidR="00C5003C" w:rsidRPr="00F961B7">
        <w:t>sart</w:t>
      </w:r>
      <w:r w:rsidRPr="00F961B7">
        <w:t xml:space="preserve"> entscheiden.</w:t>
      </w:r>
      <w:r w:rsidR="00C5003C" w:rsidRPr="00F961B7">
        <w:t xml:space="preserve"> Eine Trennung der Ansicht und der Logik ist für die Wartung von Vorteil.</w:t>
      </w:r>
    </w:p>
    <w:p w:rsidR="00C5003C" w:rsidRPr="00F961B7" w:rsidRDefault="00C5003C" w:rsidP="00584E24">
      <w:r w:rsidRPr="00F961B7">
        <w:t xml:space="preserve">Der Zweck der Webapplikation «Schlosslauf» (siehe Kapitel Einführung, Schlosslauf) sieht ein </w:t>
      </w:r>
      <w:proofErr w:type="spellStart"/>
      <w:r w:rsidRPr="00F961B7">
        <w:t>Signup</w:t>
      </w:r>
      <w:proofErr w:type="spellEnd"/>
      <w:r w:rsidRPr="00F961B7">
        <w:t xml:space="preserve"> vor. Diese wurde bisher jedoch noch nicht umgesetzt.</w:t>
      </w:r>
    </w:p>
    <w:p w:rsidR="00584E24" w:rsidRPr="00F961B7" w:rsidRDefault="00584E24" w:rsidP="00584E24">
      <w:r w:rsidRPr="00F961B7">
        <w:t xml:space="preserve">Für das Styling der </w:t>
      </w:r>
      <w:r w:rsidR="000005A3" w:rsidRPr="00F961B7">
        <w:t>Schlosslaufwebseite</w:t>
      </w:r>
      <w:r w:rsidRPr="00F961B7">
        <w:t xml:space="preserve"> wird die CSS-Datei </w:t>
      </w:r>
      <w:r w:rsidR="000005A3" w:rsidRPr="00F961B7">
        <w:t>«</w:t>
      </w:r>
      <w:r w:rsidRPr="00F961B7">
        <w:t>screen.css</w:t>
      </w:r>
      <w:r w:rsidR="000005A3" w:rsidRPr="00F961B7">
        <w:t>»</w:t>
      </w:r>
      <w:r w:rsidRPr="00F961B7">
        <w:t xml:space="preserve"> verwendet. Die zweite CSS-Datei </w:t>
      </w:r>
      <w:r w:rsidR="000005A3" w:rsidRPr="00F961B7">
        <w:t>«</w:t>
      </w:r>
      <w:r w:rsidRPr="00F961B7">
        <w:t>style.css</w:t>
      </w:r>
      <w:r w:rsidR="000005A3" w:rsidRPr="00F961B7">
        <w:t>»</w:t>
      </w:r>
      <w:r w:rsidRPr="00F961B7">
        <w:t xml:space="preserve"> wird unseres Erachtens nirgends verwendet und kann daher entfernt werden.</w:t>
      </w:r>
    </w:p>
    <w:p w:rsidR="000005A3" w:rsidRPr="00F961B7" w:rsidRDefault="000005A3" w:rsidP="00584E24">
      <w:pPr>
        <w:rPr>
          <w:color w:val="FF0000"/>
        </w:rPr>
      </w:pPr>
      <w:r w:rsidRPr="00F961B7">
        <w:rPr>
          <w:color w:val="FF0000"/>
        </w:rPr>
        <w:t>überprüfen ob style.css wirklich nicht verwendet wird</w:t>
      </w:r>
    </w:p>
    <w:p w:rsidR="00A13711" w:rsidRPr="00F961B7" w:rsidRDefault="00A13711" w:rsidP="0024789C">
      <w:pPr>
        <w:pStyle w:val="berschrift4"/>
      </w:pPr>
      <w:r w:rsidRPr="00F961B7">
        <w:t>Weiteres Vorgehen</w:t>
      </w:r>
    </w:p>
    <w:p w:rsidR="00173EC9" w:rsidRPr="00F961B7" w:rsidRDefault="00825B49" w:rsidP="00173EC9">
      <w:r w:rsidRPr="00F961B7">
        <w:t>Im Rahmen der Änderung der Ordnerstruktur werden auch die Dateien mit der Benennung «.</w:t>
      </w:r>
      <w:proofErr w:type="spellStart"/>
      <w:r w:rsidRPr="00F961B7">
        <w:t>inc.php</w:t>
      </w:r>
      <w:proofErr w:type="spellEnd"/>
      <w:r w:rsidRPr="00F961B7">
        <w:t xml:space="preserve">» in einen eigenen Ordner verlagert. Deshalb können sie zur Vereinfachung und besseren Lesbarkeit umbenennt werden. Wie bereits im vorhergehenden Kapitel erwähnt verzichten wir im Rahmen dieses Moduls </w:t>
      </w:r>
      <w:r w:rsidR="00351215" w:rsidRPr="00F961B7">
        <w:t xml:space="preserve">aus Zeitgründen </w:t>
      </w:r>
      <w:r w:rsidRPr="00F961B7">
        <w:t xml:space="preserve">auf die Trennung von HTML und PHP – und </w:t>
      </w:r>
      <w:r w:rsidR="00351215" w:rsidRPr="00F961B7">
        <w:t>bilden somit kein</w:t>
      </w:r>
      <w:r w:rsidRPr="00F961B7">
        <w:t xml:space="preserve"> </w:t>
      </w:r>
      <w:r w:rsidR="00351215" w:rsidRPr="00F961B7">
        <w:t>HTML-</w:t>
      </w:r>
      <w:r w:rsidRPr="00F961B7">
        <w:t>Template. Um dennoch die Übersicht zu verstärken, werden die reinen HTML-Files neu auch als datei.html gespeichert. So ist schneller erkennbar, in welchen dieser Files sich Logik verbirgt.</w:t>
      </w:r>
    </w:p>
    <w:p w:rsidR="00C5003C" w:rsidRPr="00F961B7" w:rsidRDefault="00C5003C" w:rsidP="00173EC9">
      <w:r w:rsidRPr="00F961B7">
        <w:t>Das Registrierungsformular für den Schlosslauf wird aus dem Registrationscontroller ausgelagert, um die Formulare einheitlich zu handeln.</w:t>
      </w:r>
    </w:p>
    <w:p w:rsidR="00C5003C" w:rsidRPr="00F961B7" w:rsidRDefault="00C5003C" w:rsidP="00173EC9">
      <w:r w:rsidRPr="00F961B7">
        <w:t xml:space="preserve">Das </w:t>
      </w:r>
      <w:proofErr w:type="spellStart"/>
      <w:r w:rsidRPr="00F961B7">
        <w:t>Signup</w:t>
      </w:r>
      <w:proofErr w:type="spellEnd"/>
      <w:r w:rsidRPr="00F961B7">
        <w:t xml:space="preserve"> muss umgesetzt werden, damit der Zweck der Applikation erfüllt werden kann.</w:t>
      </w:r>
    </w:p>
    <w:p w:rsidR="00C5003C" w:rsidRPr="00F961B7" w:rsidRDefault="00C5003C" w:rsidP="00173EC9">
      <w:r w:rsidRPr="00F961B7">
        <w:t>Die unnötige Datei «style.css» birgt zwar keine Sicherheitsrisiken, dennoch wird sie aus dem Projekt entfernt.</w:t>
      </w:r>
    </w:p>
    <w:p w:rsidR="00173EC9" w:rsidRDefault="00173EC9" w:rsidP="005A51B3">
      <w:pPr>
        <w:pStyle w:val="berschrift2"/>
      </w:pPr>
      <w:bookmarkStart w:id="12" w:name="_Toc503859379"/>
      <w:r w:rsidRPr="00F961B7">
        <w:t>Sicherheitsrisiken</w:t>
      </w:r>
      <w:bookmarkEnd w:id="12"/>
    </w:p>
    <w:p w:rsidR="00482559" w:rsidRPr="00482559" w:rsidRDefault="00482559" w:rsidP="00482559">
      <w:r>
        <w:t xml:space="preserve">Im Web tummeln sich diverse Angreifer, welche jede sich durch Sicherheitslücken bietende Möglichkeit nutzen. Um dies zu verhindern muss man die Risiken erkennen und verhindern oder eindämmen. Um Probleme im Code zu finden, führten wir einen Scan mit RIPS durch, welches viele der beschriebenen Risiken fand. Einige Sicherheitslücken, wie beispielsweise das </w:t>
      </w:r>
      <w:proofErr w:type="spellStart"/>
      <w:r>
        <w:t>Brute</w:t>
      </w:r>
      <w:proofErr w:type="spellEnd"/>
      <w:r>
        <w:t xml:space="preserve"> </w:t>
      </w:r>
      <w:proofErr w:type="spellStart"/>
      <w:r>
        <w:t>Forcing</w:t>
      </w:r>
      <w:proofErr w:type="spellEnd"/>
      <w:r>
        <w:t xml:space="preserve"> oder ein schwaches Login kann von solchen Scannern jedoch nicht gefunden werden. Einige Risiken fanden wir daher auch durch Ausprobieren von Schwachstellen, welche wir in diesem Modul kennengelernt haben.</w:t>
      </w:r>
    </w:p>
    <w:p w:rsidR="000C3CBC" w:rsidRPr="000C3CBC" w:rsidRDefault="000C3CBC" w:rsidP="000C3CBC">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3" w:name="_Toc503779663"/>
      <w:bookmarkStart w:id="14" w:name="_Toc503859380"/>
      <w:r w:rsidRPr="000C3CBC">
        <w:rPr>
          <w:rFonts w:asciiTheme="majorHAnsi" w:eastAsiaTheme="majorEastAsia" w:hAnsiTheme="majorHAnsi" w:cstheme="majorBidi"/>
          <w:color w:val="404040" w:themeColor="text1" w:themeTint="BF"/>
          <w:sz w:val="26"/>
          <w:szCs w:val="26"/>
        </w:rPr>
        <w:t xml:space="preserve">File </w:t>
      </w:r>
      <w:proofErr w:type="spellStart"/>
      <w:r w:rsidRPr="000C3CBC">
        <w:rPr>
          <w:rFonts w:asciiTheme="majorHAnsi" w:eastAsiaTheme="majorEastAsia" w:hAnsiTheme="majorHAnsi" w:cstheme="majorBidi"/>
          <w:color w:val="404040" w:themeColor="text1" w:themeTint="BF"/>
          <w:sz w:val="26"/>
          <w:szCs w:val="26"/>
        </w:rPr>
        <w:t>Inclusion</w:t>
      </w:r>
      <w:bookmarkEnd w:id="13"/>
      <w:bookmarkEnd w:id="14"/>
      <w:proofErr w:type="spellEnd"/>
    </w:p>
    <w:p w:rsidR="000C3CBC" w:rsidRPr="000C3CBC" w:rsidRDefault="000C3CBC" w:rsidP="000C3CBC">
      <w:pPr>
        <w:rPr>
          <w:lang w:val="de-DE"/>
        </w:rPr>
      </w:pPr>
      <w:r w:rsidRPr="000C3CBC">
        <w:rPr>
          <w:lang w:val="de-DE"/>
        </w:rPr>
        <w:t xml:space="preserve">Dieses Sicherheitsproblem ergibt sich dadurch, dass Dateien dynamisch via </w:t>
      </w:r>
      <w:proofErr w:type="spellStart"/>
      <w:r w:rsidRPr="000C3CBC">
        <w:rPr>
          <w:highlight w:val="green"/>
          <w:lang w:val="de-DE"/>
        </w:rPr>
        <w:t>include</w:t>
      </w:r>
      <w:proofErr w:type="spellEnd"/>
      <w:r w:rsidRPr="000C3CBC">
        <w:rPr>
          <w:lang w:val="de-DE"/>
        </w:rPr>
        <w:t xml:space="preserve"> oder </w:t>
      </w:r>
      <w:proofErr w:type="spellStart"/>
      <w:r w:rsidRPr="000C3CBC">
        <w:rPr>
          <w:highlight w:val="green"/>
          <w:lang w:val="de-DE"/>
        </w:rPr>
        <w:t>require_once</w:t>
      </w:r>
      <w:proofErr w:type="spellEnd"/>
      <w:r w:rsidRPr="000C3CBC">
        <w:rPr>
          <w:lang w:val="de-DE"/>
        </w:rPr>
        <w:t xml:space="preserve"> im Code eingebunden werden ohne diese auf ihre Gültigkeit zu überprüfen. Dadurch können Angreifer lokale und auch remote Dateien ausführen, wodurch der Server kompromittiert werden kann. </w:t>
      </w:r>
    </w:p>
    <w:p w:rsidR="000C3CBC" w:rsidRPr="00F33AC0" w:rsidRDefault="000C3CBC" w:rsidP="000C3CBC">
      <w:r w:rsidRPr="00F33AC0">
        <w:t>Beispiel:</w:t>
      </w:r>
    </w:p>
    <w:p w:rsidR="000C3CBC" w:rsidRPr="00F33AC0" w:rsidRDefault="000C3CBC" w:rsidP="000C3CBC">
      <w:pPr>
        <w:rPr>
          <w:color w:val="FFFFFF"/>
        </w:rPr>
      </w:pPr>
      <w:proofErr w:type="spellStart"/>
      <w:r w:rsidRPr="00F33AC0">
        <w:rPr>
          <w:color w:val="FFFFFF"/>
          <w:highlight w:val="black"/>
        </w:rPr>
        <w:t>include</w:t>
      </w:r>
      <w:proofErr w:type="spellEnd"/>
      <w:r w:rsidRPr="00F33AC0">
        <w:rPr>
          <w:color w:val="DFDFDF"/>
          <w:highlight w:val="black"/>
        </w:rPr>
        <w:t> </w:t>
      </w:r>
      <w:r w:rsidRPr="00F33AC0">
        <w:rPr>
          <w:color w:val="FFFFFF"/>
          <w:highlight w:val="black"/>
        </w:rPr>
        <w:t>(</w:t>
      </w:r>
      <w:r w:rsidRPr="00F33AC0">
        <w:rPr>
          <w:color w:val="FFCE42"/>
          <w:highlight w:val="black"/>
        </w:rPr>
        <w:t>"</w:t>
      </w:r>
      <w:proofErr w:type="spellStart"/>
      <w:r w:rsidRPr="00F33AC0">
        <w:rPr>
          <w:color w:val="FFCE42"/>
          <w:highlight w:val="black"/>
        </w:rPr>
        <w:t>includes</w:t>
      </w:r>
      <w:proofErr w:type="spellEnd"/>
      <w:r w:rsidRPr="00F33AC0">
        <w:rPr>
          <w:color w:val="FFCE42"/>
          <w:highlight w:val="black"/>
        </w:rPr>
        <w:t>/"</w:t>
      </w:r>
      <w:r w:rsidRPr="00F33AC0">
        <w:rPr>
          <w:color w:val="DFDFDF"/>
          <w:highlight w:val="black"/>
        </w:rPr>
        <w:t> </w:t>
      </w:r>
      <w:r w:rsidRPr="00F33AC0">
        <w:rPr>
          <w:color w:val="FFFFFF"/>
          <w:highlight w:val="black"/>
        </w:rPr>
        <w:t> . </w:t>
      </w:r>
      <w:r w:rsidRPr="00F33AC0">
        <w:rPr>
          <w:color w:val="DFDFDF"/>
          <w:highlight w:val="black"/>
        </w:rPr>
        <w:t> </w:t>
      </w:r>
      <w:r w:rsidRPr="00F33AC0">
        <w:rPr>
          <w:color w:val="768FEB"/>
          <w:highlight w:val="black"/>
        </w:rPr>
        <w:t>$_GET</w:t>
      </w:r>
      <w:r w:rsidRPr="00F33AC0">
        <w:rPr>
          <w:color w:val="FFFFFF"/>
          <w:highlight w:val="black"/>
        </w:rPr>
        <w:t>[</w:t>
      </w:r>
      <w:r w:rsidRPr="00F33AC0">
        <w:rPr>
          <w:color w:val="FFCE42"/>
          <w:highlight w:val="black"/>
        </w:rPr>
        <w:t>"</w:t>
      </w:r>
      <w:proofErr w:type="spellStart"/>
      <w:r w:rsidRPr="00F33AC0">
        <w:rPr>
          <w:color w:val="FFCE42"/>
          <w:highlight w:val="black"/>
        </w:rPr>
        <w:t>file</w:t>
      </w:r>
      <w:proofErr w:type="spellEnd"/>
      <w:r w:rsidRPr="00F33AC0">
        <w:rPr>
          <w:color w:val="FFCE42"/>
          <w:highlight w:val="black"/>
        </w:rPr>
        <w:t>"</w:t>
      </w:r>
      <w:r w:rsidRPr="00F33AC0">
        <w:rPr>
          <w:color w:val="FFFFFF"/>
          <w:highlight w:val="black"/>
        </w:rPr>
        <w:t>]);</w:t>
      </w:r>
      <w:r w:rsidRPr="00F33AC0">
        <w:rPr>
          <w:color w:val="FFFFFF"/>
        </w:rPr>
        <w:t> </w:t>
      </w:r>
    </w:p>
    <w:p w:rsidR="000C3CBC" w:rsidRPr="000C3CBC" w:rsidRDefault="000C3CBC" w:rsidP="000C3CBC">
      <w:pPr>
        <w:keepNext/>
        <w:keepLines/>
        <w:spacing w:before="80" w:after="0"/>
        <w:outlineLvl w:val="3"/>
        <w:rPr>
          <w:rFonts w:asciiTheme="majorHAnsi" w:eastAsiaTheme="majorEastAsia" w:hAnsiTheme="majorHAnsi" w:cstheme="majorBidi"/>
          <w:sz w:val="24"/>
          <w:szCs w:val="24"/>
          <w:lang w:val="de-DE"/>
        </w:rPr>
      </w:pPr>
      <w:r w:rsidRPr="000C3CBC">
        <w:rPr>
          <w:rFonts w:asciiTheme="majorHAnsi" w:eastAsiaTheme="majorEastAsia" w:hAnsiTheme="majorHAnsi" w:cstheme="majorBidi"/>
          <w:sz w:val="24"/>
          <w:szCs w:val="24"/>
          <w:lang w:val="de-DE"/>
        </w:rPr>
        <w:t>Vorhandene Probleme</w:t>
      </w:r>
    </w:p>
    <w:p w:rsidR="000C3CBC" w:rsidRPr="000C3CBC" w:rsidRDefault="000C3CBC" w:rsidP="000C3CBC">
      <w:pPr>
        <w:rPr>
          <w:lang w:val="de-DE"/>
        </w:rPr>
      </w:pPr>
      <w:r w:rsidRPr="000C3CBC">
        <w:rPr>
          <w:lang w:val="de-DE"/>
        </w:rPr>
        <w:t xml:space="preserve">In dem </w:t>
      </w:r>
      <w:proofErr w:type="spellStart"/>
      <w:r w:rsidRPr="000C3CBC">
        <w:rPr>
          <w:lang w:val="de-DE"/>
        </w:rPr>
        <w:t>Sourcecode</w:t>
      </w:r>
      <w:proofErr w:type="spellEnd"/>
      <w:r w:rsidRPr="000C3CBC">
        <w:rPr>
          <w:lang w:val="de-DE"/>
        </w:rPr>
        <w:t xml:space="preserve"> wurde sechs Mal die </w:t>
      </w:r>
      <w:r w:rsidRPr="000C3CBC">
        <w:rPr>
          <w:highlight w:val="green"/>
          <w:lang w:val="de-DE"/>
        </w:rPr>
        <w:t xml:space="preserve">File </w:t>
      </w:r>
      <w:proofErr w:type="spellStart"/>
      <w:r w:rsidRPr="000C3CBC">
        <w:rPr>
          <w:highlight w:val="green"/>
          <w:lang w:val="de-DE"/>
        </w:rPr>
        <w:t>Inclusion</w:t>
      </w:r>
      <w:proofErr w:type="spellEnd"/>
      <w:r w:rsidRPr="000C3CBC">
        <w:rPr>
          <w:lang w:val="de-DE"/>
        </w:rPr>
        <w:t xml:space="preserve"> als Angriffsmöglichkeiten gefunden. </w:t>
      </w:r>
    </w:p>
    <w:p w:rsidR="000C3CBC" w:rsidRPr="000C3CBC" w:rsidRDefault="000C3CBC" w:rsidP="000C3CBC">
      <w:pPr>
        <w:rPr>
          <w:lang w:val="de-DE"/>
        </w:rPr>
      </w:pPr>
      <w:r w:rsidRPr="000C3CBC">
        <w:rPr>
          <w:lang w:val="de-DE"/>
        </w:rPr>
        <w:t>Nach einer Analyse der betroffenen Codestellen fanden wir jedoch heraus, dass nur an einer Stelle ein wirkliches Problem besteht, da wir an den anderen Stellen die Dateien nicht dynamisch sondern hartcodiert einbinden.</w:t>
      </w:r>
    </w:p>
    <w:p w:rsidR="000C3CBC" w:rsidRPr="000C3CBC" w:rsidRDefault="000C3CBC" w:rsidP="000C3CBC">
      <w:pPr>
        <w:rPr>
          <w:lang w:val="de-DE"/>
        </w:rPr>
      </w:pPr>
      <w:r w:rsidRPr="000C3CBC">
        <w:rPr>
          <w:lang w:val="de-DE"/>
        </w:rPr>
        <w:t>Beispiel:</w:t>
      </w:r>
    </w:p>
    <w:p w:rsidR="000C3CBC" w:rsidRPr="000C3CBC" w:rsidRDefault="000C3CBC" w:rsidP="000C3CBC">
      <w:pPr>
        <w:rPr>
          <w:lang w:val="de-DE"/>
        </w:rPr>
      </w:pPr>
      <w:proofErr w:type="spellStart"/>
      <w:r w:rsidRPr="000C3CBC">
        <w:rPr>
          <w:rFonts w:ascii="Courier New" w:hAnsi="Courier New" w:cs="Courier New"/>
          <w:color w:val="FFFFFF"/>
          <w:sz w:val="18"/>
          <w:szCs w:val="18"/>
          <w:shd w:val="clear" w:color="auto" w:fill="101820"/>
          <w:lang w:val="de-DE"/>
        </w:rPr>
        <w:t>include</w:t>
      </w:r>
      <w:proofErr w:type="spellEnd"/>
      <w:r w:rsidRPr="000C3CBC">
        <w:rPr>
          <w:rFonts w:ascii="Courier New" w:hAnsi="Courier New" w:cs="Courier New"/>
          <w:color w:val="FFFFFF"/>
          <w:sz w:val="18"/>
          <w:szCs w:val="18"/>
          <w:shd w:val="clear" w:color="auto" w:fill="101820"/>
          <w:lang w:val="de-DE"/>
        </w:rPr>
        <w:t> (</w:t>
      </w:r>
      <w:r w:rsidRPr="000C3CBC">
        <w:rPr>
          <w:rFonts w:ascii="Courier New" w:hAnsi="Courier New" w:cs="Courier New"/>
          <w:color w:val="AAC8FD"/>
          <w:sz w:val="18"/>
          <w:szCs w:val="18"/>
          <w:shd w:val="clear" w:color="auto" w:fill="101820"/>
          <w:lang w:val="de-DE"/>
        </w:rPr>
        <w:t>$_GET</w:t>
      </w:r>
      <w:r w:rsidRPr="000C3CBC">
        <w:rPr>
          <w:rFonts w:ascii="Courier New" w:hAnsi="Courier New" w:cs="Courier New"/>
          <w:color w:val="FFFFFF"/>
          <w:sz w:val="18"/>
          <w:szCs w:val="18"/>
          <w:shd w:val="clear" w:color="auto" w:fill="101820"/>
          <w:lang w:val="de-DE"/>
        </w:rPr>
        <w:t>[</w:t>
      </w:r>
      <w:r w:rsidRPr="000C3CBC">
        <w:rPr>
          <w:color w:val="FFCE42"/>
          <w:sz w:val="18"/>
          <w:szCs w:val="18"/>
          <w:shd w:val="clear" w:color="auto" w:fill="101820"/>
          <w:lang w:val="de-DE"/>
        </w:rPr>
        <w:t>'</w:t>
      </w:r>
      <w:proofErr w:type="spellStart"/>
      <w:r w:rsidRPr="000C3CBC">
        <w:rPr>
          <w:color w:val="FFCE42"/>
          <w:sz w:val="18"/>
          <w:szCs w:val="18"/>
          <w:shd w:val="clear" w:color="auto" w:fill="101820"/>
          <w:lang w:val="de-DE"/>
        </w:rPr>
        <w:t>inhalt_mitte</w:t>
      </w:r>
      <w:proofErr w:type="spellEnd"/>
      <w:r w:rsidRPr="000C3CBC">
        <w:rPr>
          <w:color w:val="FFCE42"/>
          <w:sz w:val="18"/>
          <w:szCs w:val="18"/>
          <w:shd w:val="clear" w:color="auto" w:fill="101820"/>
          <w:lang w:val="de-DE"/>
        </w:rPr>
        <w:t>'</w:t>
      </w:r>
      <w:r w:rsidRPr="000C3CBC">
        <w:rPr>
          <w:rFonts w:ascii="Courier New" w:hAnsi="Courier New" w:cs="Courier New"/>
          <w:color w:val="FFFFFF"/>
          <w:sz w:val="18"/>
          <w:szCs w:val="18"/>
          <w:shd w:val="clear" w:color="auto" w:fill="101820"/>
          <w:lang w:val="de-DE"/>
        </w:rPr>
        <w:t>])</w:t>
      </w:r>
    </w:p>
    <w:p w:rsidR="000C3CBC" w:rsidRPr="000C3CBC" w:rsidRDefault="000C3CBC" w:rsidP="000C3CBC">
      <w:pPr>
        <w:keepNext/>
        <w:keepLines/>
        <w:spacing w:before="80" w:after="0"/>
        <w:outlineLvl w:val="3"/>
        <w:rPr>
          <w:rFonts w:asciiTheme="majorHAnsi" w:eastAsiaTheme="majorEastAsia" w:hAnsiTheme="majorHAnsi" w:cstheme="majorBidi"/>
          <w:sz w:val="24"/>
          <w:szCs w:val="24"/>
          <w:lang w:val="de-DE"/>
        </w:rPr>
      </w:pPr>
      <w:r w:rsidRPr="000C3CBC">
        <w:rPr>
          <w:rFonts w:asciiTheme="majorHAnsi" w:eastAsiaTheme="majorEastAsia" w:hAnsiTheme="majorHAnsi" w:cstheme="majorBidi"/>
          <w:sz w:val="24"/>
          <w:szCs w:val="24"/>
          <w:lang w:val="de-DE"/>
        </w:rPr>
        <w:t>Weiteres Vorgehen</w:t>
      </w:r>
    </w:p>
    <w:p w:rsidR="000C3CBC" w:rsidRPr="000C3CBC" w:rsidRDefault="000C3CBC" w:rsidP="000C3CBC">
      <w:pPr>
        <w:rPr>
          <w:lang w:val="de-DE"/>
        </w:rPr>
      </w:pPr>
      <w:r w:rsidRPr="000C3CBC">
        <w:rPr>
          <w:lang w:val="de-DE"/>
        </w:rPr>
        <w:t xml:space="preserve">Es sollte eine </w:t>
      </w:r>
      <w:proofErr w:type="spellStart"/>
      <w:r w:rsidRPr="000C3CBC">
        <w:rPr>
          <w:lang w:val="de-DE"/>
        </w:rPr>
        <w:t>Whitelist</w:t>
      </w:r>
      <w:proofErr w:type="spellEnd"/>
      <w:r w:rsidRPr="000C3CBC">
        <w:rPr>
          <w:lang w:val="de-DE"/>
        </w:rPr>
        <w:t xml:space="preserve"> erstellt werden um das bestehende Risiko zu beheben sowie auch eine bessere Absicherung für die Weiterentwicklung der Applikation zu gewährleisten, falls in einem späteren Schritt weitere dynamische </w:t>
      </w:r>
      <w:proofErr w:type="spellStart"/>
      <w:r w:rsidRPr="000C3CBC">
        <w:rPr>
          <w:lang w:val="de-DE"/>
        </w:rPr>
        <w:t>Includes</w:t>
      </w:r>
      <w:proofErr w:type="spellEnd"/>
      <w:r w:rsidRPr="000C3CBC">
        <w:rPr>
          <w:lang w:val="de-DE"/>
        </w:rPr>
        <w:t xml:space="preserve"> eingebunden werden. </w:t>
      </w:r>
    </w:p>
    <w:p w:rsidR="000C3CBC" w:rsidRPr="000C3CBC" w:rsidRDefault="000C3CBC" w:rsidP="000C3CBC">
      <w:pPr>
        <w:rPr>
          <w:color w:val="00B050"/>
          <w:lang w:val="de-DE"/>
        </w:rPr>
      </w:pPr>
      <w:r w:rsidRPr="000C3CBC">
        <w:rPr>
          <w:color w:val="00B050"/>
          <w:lang w:val="de-DE"/>
        </w:rPr>
        <w:lastRenderedPageBreak/>
        <w:t>Kategorisierung: nur ein Problem, dies muss jedoch behoben werden</w:t>
      </w:r>
    </w:p>
    <w:p w:rsidR="000C3CBC" w:rsidRPr="000C3CBC" w:rsidRDefault="000C3CBC" w:rsidP="000C3CBC"/>
    <w:p w:rsidR="00145280" w:rsidRPr="00145280" w:rsidRDefault="00145280" w:rsidP="00145280">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5" w:name="_Toc503779658"/>
      <w:bookmarkStart w:id="16" w:name="_Toc503859381"/>
      <w:r w:rsidRPr="00145280">
        <w:rPr>
          <w:rFonts w:asciiTheme="majorHAnsi" w:eastAsiaTheme="majorEastAsia" w:hAnsiTheme="majorHAnsi" w:cstheme="majorBidi"/>
          <w:color w:val="404040" w:themeColor="text1" w:themeTint="BF"/>
          <w:sz w:val="26"/>
          <w:szCs w:val="26"/>
        </w:rPr>
        <w:t>File Manipulation</w:t>
      </w:r>
      <w:bookmarkEnd w:id="15"/>
      <w:bookmarkEnd w:id="16"/>
    </w:p>
    <w:p w:rsidR="00145280" w:rsidRPr="00145280" w:rsidRDefault="00145280" w:rsidP="00145280">
      <w:r w:rsidRPr="00145280">
        <w:t xml:space="preserve">Ein Angreifer kann durch Eingabefelder versuchen ausführbaren Code einzubauen, der vielleicht in einem PHP-File gespeichert wird und beim potentiellen Ausführen Schaden anrichtet. </w:t>
      </w:r>
    </w:p>
    <w:p w:rsidR="00145280" w:rsidRPr="00145280" w:rsidRDefault="00145280" w:rsidP="00145280">
      <w:r w:rsidRPr="00145280">
        <w:t>Ein Beispiel dafür ist:</w:t>
      </w:r>
    </w:p>
    <w:p w:rsidR="00145280" w:rsidRPr="00145280" w:rsidRDefault="00145280" w:rsidP="00145280">
      <w:r w:rsidRPr="00145280">
        <w:rPr>
          <w:noProof/>
          <w:lang w:eastAsia="de-CH"/>
        </w:rPr>
        <w:drawing>
          <wp:inline distT="0" distB="0" distL="0" distR="0" wp14:anchorId="0378323B" wp14:editId="352BBB0E">
            <wp:extent cx="4180114" cy="321618"/>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a:ext>
                      </a:extLst>
                    </a:blip>
                    <a:stretch>
                      <a:fillRect/>
                    </a:stretch>
                  </pic:blipFill>
                  <pic:spPr>
                    <a:xfrm>
                      <a:off x="0" y="0"/>
                      <a:ext cx="4285382" cy="329717"/>
                    </a:xfrm>
                    <a:prstGeom prst="rect">
                      <a:avLst/>
                    </a:prstGeom>
                  </pic:spPr>
                </pic:pic>
              </a:graphicData>
            </a:graphic>
          </wp:inline>
        </w:drawing>
      </w:r>
    </w:p>
    <w:p w:rsidR="00145280" w:rsidRPr="00145280" w:rsidRDefault="00145280" w:rsidP="00145280">
      <w:pPr>
        <w:keepNext/>
        <w:keepLines/>
        <w:spacing w:before="80" w:after="0"/>
        <w:outlineLvl w:val="3"/>
        <w:rPr>
          <w:rFonts w:asciiTheme="majorHAnsi" w:eastAsiaTheme="majorEastAsia" w:hAnsiTheme="majorHAnsi" w:cstheme="majorBidi"/>
          <w:sz w:val="24"/>
          <w:szCs w:val="24"/>
        </w:rPr>
      </w:pPr>
      <w:r w:rsidRPr="00145280">
        <w:rPr>
          <w:rFonts w:asciiTheme="majorHAnsi" w:eastAsiaTheme="majorEastAsia" w:hAnsiTheme="majorHAnsi" w:cstheme="majorBidi"/>
          <w:sz w:val="24"/>
          <w:szCs w:val="24"/>
        </w:rPr>
        <w:t>Vorhandene Probleme</w:t>
      </w:r>
    </w:p>
    <w:p w:rsidR="00145280" w:rsidRPr="00145280" w:rsidRDefault="00145280" w:rsidP="00145280">
      <w:r w:rsidRPr="00145280">
        <w:t xml:space="preserve">Bei der Untersuchung mittels RIPS sind 14 Meldungen zur File Manipulation aufgetreten - alle im File </w:t>
      </w:r>
      <w:proofErr w:type="spellStart"/>
      <w:r w:rsidRPr="00145280">
        <w:rPr>
          <w:highlight w:val="green"/>
        </w:rPr>
        <w:t>save.php</w:t>
      </w:r>
      <w:proofErr w:type="spellEnd"/>
      <w:r w:rsidRPr="00145280">
        <w:t xml:space="preserve">. Diese Fehlermeldungen rühren daher, dass in </w:t>
      </w:r>
      <w:proofErr w:type="gramStart"/>
      <w:r w:rsidRPr="00145280">
        <w:t>der</w:t>
      </w:r>
      <w:proofErr w:type="gramEnd"/>
      <w:r w:rsidRPr="00145280">
        <w:t xml:space="preserve"> Webapplikation Schlosslauf die Usereingaben ohne Überprüfung ins File geschrieben werden.</w:t>
      </w:r>
    </w:p>
    <w:p w:rsidR="00145280" w:rsidRPr="00145280" w:rsidRDefault="00145280" w:rsidP="00145280">
      <w:r w:rsidRPr="00145280">
        <w:t>Ein Beispiel:</w:t>
      </w:r>
    </w:p>
    <w:p w:rsidR="00145280" w:rsidRPr="00145280" w:rsidRDefault="00145280" w:rsidP="00145280">
      <w:r w:rsidRPr="00145280">
        <w:rPr>
          <w:noProof/>
          <w:lang w:eastAsia="de-CH"/>
        </w:rPr>
        <w:drawing>
          <wp:inline distT="0" distB="0" distL="0" distR="0" wp14:anchorId="69B3D5B6" wp14:editId="331A87DA">
            <wp:extent cx="4149090" cy="340727"/>
            <wp:effectExtent l="0" t="0" r="381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7314" cy="370145"/>
                    </a:xfrm>
                    <a:prstGeom prst="rect">
                      <a:avLst/>
                    </a:prstGeom>
                  </pic:spPr>
                </pic:pic>
              </a:graphicData>
            </a:graphic>
          </wp:inline>
        </w:drawing>
      </w:r>
    </w:p>
    <w:p w:rsidR="00145280" w:rsidRPr="00145280" w:rsidRDefault="00145280" w:rsidP="00145280">
      <w:pPr>
        <w:keepNext/>
        <w:keepLines/>
        <w:spacing w:before="80" w:after="0"/>
        <w:outlineLvl w:val="3"/>
        <w:rPr>
          <w:rFonts w:asciiTheme="majorHAnsi" w:eastAsiaTheme="majorEastAsia" w:hAnsiTheme="majorHAnsi" w:cstheme="majorBidi"/>
          <w:sz w:val="24"/>
          <w:szCs w:val="24"/>
        </w:rPr>
      </w:pPr>
      <w:r w:rsidRPr="00145280">
        <w:rPr>
          <w:rFonts w:asciiTheme="majorHAnsi" w:eastAsiaTheme="majorEastAsia" w:hAnsiTheme="majorHAnsi" w:cstheme="majorBidi"/>
          <w:sz w:val="24"/>
          <w:szCs w:val="24"/>
        </w:rPr>
        <w:t>Weiteres Vorgehen</w:t>
      </w:r>
    </w:p>
    <w:p w:rsidR="00145280" w:rsidRPr="00145280" w:rsidRDefault="00145280" w:rsidP="00145280">
      <w:r w:rsidRPr="00145280">
        <w:t xml:space="preserve">Bei einer Webapplikation ist deshalb sehr wichtig, dass man die Usereingaben immer auf allfällige Attacken untersucht (z.B. mit der Funktion </w:t>
      </w:r>
      <w:proofErr w:type="spellStart"/>
      <w:r w:rsidRPr="00145280">
        <w:t>htmlspecialchars</w:t>
      </w:r>
      <w:proofErr w:type="spellEnd"/>
      <w:r w:rsidRPr="00145280">
        <w:t xml:space="preserve">). Falls die einzugebenden Werte beschränkt sein sollten, sollte sogar eine </w:t>
      </w:r>
      <w:proofErr w:type="spellStart"/>
      <w:r w:rsidRPr="00145280">
        <w:t>Whitelist</w:t>
      </w:r>
      <w:proofErr w:type="spellEnd"/>
      <w:r w:rsidRPr="00145280">
        <w:t xml:space="preserve"> mit den zugelassenen Werten erstellt werden, so dass man den Userinput jeweils nur mit der </w:t>
      </w:r>
      <w:proofErr w:type="spellStart"/>
      <w:r w:rsidRPr="00145280">
        <w:t>Whitelist</w:t>
      </w:r>
      <w:proofErr w:type="spellEnd"/>
      <w:r w:rsidRPr="00145280">
        <w:t xml:space="preserve"> vergleichen muss. Eine </w:t>
      </w:r>
      <w:proofErr w:type="spellStart"/>
      <w:r w:rsidRPr="00145280">
        <w:t>Whitelist</w:t>
      </w:r>
      <w:proofErr w:type="spellEnd"/>
      <w:r w:rsidRPr="00145280">
        <w:t xml:space="preserve"> für ein Bilderupload könnte beispielsweise aus </w:t>
      </w:r>
      <w:r w:rsidRPr="00145280">
        <w:rPr>
          <w:highlight w:val="green"/>
        </w:rPr>
        <w:t>.</w:t>
      </w:r>
      <w:proofErr w:type="spellStart"/>
      <w:r w:rsidRPr="00145280">
        <w:rPr>
          <w:highlight w:val="green"/>
        </w:rPr>
        <w:t>jpg</w:t>
      </w:r>
      <w:proofErr w:type="spellEnd"/>
      <w:r w:rsidRPr="00145280">
        <w:rPr>
          <w:highlight w:val="green"/>
        </w:rPr>
        <w:t>, .</w:t>
      </w:r>
      <w:proofErr w:type="spellStart"/>
      <w:r w:rsidRPr="00145280">
        <w:rPr>
          <w:highlight w:val="green"/>
        </w:rPr>
        <w:t>jpeg</w:t>
      </w:r>
      <w:proofErr w:type="spellEnd"/>
      <w:r w:rsidRPr="00145280">
        <w:rPr>
          <w:highlight w:val="green"/>
        </w:rPr>
        <w:t xml:space="preserve"> und .</w:t>
      </w:r>
      <w:proofErr w:type="spellStart"/>
      <w:r w:rsidRPr="00145280">
        <w:rPr>
          <w:highlight w:val="green"/>
        </w:rPr>
        <w:t>png</w:t>
      </w:r>
      <w:proofErr w:type="spellEnd"/>
      <w:r w:rsidRPr="00145280">
        <w:t xml:space="preserve"> bestehen. So könnte bereits verhindert werden, dass ein PHP-File über den Upload auf unseren Server gelangt.</w:t>
      </w:r>
    </w:p>
    <w:p w:rsidR="00145280" w:rsidRPr="00145280" w:rsidRDefault="00145280" w:rsidP="00145280">
      <w:pPr>
        <w:rPr>
          <w:color w:val="00B050"/>
        </w:rPr>
      </w:pPr>
      <w:r w:rsidRPr="00145280">
        <w:rPr>
          <w:color w:val="00B050"/>
        </w:rPr>
        <w:t xml:space="preserve">Kategorisierung: Änderung erforderlich im Rahmen des Files </w:t>
      </w:r>
      <w:r w:rsidRPr="00145280">
        <w:rPr>
          <w:color w:val="00B050"/>
        </w:rPr>
        <w:sym w:font="Wingdings" w:char="F0E0"/>
      </w:r>
      <w:r w:rsidRPr="00145280">
        <w:rPr>
          <w:color w:val="00B050"/>
        </w:rPr>
        <w:t xml:space="preserve"> wird in </w:t>
      </w:r>
      <w:proofErr w:type="spellStart"/>
      <w:r w:rsidRPr="00145280">
        <w:rPr>
          <w:color w:val="00B050"/>
        </w:rPr>
        <w:t>db</w:t>
      </w:r>
      <w:proofErr w:type="spellEnd"/>
      <w:r w:rsidRPr="00145280">
        <w:rPr>
          <w:color w:val="00B050"/>
        </w:rPr>
        <w:t xml:space="preserve"> geändert und verschwindet sowieso</w:t>
      </w:r>
      <w:r w:rsidR="000C3CBC">
        <w:rPr>
          <w:color w:val="00B050"/>
        </w:rPr>
        <w:t xml:space="preserve"> – </w:t>
      </w:r>
      <w:proofErr w:type="spellStart"/>
      <w:r w:rsidR="000C3CBC">
        <w:rPr>
          <w:color w:val="00B050"/>
        </w:rPr>
        <w:t>Whitelist</w:t>
      </w:r>
      <w:proofErr w:type="spellEnd"/>
      <w:r w:rsidR="000C3CBC">
        <w:rPr>
          <w:color w:val="00B050"/>
        </w:rPr>
        <w:t xml:space="preserve"> wird im Rahmen der File </w:t>
      </w:r>
      <w:proofErr w:type="spellStart"/>
      <w:r w:rsidR="000C3CBC">
        <w:rPr>
          <w:color w:val="00B050"/>
        </w:rPr>
        <w:t>Inclusion</w:t>
      </w:r>
      <w:proofErr w:type="spellEnd"/>
      <w:r w:rsidR="000C3CBC">
        <w:rPr>
          <w:color w:val="00B050"/>
        </w:rPr>
        <w:t xml:space="preserve"> auch umgesetzt</w:t>
      </w:r>
    </w:p>
    <w:p w:rsidR="00145280" w:rsidRPr="00145280" w:rsidRDefault="00145280" w:rsidP="00145280">
      <w:pPr>
        <w:keepNext/>
        <w:keepLines/>
        <w:spacing w:before="80" w:after="0" w:line="240" w:lineRule="auto"/>
        <w:outlineLvl w:val="2"/>
        <w:rPr>
          <w:rFonts w:asciiTheme="majorHAnsi" w:eastAsiaTheme="majorEastAsia" w:hAnsiTheme="majorHAnsi" w:cstheme="majorBidi"/>
          <w:color w:val="404040" w:themeColor="text1" w:themeTint="BF"/>
          <w:sz w:val="26"/>
          <w:szCs w:val="26"/>
        </w:rPr>
      </w:pPr>
      <w:bookmarkStart w:id="17" w:name="_Toc503779659"/>
      <w:bookmarkStart w:id="18" w:name="_Toc503859382"/>
      <w:r w:rsidRPr="00145280">
        <w:rPr>
          <w:rFonts w:asciiTheme="majorHAnsi" w:eastAsiaTheme="majorEastAsia" w:hAnsiTheme="majorHAnsi" w:cstheme="majorBidi"/>
          <w:color w:val="404040" w:themeColor="text1" w:themeTint="BF"/>
          <w:sz w:val="26"/>
          <w:szCs w:val="26"/>
        </w:rPr>
        <w:t>Cross Site Scripting</w:t>
      </w:r>
      <w:bookmarkEnd w:id="17"/>
      <w:bookmarkEnd w:id="18"/>
    </w:p>
    <w:p w:rsidR="00145280" w:rsidRPr="00145280" w:rsidRDefault="00145280" w:rsidP="00145280">
      <w:r w:rsidRPr="00145280">
        <w:t>Ein Angreifer kann auf einer Webseite JavaScript- oder HTML-Code ausführen lassen, wenn nicht alle Usereingaben vor dem weiteren Verarbeitungsprozess validiert werden. Wird diese Validierung nicht durchgeführt und durch den Userinput neuen HTML Code eingebettet, kann der Angreifer durch seinen Code Scripts ausführen lassen, die ihm z.B. die Cookie-Daten oder die Session-ID verraten.</w:t>
      </w:r>
    </w:p>
    <w:p w:rsidR="00145280" w:rsidRPr="00145280" w:rsidRDefault="00145280" w:rsidP="00145280">
      <w:r w:rsidRPr="00145280">
        <w:t>Ein Beispiel dafür ist:</w:t>
      </w:r>
    </w:p>
    <w:p w:rsidR="00145280" w:rsidRPr="00145280" w:rsidRDefault="00145280" w:rsidP="00145280">
      <w:r w:rsidRPr="00145280">
        <w:rPr>
          <w:noProof/>
          <w:lang w:eastAsia="de-CH"/>
        </w:rPr>
        <w:drawing>
          <wp:inline distT="0" distB="0" distL="0" distR="0" wp14:anchorId="1BDA7CC8" wp14:editId="27F1BC2E">
            <wp:extent cx="2270760" cy="252307"/>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a:ext>
                      </a:extLst>
                    </a:blip>
                    <a:stretch>
                      <a:fillRect/>
                    </a:stretch>
                  </pic:blipFill>
                  <pic:spPr>
                    <a:xfrm>
                      <a:off x="0" y="0"/>
                      <a:ext cx="2320851" cy="257873"/>
                    </a:xfrm>
                    <a:prstGeom prst="rect">
                      <a:avLst/>
                    </a:prstGeom>
                  </pic:spPr>
                </pic:pic>
              </a:graphicData>
            </a:graphic>
          </wp:inline>
        </w:drawing>
      </w:r>
    </w:p>
    <w:p w:rsidR="00145280" w:rsidRPr="00145280" w:rsidRDefault="00145280" w:rsidP="00145280">
      <w:pPr>
        <w:keepNext/>
        <w:keepLines/>
        <w:spacing w:before="80" w:after="0"/>
        <w:outlineLvl w:val="3"/>
        <w:rPr>
          <w:rFonts w:asciiTheme="majorHAnsi" w:eastAsiaTheme="majorEastAsia" w:hAnsiTheme="majorHAnsi" w:cstheme="majorBidi"/>
          <w:sz w:val="24"/>
          <w:szCs w:val="24"/>
        </w:rPr>
      </w:pPr>
      <w:r w:rsidRPr="00145280">
        <w:rPr>
          <w:rFonts w:asciiTheme="majorHAnsi" w:eastAsiaTheme="majorEastAsia" w:hAnsiTheme="majorHAnsi" w:cstheme="majorBidi"/>
          <w:sz w:val="24"/>
          <w:szCs w:val="24"/>
        </w:rPr>
        <w:t>Vorhandene Probleme</w:t>
      </w:r>
    </w:p>
    <w:p w:rsidR="00145280" w:rsidRPr="00145280" w:rsidRDefault="00145280" w:rsidP="00145280">
      <w:r w:rsidRPr="00145280">
        <w:t xml:space="preserve">Während der Untersuchung durch RIPS wurden 5 Fälle von Cross Site Scripting gemeldet. Jedoch waren dies eher Falschmeldungen. In </w:t>
      </w:r>
      <w:proofErr w:type="gramStart"/>
      <w:r w:rsidRPr="00145280">
        <w:t>der</w:t>
      </w:r>
      <w:proofErr w:type="gramEnd"/>
      <w:r w:rsidRPr="00145280">
        <w:t xml:space="preserve"> Applikation Schlosslauf werden zwar echo-Befehle ausgeführt (Dateien </w:t>
      </w:r>
      <w:proofErr w:type="spellStart"/>
      <w:r w:rsidRPr="00145280">
        <w:rPr>
          <w:highlight w:val="green"/>
        </w:rPr>
        <w:t>save.php</w:t>
      </w:r>
      <w:proofErr w:type="spellEnd"/>
      <w:r w:rsidRPr="00145280">
        <w:rPr>
          <w:highlight w:val="green"/>
        </w:rPr>
        <w:t xml:space="preserve">, </w:t>
      </w:r>
      <w:proofErr w:type="spellStart"/>
      <w:r w:rsidRPr="00145280">
        <w:rPr>
          <w:highlight w:val="green"/>
        </w:rPr>
        <w:t>index.php</w:t>
      </w:r>
      <w:proofErr w:type="spellEnd"/>
      <w:r w:rsidRPr="00145280">
        <w:rPr>
          <w:highlight w:val="green"/>
        </w:rPr>
        <w:t xml:space="preserve"> und </w:t>
      </w:r>
      <w:proofErr w:type="spellStart"/>
      <w:r w:rsidRPr="00145280">
        <w:rPr>
          <w:highlight w:val="green"/>
        </w:rPr>
        <w:t>login.php</w:t>
      </w:r>
      <w:proofErr w:type="spellEnd"/>
      <w:r w:rsidRPr="00145280">
        <w:t>), diese beinhalten jedoch keine user-manipulierte Daten. Deshalb ist Cross Site Scripting kein bestehendes Problem in dieser Applikation.</w:t>
      </w:r>
    </w:p>
    <w:p w:rsidR="00145280" w:rsidRPr="00145280" w:rsidRDefault="00145280" w:rsidP="00145280">
      <w:r w:rsidRPr="00145280">
        <w:t>Ein Beispiel:</w:t>
      </w:r>
    </w:p>
    <w:p w:rsidR="00145280" w:rsidRPr="00145280" w:rsidRDefault="00145280" w:rsidP="00145280">
      <w:r w:rsidRPr="00145280">
        <w:rPr>
          <w:noProof/>
          <w:lang w:eastAsia="de-CH"/>
        </w:rPr>
        <w:drawing>
          <wp:inline distT="0" distB="0" distL="0" distR="0" wp14:anchorId="7FCCFB09" wp14:editId="75C78FA9">
            <wp:extent cx="3362717" cy="23241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a:ext>
                      </a:extLst>
                    </a:blip>
                    <a:stretch>
                      <a:fillRect/>
                    </a:stretch>
                  </pic:blipFill>
                  <pic:spPr>
                    <a:xfrm>
                      <a:off x="0" y="0"/>
                      <a:ext cx="3603004" cy="249017"/>
                    </a:xfrm>
                    <a:prstGeom prst="rect">
                      <a:avLst/>
                    </a:prstGeom>
                  </pic:spPr>
                </pic:pic>
              </a:graphicData>
            </a:graphic>
          </wp:inline>
        </w:drawing>
      </w:r>
    </w:p>
    <w:p w:rsidR="00145280" w:rsidRPr="00145280" w:rsidRDefault="00145280" w:rsidP="00145280">
      <w:pPr>
        <w:keepNext/>
        <w:keepLines/>
        <w:spacing w:before="80" w:after="0"/>
        <w:outlineLvl w:val="3"/>
        <w:rPr>
          <w:rFonts w:asciiTheme="majorHAnsi" w:eastAsiaTheme="majorEastAsia" w:hAnsiTheme="majorHAnsi" w:cstheme="majorBidi"/>
          <w:sz w:val="24"/>
          <w:szCs w:val="24"/>
        </w:rPr>
      </w:pPr>
      <w:r w:rsidRPr="00145280">
        <w:rPr>
          <w:rFonts w:asciiTheme="majorHAnsi" w:eastAsiaTheme="majorEastAsia" w:hAnsiTheme="majorHAnsi" w:cstheme="majorBidi"/>
          <w:sz w:val="24"/>
          <w:szCs w:val="24"/>
        </w:rPr>
        <w:t>Weiteres Vorgehen</w:t>
      </w:r>
    </w:p>
    <w:p w:rsidR="00145280" w:rsidRPr="00145280" w:rsidRDefault="00145280" w:rsidP="00145280">
      <w:r w:rsidRPr="00145280">
        <w:t xml:space="preserve">Da nach der Analyse klar ist, dass keine Cross Site Scripting Probleme vorhanden sind, müssen wir diesbezüglich nicht viel unternehmen. Ein Teil von Cross Site Scripting wird auch durch die File </w:t>
      </w:r>
      <w:r w:rsidRPr="00145280">
        <w:lastRenderedPageBreak/>
        <w:t>Manipulation abgedeckt, bei welcher Script Code in Files abgespeichert werden könnte. Da das Vorgehen bei File Manipulation aber schon definiert ist, können wir diese Schritte hier weglassen.</w:t>
      </w:r>
    </w:p>
    <w:p w:rsidR="00145280" w:rsidRPr="00145280" w:rsidRDefault="00145280" w:rsidP="00145280">
      <w:pPr>
        <w:rPr>
          <w:color w:val="00B050"/>
        </w:rPr>
      </w:pPr>
      <w:r w:rsidRPr="00145280">
        <w:rPr>
          <w:color w:val="00B050"/>
        </w:rPr>
        <w:t xml:space="preserve">Kategorisierung: keine Änderungen erforderlich </w:t>
      </w:r>
    </w:p>
    <w:p w:rsidR="004E329F" w:rsidRPr="004E329F" w:rsidRDefault="004E329F" w:rsidP="00267817">
      <w:pPr>
        <w:pStyle w:val="berschrift3"/>
      </w:pPr>
      <w:bookmarkStart w:id="19" w:name="_Toc503779662"/>
      <w:bookmarkStart w:id="20" w:name="_Toc503859383"/>
      <w:r w:rsidRPr="004E329F">
        <w:t xml:space="preserve">SQL </w:t>
      </w:r>
      <w:proofErr w:type="spellStart"/>
      <w:r w:rsidRPr="004E329F">
        <w:t>Injection</w:t>
      </w:r>
      <w:bookmarkEnd w:id="19"/>
      <w:bookmarkEnd w:id="20"/>
      <w:proofErr w:type="spellEnd"/>
    </w:p>
    <w:p w:rsidR="004E329F" w:rsidRDefault="004E329F" w:rsidP="004E329F">
      <w:pPr>
        <w:rPr>
          <w:lang w:val="de-DE"/>
        </w:rPr>
      </w:pPr>
      <w:r w:rsidRPr="00193E1E">
        <w:rPr>
          <w:lang w:val="de-DE"/>
        </w:rPr>
        <w:t>Kann ein Angreifer auf d</w:t>
      </w:r>
      <w:r>
        <w:rPr>
          <w:lang w:val="de-DE"/>
        </w:rPr>
        <w:t xml:space="preserve">em Server willkürlich SQL-Code ausführen, ist von SQL </w:t>
      </w:r>
      <w:proofErr w:type="spellStart"/>
      <w:r>
        <w:rPr>
          <w:lang w:val="de-DE"/>
        </w:rPr>
        <w:t>Injection</w:t>
      </w:r>
      <w:proofErr w:type="spellEnd"/>
      <w:r>
        <w:rPr>
          <w:lang w:val="de-DE"/>
        </w:rPr>
        <w:t xml:space="preserve"> die Rede. Hierbei ist die Überprüfung von Userinput nicht genügend umgesetzt worden, wodurch SQL-Code direkt in den Query eingebunden werden kann. </w:t>
      </w:r>
    </w:p>
    <w:p w:rsidR="004E329F" w:rsidRPr="004E329F" w:rsidRDefault="004E329F" w:rsidP="004E329F">
      <w:pPr>
        <w:rPr>
          <w:rStyle w:val="phps-t-string"/>
        </w:rPr>
      </w:pPr>
      <w:r w:rsidRPr="004E329F">
        <w:rPr>
          <w:rStyle w:val="phps-t-string"/>
        </w:rPr>
        <w:t xml:space="preserve">Beispiel: </w:t>
      </w:r>
      <w:r w:rsidRPr="004E329F">
        <w:rPr>
          <w:rStyle w:val="phps-t-string"/>
          <w:color w:val="FF0000"/>
        </w:rPr>
        <w:t xml:space="preserve">korrekter </w:t>
      </w:r>
      <w:proofErr w:type="spellStart"/>
      <w:r w:rsidRPr="004E329F">
        <w:rPr>
          <w:rStyle w:val="phps-t-string"/>
          <w:color w:val="FF0000"/>
        </w:rPr>
        <w:t>output</w:t>
      </w:r>
      <w:proofErr w:type="spellEnd"/>
      <w:r w:rsidRPr="004E329F">
        <w:rPr>
          <w:rStyle w:val="phps-t-string"/>
          <w:color w:val="FF0000"/>
        </w:rPr>
        <w:t xml:space="preserve"> von rips einfügen</w:t>
      </w:r>
    </w:p>
    <w:p w:rsidR="004E329F" w:rsidRPr="00F33AC0" w:rsidRDefault="004E329F" w:rsidP="004E329F">
      <w:proofErr w:type="spellStart"/>
      <w:r w:rsidRPr="00C61A21">
        <w:rPr>
          <w:rStyle w:val="phps-t-string"/>
          <w:color w:val="FFFFFF"/>
          <w:highlight w:val="black"/>
          <w:lang w:val="en-US"/>
        </w:rPr>
        <w:t>mysql_</w:t>
      </w:r>
      <w:proofErr w:type="gramStart"/>
      <w:r w:rsidRPr="00C61A21">
        <w:rPr>
          <w:rStyle w:val="phps-t-string"/>
          <w:color w:val="FFFFFF"/>
          <w:highlight w:val="black"/>
          <w:lang w:val="en-US"/>
        </w:rPr>
        <w:t>query</w:t>
      </w:r>
      <w:proofErr w:type="spellEnd"/>
      <w:r w:rsidRPr="00C61A21">
        <w:rPr>
          <w:rStyle w:val="phps-code"/>
          <w:color w:val="FFFFFF"/>
          <w:highlight w:val="black"/>
          <w:lang w:val="en-US"/>
        </w:rPr>
        <w:t>(</w:t>
      </w:r>
      <w:proofErr w:type="gramEnd"/>
      <w:r w:rsidRPr="00C61A21">
        <w:rPr>
          <w:rStyle w:val="phps-t-constant-encapsed-string"/>
          <w:color w:val="FFCE42"/>
          <w:highlight w:val="black"/>
          <w:lang w:val="en-US"/>
        </w:rPr>
        <w:t>"SELECT * FROM users WHERE id = "</w:t>
      </w:r>
      <w:r w:rsidRPr="00C61A21">
        <w:rPr>
          <w:rStyle w:val="phps-t-whitespace"/>
          <w:color w:val="DFDFDF"/>
          <w:highlight w:val="black"/>
          <w:lang w:val="en-US"/>
        </w:rPr>
        <w:t> </w:t>
      </w:r>
      <w:r w:rsidRPr="00C61A21">
        <w:rPr>
          <w:rStyle w:val="phps-code"/>
          <w:color w:val="FFFFFF"/>
          <w:highlight w:val="black"/>
          <w:lang w:val="en-US"/>
        </w:rPr>
        <w:t> . </w:t>
      </w:r>
      <w:r w:rsidRPr="00C61A21">
        <w:rPr>
          <w:rStyle w:val="phps-t-whitespace"/>
          <w:color w:val="DFDFDF"/>
          <w:highlight w:val="black"/>
          <w:lang w:val="en-US"/>
        </w:rPr>
        <w:t> </w:t>
      </w:r>
      <w:r w:rsidRPr="00193E1E">
        <w:rPr>
          <w:rStyle w:val="phps-t-variable"/>
          <w:color w:val="768FEB"/>
          <w:highlight w:val="black"/>
        </w:rPr>
        <w:t>$_GET</w:t>
      </w:r>
      <w:r w:rsidRPr="00193E1E">
        <w:rPr>
          <w:rStyle w:val="phps-code"/>
          <w:color w:val="FFFFFF"/>
          <w:highlight w:val="black"/>
        </w:rPr>
        <w:t>[</w:t>
      </w:r>
      <w:r w:rsidRPr="00193E1E">
        <w:rPr>
          <w:rStyle w:val="phps-t-constant-encapsed-string"/>
          <w:color w:val="FFCE42"/>
          <w:highlight w:val="black"/>
        </w:rPr>
        <w:t>"</w:t>
      </w:r>
      <w:proofErr w:type="spellStart"/>
      <w:r w:rsidRPr="00193E1E">
        <w:rPr>
          <w:rStyle w:val="phps-t-constant-encapsed-string"/>
          <w:color w:val="FFCE42"/>
          <w:highlight w:val="black"/>
        </w:rPr>
        <w:t>id</w:t>
      </w:r>
      <w:proofErr w:type="spellEnd"/>
      <w:r w:rsidRPr="00193E1E">
        <w:rPr>
          <w:rStyle w:val="phps-t-constant-encapsed-string"/>
          <w:color w:val="FFCE42"/>
          <w:highlight w:val="black"/>
        </w:rPr>
        <w:t>"</w:t>
      </w:r>
      <w:r w:rsidRPr="00193E1E">
        <w:rPr>
          <w:rStyle w:val="phps-code"/>
          <w:color w:val="FFFFFF"/>
          <w:highlight w:val="black"/>
        </w:rPr>
        <w:t>]);</w:t>
      </w:r>
      <w:r>
        <w:rPr>
          <w:rStyle w:val="phps-code"/>
          <w:color w:val="FFFFFF"/>
        </w:rPr>
        <w:t> </w:t>
      </w:r>
      <w:r>
        <w:rPr>
          <w:rStyle w:val="phps-t-whitespace"/>
          <w:color w:val="DFDFDF"/>
        </w:rPr>
        <w:t> </w:t>
      </w:r>
    </w:p>
    <w:p w:rsidR="004E329F" w:rsidRDefault="004E329F" w:rsidP="0024789C">
      <w:pPr>
        <w:pStyle w:val="berschrift4"/>
        <w:rPr>
          <w:lang w:val="de-DE"/>
        </w:rPr>
      </w:pPr>
      <w:r>
        <w:rPr>
          <w:lang w:val="de-DE"/>
        </w:rPr>
        <w:t>Vorhandene Probleme</w:t>
      </w:r>
    </w:p>
    <w:p w:rsidR="004E329F" w:rsidRDefault="004E329F" w:rsidP="004E329F">
      <w:pPr>
        <w:rPr>
          <w:lang w:val="de-DE"/>
        </w:rPr>
      </w:pPr>
      <w:r>
        <w:rPr>
          <w:lang w:val="de-DE"/>
        </w:rPr>
        <w:t xml:space="preserve">Im </w:t>
      </w:r>
      <w:proofErr w:type="spellStart"/>
      <w:r w:rsidRPr="00572D95">
        <w:rPr>
          <w:lang w:val="de-DE"/>
        </w:rPr>
        <w:t>Sourcecode</w:t>
      </w:r>
      <w:proofErr w:type="spellEnd"/>
      <w:r w:rsidRPr="00572D95">
        <w:rPr>
          <w:lang w:val="de-DE"/>
        </w:rPr>
        <w:t xml:space="preserve"> wurde </w:t>
      </w:r>
      <w:r>
        <w:rPr>
          <w:lang w:val="de-DE"/>
        </w:rPr>
        <w:t xml:space="preserve">die Angriffsmöglichkeit </w:t>
      </w:r>
      <w:proofErr w:type="spellStart"/>
      <w:r>
        <w:rPr>
          <w:lang w:val="de-DE"/>
        </w:rPr>
        <w:t>ein Mal</w:t>
      </w:r>
      <w:proofErr w:type="spellEnd"/>
      <w:r>
        <w:rPr>
          <w:lang w:val="de-DE"/>
        </w:rPr>
        <w:t xml:space="preserve"> gefunden:</w:t>
      </w:r>
    </w:p>
    <w:p w:rsidR="004E329F" w:rsidRDefault="004E329F" w:rsidP="004E329F">
      <w:pPr>
        <w:rPr>
          <w:lang w:val="de-DE"/>
        </w:rPr>
      </w:pPr>
      <w:r>
        <w:rPr>
          <w:noProof/>
          <w:lang w:eastAsia="de-CH"/>
        </w:rPr>
        <w:drawing>
          <wp:inline distT="0" distB="0" distL="0" distR="0" wp14:anchorId="03DF4F4B" wp14:editId="28F19E54">
            <wp:extent cx="4596351" cy="416169"/>
            <wp:effectExtent l="0" t="0" r="0" b="317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screen">
                      <a:extLst>
                        <a:ext uri="{28A0092B-C50C-407E-A947-70E740481C1C}">
                          <a14:useLocalDpi xmlns:a14="http://schemas.microsoft.com/office/drawing/2010/main"/>
                        </a:ext>
                      </a:extLst>
                    </a:blip>
                    <a:srcRect/>
                    <a:stretch/>
                  </pic:blipFill>
                  <pic:spPr bwMode="auto">
                    <a:xfrm>
                      <a:off x="0" y="0"/>
                      <a:ext cx="4727669" cy="428059"/>
                    </a:xfrm>
                    <a:prstGeom prst="rect">
                      <a:avLst/>
                    </a:prstGeom>
                    <a:ln>
                      <a:noFill/>
                    </a:ln>
                    <a:extLst>
                      <a:ext uri="{53640926-AAD7-44D8-BBD7-CCE9431645EC}">
                        <a14:shadowObscured xmlns:a14="http://schemas.microsoft.com/office/drawing/2010/main"/>
                      </a:ext>
                    </a:extLst>
                  </pic:spPr>
                </pic:pic>
              </a:graphicData>
            </a:graphic>
          </wp:inline>
        </w:drawing>
      </w:r>
      <w:r>
        <w:rPr>
          <w:lang w:val="de-DE"/>
        </w:rPr>
        <w:t xml:space="preserve"> </w:t>
      </w:r>
    </w:p>
    <w:p w:rsidR="004E329F" w:rsidRDefault="004E329F" w:rsidP="004E329F">
      <w:pPr>
        <w:rPr>
          <w:lang w:val="de-DE"/>
        </w:rPr>
      </w:pPr>
      <w:r>
        <w:rPr>
          <w:lang w:val="de-DE"/>
        </w:rPr>
        <w:t xml:space="preserve">Hier wird direkt ohne Überprüfung die POST-Variable </w:t>
      </w:r>
      <w:proofErr w:type="spellStart"/>
      <w:r w:rsidRPr="0037572B">
        <w:rPr>
          <w:highlight w:val="green"/>
          <w:lang w:val="de-DE"/>
        </w:rPr>
        <w:t>username</w:t>
      </w:r>
      <w:proofErr w:type="spellEnd"/>
      <w:r>
        <w:rPr>
          <w:lang w:val="de-DE"/>
        </w:rPr>
        <w:t xml:space="preserve"> in den SQL-Query eingefügt, wodurch SQL-Code eingefügt werden kann, welcher dann auch tatsächlich auf der Datenbank ausgeführt wird.</w:t>
      </w:r>
    </w:p>
    <w:p w:rsidR="004E329F" w:rsidRDefault="004E329F" w:rsidP="0024789C">
      <w:pPr>
        <w:pStyle w:val="berschrift4"/>
        <w:rPr>
          <w:lang w:val="de-DE"/>
        </w:rPr>
      </w:pPr>
      <w:r>
        <w:rPr>
          <w:lang w:val="de-DE"/>
        </w:rPr>
        <w:t>Weiteres Vorgehen</w:t>
      </w:r>
    </w:p>
    <w:p w:rsidR="004E329F" w:rsidRPr="004D5BF7" w:rsidRDefault="004E329F" w:rsidP="004E329F">
      <w:pPr>
        <w:rPr>
          <w:lang w:val="de-DE"/>
        </w:rPr>
      </w:pPr>
      <w:r>
        <w:rPr>
          <w:lang w:val="de-DE"/>
        </w:rPr>
        <w:t xml:space="preserve">Es müssen Überprüfungen im Code eingefügt werden bevor die SQL-Abfrage durchgeführt wird. Hierzu sollte zuerst geprüft werden, ob die Variable überhaupt vorhanden ist (mittels der Funktion </w:t>
      </w:r>
      <w:proofErr w:type="spellStart"/>
      <w:r>
        <w:rPr>
          <w:lang w:val="de-DE"/>
        </w:rPr>
        <w:t>isset</w:t>
      </w:r>
      <w:proofErr w:type="spellEnd"/>
      <w:r>
        <w:rPr>
          <w:lang w:val="de-DE"/>
        </w:rPr>
        <w:t xml:space="preserve">), danach muss mit der Funktion </w:t>
      </w:r>
      <w:proofErr w:type="spellStart"/>
      <w:r>
        <w:rPr>
          <w:lang w:val="de-DE"/>
        </w:rPr>
        <w:t>html_specialchars</w:t>
      </w:r>
      <w:proofErr w:type="spellEnd"/>
      <w:r>
        <w:rPr>
          <w:lang w:val="de-DE"/>
        </w:rPr>
        <w:t xml:space="preserve"> der Input von möglichem SQL-Code bereinigt werden.</w:t>
      </w:r>
    </w:p>
    <w:p w:rsidR="00145280" w:rsidRPr="00145280" w:rsidRDefault="004E329F" w:rsidP="00145280">
      <w:pPr>
        <w:rPr>
          <w:color w:val="00B050"/>
          <w:lang w:val="de-DE"/>
        </w:rPr>
      </w:pPr>
      <w:r w:rsidRPr="004E329F">
        <w:rPr>
          <w:color w:val="00B050"/>
          <w:lang w:val="de-DE"/>
        </w:rPr>
        <w:t>Kategorisierung: Änderung erforderlich</w:t>
      </w:r>
      <w:r>
        <w:rPr>
          <w:color w:val="00B050"/>
          <w:lang w:val="de-DE"/>
        </w:rPr>
        <w:t>, ganze Tabellen und somit die gesamte Anmeldungen könnte durch diese Sicherheitslücke gelöscht werden</w:t>
      </w:r>
    </w:p>
    <w:p w:rsidR="00C120D0" w:rsidRPr="00C120D0" w:rsidRDefault="00C120D0" w:rsidP="00C120D0">
      <w:pPr>
        <w:keepNext/>
        <w:keepLines/>
        <w:spacing w:before="80" w:after="0" w:line="240" w:lineRule="auto"/>
        <w:outlineLvl w:val="2"/>
        <w:rPr>
          <w:rFonts w:ascii="Calibri Light" w:eastAsia="Times New Roman" w:hAnsi="Calibri Light" w:cs="Times New Roman"/>
          <w:color w:val="404040"/>
          <w:sz w:val="26"/>
          <w:szCs w:val="26"/>
          <w:lang w:val="de-DE"/>
        </w:rPr>
      </w:pPr>
      <w:bookmarkStart w:id="21" w:name="_Toc503779664"/>
      <w:bookmarkStart w:id="22" w:name="_Toc503859384"/>
      <w:r w:rsidRPr="00C120D0">
        <w:rPr>
          <w:rFonts w:ascii="Calibri Light" w:eastAsia="Times New Roman" w:hAnsi="Calibri Light" w:cs="Times New Roman"/>
          <w:color w:val="404040"/>
          <w:sz w:val="26"/>
          <w:szCs w:val="26"/>
          <w:lang w:val="de-DE"/>
        </w:rPr>
        <w:t>HTTP Response Splitting</w:t>
      </w:r>
      <w:bookmarkEnd w:id="21"/>
      <w:bookmarkEnd w:id="22"/>
    </w:p>
    <w:p w:rsidR="00C120D0" w:rsidRP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lang w:val="de-DE"/>
        </w:rPr>
        <w:t xml:space="preserve">Bei dieser Attacke fügt ein Angreifer weitere Header in </w:t>
      </w:r>
      <w:proofErr w:type="gramStart"/>
      <w:r w:rsidRPr="00C120D0">
        <w:rPr>
          <w:rFonts w:ascii="Calibri Light" w:eastAsia="Times New Roman" w:hAnsi="Calibri Light" w:cs="Times New Roman"/>
          <w:lang w:val="de-DE"/>
        </w:rPr>
        <w:t>den</w:t>
      </w:r>
      <w:proofErr w:type="gramEnd"/>
      <w:r w:rsidRPr="00C120D0">
        <w:rPr>
          <w:rFonts w:ascii="Calibri Light" w:eastAsia="Times New Roman" w:hAnsi="Calibri Light" w:cs="Times New Roman"/>
          <w:lang w:val="de-DE"/>
        </w:rPr>
        <w:t xml:space="preserve"> Responseheader ein. Dadurch kann er den Request auf eine externe Seite weiterleiten oder auch via SET-COOKIE die Cookies manipulieren. Weiter ist es möglich, </w:t>
      </w:r>
      <w:proofErr w:type="spellStart"/>
      <w:r w:rsidRPr="00C120D0">
        <w:rPr>
          <w:rFonts w:ascii="Calibri Light" w:eastAsia="Times New Roman" w:hAnsi="Calibri Light" w:cs="Times New Roman"/>
          <w:lang w:val="de-DE"/>
        </w:rPr>
        <w:t>Javascript</w:t>
      </w:r>
      <w:proofErr w:type="spellEnd"/>
      <w:r w:rsidRPr="00C120D0">
        <w:rPr>
          <w:rFonts w:ascii="Calibri Light" w:eastAsia="Times New Roman" w:hAnsi="Calibri Light" w:cs="Times New Roman"/>
          <w:lang w:val="de-DE"/>
        </w:rPr>
        <w:t xml:space="preserve"> einzufügen was zu Cross-Site-Scripting führt. </w:t>
      </w:r>
    </w:p>
    <w:p w:rsid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lang w:val="de-DE"/>
        </w:rPr>
        <w:t>Dies wird durch dynamische Erstellung der Header ermöglicht:</w:t>
      </w:r>
    </w:p>
    <w:p w:rsidR="00C120D0" w:rsidRPr="00C120D0" w:rsidRDefault="00C120D0" w:rsidP="00C120D0">
      <w:pPr>
        <w:rPr>
          <w:rFonts w:ascii="Calibri Light" w:eastAsia="Times New Roman" w:hAnsi="Calibri Light" w:cs="Times New Roman"/>
          <w:lang w:val="de-DE"/>
        </w:rPr>
      </w:pPr>
      <w:proofErr w:type="spellStart"/>
      <w:r w:rsidRPr="00C120D0">
        <w:rPr>
          <w:rFonts w:ascii="Calibri Light" w:eastAsia="Times New Roman" w:hAnsi="Calibri Light" w:cs="Times New Roman"/>
          <w:color w:val="FFFFFF"/>
          <w:highlight w:val="black"/>
          <w:lang w:val="de-DE"/>
        </w:rPr>
        <w:t>header</w:t>
      </w:r>
      <w:proofErr w:type="spellEnd"/>
      <w:r w:rsidRPr="00C120D0">
        <w:rPr>
          <w:rFonts w:ascii="Calibri Light" w:eastAsia="Times New Roman" w:hAnsi="Calibri Light" w:cs="Times New Roman"/>
          <w:color w:val="FFFFFF"/>
          <w:highlight w:val="black"/>
          <w:lang w:val="de-DE"/>
        </w:rPr>
        <w:t>(</w:t>
      </w:r>
      <w:r w:rsidRPr="00C120D0">
        <w:rPr>
          <w:rFonts w:ascii="Calibri Light" w:eastAsia="Times New Roman" w:hAnsi="Calibri Light" w:cs="Times New Roman"/>
          <w:color w:val="FFCE42"/>
          <w:highlight w:val="black"/>
          <w:lang w:val="de-DE"/>
        </w:rPr>
        <w:t>"Location: "</w:t>
      </w:r>
      <w:r w:rsidRPr="00C120D0">
        <w:rPr>
          <w:rFonts w:ascii="Calibri Light" w:eastAsia="Times New Roman" w:hAnsi="Calibri Light" w:cs="Times New Roman"/>
          <w:color w:val="FFFFFF"/>
          <w:highlight w:val="black"/>
          <w:lang w:val="de-DE"/>
        </w:rPr>
        <w:t> . </w:t>
      </w:r>
      <w:r w:rsidRPr="00C120D0">
        <w:rPr>
          <w:rFonts w:ascii="Calibri Light" w:eastAsia="Times New Roman" w:hAnsi="Calibri Light" w:cs="Times New Roman"/>
          <w:color w:val="768FEB"/>
          <w:highlight w:val="black"/>
          <w:lang w:val="de-DE"/>
        </w:rPr>
        <w:t>$_GET</w:t>
      </w:r>
      <w:r w:rsidRPr="00C120D0">
        <w:rPr>
          <w:rFonts w:ascii="Calibri Light" w:eastAsia="Times New Roman" w:hAnsi="Calibri Light" w:cs="Times New Roman"/>
          <w:color w:val="FFFFFF"/>
          <w:highlight w:val="black"/>
          <w:lang w:val="de-DE"/>
        </w:rPr>
        <w:t>[</w:t>
      </w:r>
      <w:r w:rsidRPr="00C120D0">
        <w:rPr>
          <w:rFonts w:ascii="Calibri Light" w:eastAsia="Times New Roman" w:hAnsi="Calibri Light" w:cs="Times New Roman"/>
          <w:color w:val="FFCE42"/>
          <w:highlight w:val="black"/>
          <w:lang w:val="de-DE"/>
        </w:rPr>
        <w:t>"</w:t>
      </w:r>
      <w:proofErr w:type="spellStart"/>
      <w:r w:rsidRPr="00C120D0">
        <w:rPr>
          <w:rFonts w:ascii="Calibri Light" w:eastAsia="Times New Roman" w:hAnsi="Calibri Light" w:cs="Times New Roman"/>
          <w:color w:val="FFCE42"/>
          <w:highlight w:val="black"/>
          <w:lang w:val="de-DE"/>
        </w:rPr>
        <w:t>url</w:t>
      </w:r>
      <w:proofErr w:type="spellEnd"/>
      <w:r w:rsidRPr="00C120D0">
        <w:rPr>
          <w:rFonts w:ascii="Calibri Light" w:eastAsia="Times New Roman" w:hAnsi="Calibri Light" w:cs="Times New Roman"/>
          <w:color w:val="FFCE42"/>
          <w:highlight w:val="black"/>
          <w:lang w:val="de-DE"/>
        </w:rPr>
        <w:t>"</w:t>
      </w:r>
      <w:r w:rsidRPr="00C120D0">
        <w:rPr>
          <w:rFonts w:ascii="Calibri Light" w:eastAsia="Times New Roman" w:hAnsi="Calibri Light" w:cs="Times New Roman"/>
          <w:color w:val="FFFFFF"/>
          <w:highlight w:val="black"/>
          <w:lang w:val="de-DE"/>
        </w:rPr>
        <w:t>]);</w:t>
      </w:r>
      <w:r w:rsidRPr="00C120D0">
        <w:rPr>
          <w:rFonts w:ascii="Calibri Light" w:eastAsia="Times New Roman" w:hAnsi="Calibri Light" w:cs="Times New Roman"/>
          <w:color w:val="FFFFFF"/>
          <w:lang w:val="de-DE"/>
        </w:rPr>
        <w:t> </w:t>
      </w:r>
      <w:r w:rsidRPr="00C120D0">
        <w:rPr>
          <w:rFonts w:ascii="Calibri Light" w:eastAsia="Times New Roman" w:hAnsi="Calibri Light" w:cs="Times New Roman"/>
          <w:color w:val="DFDFDF"/>
          <w:lang w:val="de-DE"/>
        </w:rPr>
        <w:t> </w:t>
      </w:r>
    </w:p>
    <w:p w:rsidR="00C120D0" w:rsidRPr="00C120D0" w:rsidRDefault="00C120D0" w:rsidP="00C120D0">
      <w:pPr>
        <w:keepNext/>
        <w:keepLines/>
        <w:spacing w:before="80" w:after="0"/>
        <w:outlineLvl w:val="3"/>
        <w:rPr>
          <w:rFonts w:ascii="Calibri Light" w:eastAsia="Times New Roman" w:hAnsi="Calibri Light" w:cs="Times New Roman"/>
          <w:sz w:val="24"/>
          <w:szCs w:val="24"/>
          <w:lang w:val="de-DE"/>
        </w:rPr>
      </w:pPr>
      <w:r w:rsidRPr="00C120D0">
        <w:rPr>
          <w:rFonts w:ascii="Calibri Light" w:eastAsia="Times New Roman" w:hAnsi="Calibri Light" w:cs="Times New Roman"/>
          <w:sz w:val="24"/>
          <w:szCs w:val="24"/>
          <w:lang w:val="de-DE"/>
        </w:rPr>
        <w:t>Vorhandene Probleme</w:t>
      </w:r>
    </w:p>
    <w:p w:rsidR="00C120D0" w:rsidRP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lang w:val="de-DE"/>
        </w:rPr>
        <w:t xml:space="preserve">In dem </w:t>
      </w:r>
      <w:proofErr w:type="spellStart"/>
      <w:r w:rsidRPr="00C120D0">
        <w:rPr>
          <w:rFonts w:ascii="Calibri Light" w:eastAsia="Times New Roman" w:hAnsi="Calibri Light" w:cs="Times New Roman"/>
          <w:lang w:val="de-DE"/>
        </w:rPr>
        <w:t>Sourcecode</w:t>
      </w:r>
      <w:proofErr w:type="spellEnd"/>
      <w:r w:rsidRPr="00C120D0">
        <w:rPr>
          <w:rFonts w:ascii="Calibri Light" w:eastAsia="Times New Roman" w:hAnsi="Calibri Light" w:cs="Times New Roman"/>
          <w:lang w:val="de-DE"/>
        </w:rPr>
        <w:t xml:space="preserve"> wurde </w:t>
      </w:r>
      <w:proofErr w:type="spellStart"/>
      <w:r w:rsidRPr="00C120D0">
        <w:rPr>
          <w:rFonts w:ascii="Calibri Light" w:eastAsia="Times New Roman" w:hAnsi="Calibri Light" w:cs="Times New Roman"/>
          <w:lang w:val="de-DE"/>
        </w:rPr>
        <w:t>ein Mal</w:t>
      </w:r>
      <w:proofErr w:type="spellEnd"/>
      <w:r w:rsidRPr="00C120D0">
        <w:rPr>
          <w:rFonts w:ascii="Calibri Light" w:eastAsia="Times New Roman" w:hAnsi="Calibri Light" w:cs="Times New Roman"/>
          <w:lang w:val="de-DE"/>
        </w:rPr>
        <w:t xml:space="preserve"> </w:t>
      </w:r>
      <w:r w:rsidRPr="00C120D0">
        <w:rPr>
          <w:rFonts w:ascii="Calibri Light" w:eastAsia="Times New Roman" w:hAnsi="Calibri Light" w:cs="Times New Roman"/>
          <w:highlight w:val="green"/>
          <w:lang w:val="de-DE"/>
        </w:rPr>
        <w:t>HTTP Response Splitting</w:t>
      </w:r>
      <w:r>
        <w:rPr>
          <w:rFonts w:ascii="Calibri Light" w:eastAsia="Times New Roman" w:hAnsi="Calibri Light" w:cs="Times New Roman"/>
          <w:lang w:val="de-DE"/>
        </w:rPr>
        <w:t xml:space="preserve"> gefunden.</w:t>
      </w:r>
    </w:p>
    <w:p w:rsid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lang w:val="de-DE"/>
        </w:rPr>
        <w:t>Nach einer Analyse der betroffenen Codestelle fanden wir jedoch heraus, dass dies bei uns kein Problem ist, da wir die Datei hartcodiert einbinden und nicht dynamisch:</w:t>
      </w:r>
    </w:p>
    <w:p w:rsidR="00C120D0" w:rsidRP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noProof/>
          <w:lang w:eastAsia="de-CH"/>
        </w:rPr>
        <w:drawing>
          <wp:inline distT="0" distB="0" distL="0" distR="0" wp14:anchorId="5853CB30" wp14:editId="21A6E601">
            <wp:extent cx="2247900" cy="19307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2247900" cy="193070"/>
                    </a:xfrm>
                    <a:prstGeom prst="rect">
                      <a:avLst/>
                    </a:prstGeom>
                    <a:ln>
                      <a:noFill/>
                    </a:ln>
                    <a:extLst>
                      <a:ext uri="{53640926-AAD7-44D8-BBD7-CCE9431645EC}">
                        <a14:shadowObscured xmlns:a14="http://schemas.microsoft.com/office/drawing/2010/main"/>
                      </a:ext>
                    </a:extLst>
                  </pic:spPr>
                </pic:pic>
              </a:graphicData>
            </a:graphic>
          </wp:inline>
        </w:drawing>
      </w:r>
    </w:p>
    <w:p w:rsidR="00C120D0" w:rsidRPr="00C120D0" w:rsidRDefault="00C120D0" w:rsidP="00C120D0">
      <w:pPr>
        <w:keepNext/>
        <w:keepLines/>
        <w:spacing w:before="80" w:after="0"/>
        <w:outlineLvl w:val="3"/>
        <w:rPr>
          <w:rFonts w:ascii="Calibri Light" w:eastAsia="Times New Roman" w:hAnsi="Calibri Light" w:cs="Times New Roman"/>
          <w:sz w:val="24"/>
          <w:szCs w:val="24"/>
          <w:lang w:val="de-DE"/>
        </w:rPr>
      </w:pPr>
      <w:r w:rsidRPr="00C120D0">
        <w:rPr>
          <w:rFonts w:ascii="Calibri Light" w:eastAsia="Times New Roman" w:hAnsi="Calibri Light" w:cs="Times New Roman"/>
          <w:sz w:val="24"/>
          <w:szCs w:val="24"/>
          <w:lang w:val="de-DE"/>
        </w:rPr>
        <w:t>Weiteres Vorgehen</w:t>
      </w:r>
    </w:p>
    <w:p w:rsidR="00C120D0" w:rsidRPr="00C120D0" w:rsidRDefault="00C120D0" w:rsidP="00C120D0">
      <w:pPr>
        <w:rPr>
          <w:rFonts w:ascii="Calibri Light" w:eastAsia="Times New Roman" w:hAnsi="Calibri Light" w:cs="Times New Roman"/>
          <w:lang w:val="de-DE"/>
        </w:rPr>
      </w:pPr>
      <w:r w:rsidRPr="00C120D0">
        <w:rPr>
          <w:rFonts w:ascii="Calibri Light" w:eastAsia="Times New Roman" w:hAnsi="Calibri Light" w:cs="Times New Roman"/>
          <w:lang w:val="de-DE"/>
        </w:rPr>
        <w:t>Neuere PHP Versionen (5.4+) haben bereits einige Verbesserungen zur Verhinderung dieser Angriffsmöglichkeit eingebaut. Deswegen sollte auf eine möglichst neue PHP Version gewechselt werden</w:t>
      </w:r>
      <w:r w:rsidR="00AF2113">
        <w:rPr>
          <w:rFonts w:ascii="Calibri Light" w:eastAsia="Times New Roman" w:hAnsi="Calibri Light" w:cs="Times New Roman"/>
          <w:lang w:val="de-DE"/>
        </w:rPr>
        <w:t>, für den Fall, dass</w:t>
      </w:r>
      <w:r w:rsidRPr="00C120D0">
        <w:rPr>
          <w:rFonts w:ascii="Calibri Light" w:eastAsia="Times New Roman" w:hAnsi="Calibri Light" w:cs="Times New Roman"/>
          <w:lang w:val="de-DE"/>
        </w:rPr>
        <w:t xml:space="preserve"> in Zukunft die Seite mit dynamisch erstellten Headern erweitert wird. Weiter sollte auch hier eine </w:t>
      </w:r>
      <w:proofErr w:type="spellStart"/>
      <w:r w:rsidRPr="00C120D0">
        <w:rPr>
          <w:rFonts w:ascii="Calibri Light" w:eastAsia="Times New Roman" w:hAnsi="Calibri Light" w:cs="Times New Roman"/>
          <w:lang w:val="de-DE"/>
        </w:rPr>
        <w:t>Whitelist</w:t>
      </w:r>
      <w:proofErr w:type="spellEnd"/>
      <w:r w:rsidRPr="00C120D0">
        <w:rPr>
          <w:rFonts w:ascii="Calibri Light" w:eastAsia="Times New Roman" w:hAnsi="Calibri Light" w:cs="Times New Roman"/>
          <w:lang w:val="de-DE"/>
        </w:rPr>
        <w:t xml:space="preserve"> verwendet werden.</w:t>
      </w:r>
    </w:p>
    <w:p w:rsidR="00173EC9" w:rsidRPr="00B10269" w:rsidRDefault="00B10269" w:rsidP="00173EC9">
      <w:pPr>
        <w:rPr>
          <w:color w:val="00B050"/>
        </w:rPr>
      </w:pPr>
      <w:r w:rsidRPr="00B10269">
        <w:rPr>
          <w:color w:val="00B050"/>
        </w:rPr>
        <w:t>Kategorisierung: Änderung PHP Version, ansonsten kein Problem</w:t>
      </w:r>
    </w:p>
    <w:p w:rsidR="00AB48E9" w:rsidRDefault="00AB48E9" w:rsidP="00267817">
      <w:pPr>
        <w:pStyle w:val="berschrift3"/>
      </w:pPr>
      <w:bookmarkStart w:id="23" w:name="_Toc503779661"/>
      <w:bookmarkStart w:id="24" w:name="_Toc503859385"/>
      <w:r>
        <w:t>Verschlüsselung</w:t>
      </w:r>
      <w:bookmarkEnd w:id="23"/>
      <w:bookmarkEnd w:id="24"/>
    </w:p>
    <w:p w:rsidR="00AB48E9" w:rsidRDefault="00AB48E9" w:rsidP="00AB48E9">
      <w:r>
        <w:t xml:space="preserve">Die Verschlüsselung von sensitiven Daten in einer Applikation ist ein sehr wichtiger Sicherheitsaspekt. Ist diese Verschlüsselung z.B. bei Passwörtern nicht vorhanden, schwach oder veraltet, ist es sehr einfach </w:t>
      </w:r>
      <w:r>
        <w:lastRenderedPageBreak/>
        <w:t>einen Account zu knacken. Deshalb ist es wichtig, dass man die sensitiven Daten verschlüsselt und dazu auch eine passende Verschlüsselungstechnik wählt. Dabei ist nicht nur die Verschlüsselungstechnik wichtig, sondern auch der Gebrauch von Salt und Pepper. So werden die sensitiven Daten optimal geschützt.</w:t>
      </w:r>
    </w:p>
    <w:p w:rsidR="00AB48E9" w:rsidRDefault="00AB48E9" w:rsidP="0024789C">
      <w:pPr>
        <w:pStyle w:val="berschrift4"/>
      </w:pPr>
      <w:r>
        <w:t>Vorhandene Probleme</w:t>
      </w:r>
    </w:p>
    <w:p w:rsidR="00AB48E9" w:rsidRDefault="00AB48E9" w:rsidP="00AB48E9">
      <w:r>
        <w:t>Die Passwörter in der Datenbank von Schlosslauf werden verschlüsselt abgespeichert. Jedoch haben wir das Problem, dass ein Angreifer, der sich Zugriff auf die Daten beschaffen kann, die Passwörter sehr schnell geknackt hat. Dies liegt daran, dass die verwendete md5-Verschlüsselung sehr bekannt ist.</w:t>
      </w:r>
    </w:p>
    <w:p w:rsidR="00AB48E9" w:rsidRPr="00B24743" w:rsidRDefault="00AB48E9" w:rsidP="00AB48E9">
      <w:r>
        <w:t>Beim Eingeben des gespeicherten md5-Wertes im Browser wird einem direkt von mehreren Webseiten der entschlüsselte Wert geliefert. Dafür braucht man also nicht mal mehr ein Entschlüsselungsprogramm.</w:t>
      </w:r>
    </w:p>
    <w:p w:rsidR="00AB48E9" w:rsidRDefault="00AB48E9" w:rsidP="0024789C">
      <w:pPr>
        <w:pStyle w:val="berschrift4"/>
      </w:pPr>
      <w:r>
        <w:t>Weiteres Vorgehen</w:t>
      </w:r>
    </w:p>
    <w:p w:rsidR="00AB48E9" w:rsidRDefault="00AB48E9" w:rsidP="00AB48E9">
      <w:r>
        <w:t>Damit die Passwörter der Applikation etwas sicherer sind, muss deshalb eine andere Verschlüsselungstechnik verwendet werden. Am besten eine eher neue, noch nicht so bekannte. So ist die Wahrscheinlichkeit, dass bereits viele Rainbow-</w:t>
      </w:r>
      <w:proofErr w:type="spellStart"/>
      <w:r>
        <w:t>Tables</w:t>
      </w:r>
      <w:proofErr w:type="spellEnd"/>
      <w:r>
        <w:t xml:space="preserve"> für die verwendete Methode existieren, etwas kleiner. Ausserdem sollte zum Passwort ein Salt-Wert hinzugefügt werden und ein Pepper definiert sein.</w:t>
      </w:r>
    </w:p>
    <w:p w:rsidR="00AB48E9" w:rsidRPr="00644D23" w:rsidRDefault="00AB48E9" w:rsidP="00AB48E9">
      <w:r>
        <w:t xml:space="preserve">Deshalb der Vorschlag anstelle der md5-Funktion in PHP die </w:t>
      </w:r>
      <w:proofErr w:type="spellStart"/>
      <w:r>
        <w:t>password_hash</w:t>
      </w:r>
      <w:proofErr w:type="spellEnd"/>
      <w:r>
        <w:t>-Funktion zu verwenden. Sie ist sicherer als md5, jünger und bietet gleich noch die Möglichkeit einen Salt hinzuzufügen.</w:t>
      </w:r>
    </w:p>
    <w:p w:rsidR="000D19C7" w:rsidRPr="00DC3D04" w:rsidRDefault="00AB48E9" w:rsidP="00173EC9">
      <w:pPr>
        <w:rPr>
          <w:color w:val="00B050"/>
        </w:rPr>
      </w:pPr>
      <w:r w:rsidRPr="00AB48E9">
        <w:rPr>
          <w:color w:val="00B050"/>
        </w:rPr>
        <w:t>Kategorisierung: extrem wichtig, unbedingt anpassen</w:t>
      </w:r>
    </w:p>
    <w:p w:rsidR="00F33AC0" w:rsidRDefault="00F33AC0" w:rsidP="00F33AC0">
      <w:pPr>
        <w:pStyle w:val="berschrift3"/>
      </w:pPr>
      <w:bookmarkStart w:id="25" w:name="_Toc503859386"/>
      <w:proofErr w:type="spellStart"/>
      <w:r>
        <w:t>Brute</w:t>
      </w:r>
      <w:proofErr w:type="spellEnd"/>
      <w:r>
        <w:t xml:space="preserve"> </w:t>
      </w:r>
      <w:proofErr w:type="spellStart"/>
      <w:r>
        <w:t>Forcing</w:t>
      </w:r>
      <w:bookmarkEnd w:id="25"/>
      <w:proofErr w:type="spellEnd"/>
    </w:p>
    <w:p w:rsidR="00F33AC0" w:rsidRDefault="00F33AC0" w:rsidP="00173EC9">
      <w:proofErr w:type="spellStart"/>
      <w:r>
        <w:t>Automatiertes</w:t>
      </w:r>
      <w:proofErr w:type="spellEnd"/>
      <w:r>
        <w:t xml:space="preserve"> Ausprobieren wird </w:t>
      </w:r>
      <w:proofErr w:type="spellStart"/>
      <w:r>
        <w:t>Brute</w:t>
      </w:r>
      <w:proofErr w:type="spellEnd"/>
      <w:r>
        <w:t xml:space="preserve"> </w:t>
      </w:r>
      <w:proofErr w:type="spellStart"/>
      <w:r>
        <w:t>Forcing</w:t>
      </w:r>
      <w:proofErr w:type="spellEnd"/>
      <w:r>
        <w:t xml:space="preserve"> genannt. Besonders zum Knacken von Zugangsdaten wird diese Angriffsmöglichkeit gerne verwendet. Ein allfälliger Username wird mit unendlich vielen Passwortkombinationen versucht zu knacken. </w:t>
      </w:r>
      <w:r w:rsidR="00B53B23">
        <w:t>Ist dem Angreifer ein Username bekannt, ist es für ihn umso einfacher, das Login zu knacken – er muss nur einen Script laufen lassen, welcher diverse Passwörter ausprobiert.</w:t>
      </w:r>
    </w:p>
    <w:p w:rsidR="00B53B23" w:rsidRDefault="00B53B23" w:rsidP="00173EC9">
      <w:r>
        <w:t>Um dies zu verhindern, kann beispielsweise der User nach einer bestimmten Anzahl Versuche für eine gewisse Zeit blockiert werden. Diese Angaben sollten jeweils an den Applikationszweck und die Art der verwendeten Daten angepasst werden.</w:t>
      </w:r>
    </w:p>
    <w:p w:rsidR="00B53B23" w:rsidRDefault="00B53B23" w:rsidP="00173EC9">
      <w:r>
        <w:t xml:space="preserve">Wenn man </w:t>
      </w:r>
      <w:proofErr w:type="spellStart"/>
      <w:r>
        <w:t>Brute</w:t>
      </w:r>
      <w:proofErr w:type="spellEnd"/>
      <w:r>
        <w:t xml:space="preserve"> </w:t>
      </w:r>
      <w:proofErr w:type="spellStart"/>
      <w:r>
        <w:t>Forcing</w:t>
      </w:r>
      <w:proofErr w:type="spellEnd"/>
      <w:r>
        <w:t xml:space="preserve"> über diesen Weg unterbindet taucht ein neues Problem auf. Der Angreifer kann durch Eingabe eines falschen Logins den User blockieren, so dass dieser nicht mehr auf das System zugreifen kann. Je nach dem kann auch so grosser Schaden angerichtet werden. Deshalb sollte man dem User die Möglichkeit bieten, sein Passwort zurückzusetzen und damit eine Passwortsperre aufzuheben.</w:t>
      </w:r>
    </w:p>
    <w:p w:rsidR="004B76ED" w:rsidRDefault="004B76ED" w:rsidP="004B76ED">
      <w:pPr>
        <w:pStyle w:val="berschrift4"/>
      </w:pPr>
      <w:r>
        <w:t>Vorhandene Probleme</w:t>
      </w:r>
    </w:p>
    <w:p w:rsidR="004B76ED" w:rsidRPr="00B53B23" w:rsidRDefault="004B76ED" w:rsidP="004B76ED">
      <w:r>
        <w:t>Momentan kann derselbe User x Mal nacheinander sein Passwort falsch eingeben. Dies sollte un</w:t>
      </w:r>
      <w:r w:rsidR="0075217C">
        <w:t>b</w:t>
      </w:r>
      <w:r>
        <w:t>edingt unterbunden werden. Bei der Applikation Schlosslauf ist es nicht so relevant, wenn der User für beispielsweise eine Stunde gesperrt ist, dennoch wäre auch hier eine Funktion zum Passwort zurücksetzen von Vorteil. Die Mailadresse wird in der Applikation sowieso gespeichert, diese kann dazu benutzt werden.</w:t>
      </w:r>
    </w:p>
    <w:p w:rsidR="00B53B23" w:rsidRDefault="00B53B23" w:rsidP="00B53B23">
      <w:pPr>
        <w:pStyle w:val="berschrift4"/>
      </w:pPr>
      <w:r>
        <w:t>Weiteres Vorgehen</w:t>
      </w:r>
    </w:p>
    <w:p w:rsidR="00B53B23" w:rsidRDefault="004B76ED" w:rsidP="00B53B23">
      <w:r>
        <w:t xml:space="preserve">Diese Sicherheitslücke wird schnell vergessen, da andere Probleme wie beispielsweise die SQL </w:t>
      </w:r>
      <w:proofErr w:type="spellStart"/>
      <w:r>
        <w:t>Injection</w:t>
      </w:r>
      <w:proofErr w:type="spellEnd"/>
      <w:r>
        <w:t xml:space="preserve"> viel prominenter sind. Dennoch darf sie nicht vergessen werden. Wenn wir genügend Zeit haben, werden wir mittels einem Counter und einem </w:t>
      </w:r>
      <w:proofErr w:type="spellStart"/>
      <w:r>
        <w:t>Timestamp</w:t>
      </w:r>
      <w:proofErr w:type="spellEnd"/>
      <w:r>
        <w:t xml:space="preserve"> die Session nach einigen Versuchen sperren.</w:t>
      </w:r>
    </w:p>
    <w:p w:rsidR="004B76ED" w:rsidRPr="004B76ED" w:rsidRDefault="004B76ED" w:rsidP="00B53B23">
      <w:pPr>
        <w:rPr>
          <w:color w:val="FF0000"/>
        </w:rPr>
      </w:pPr>
      <w:r w:rsidRPr="004B76ED">
        <w:rPr>
          <w:color w:val="FF0000"/>
        </w:rPr>
        <w:t>Noch machen</w:t>
      </w:r>
    </w:p>
    <w:p w:rsidR="004B76ED" w:rsidRPr="004B76ED" w:rsidRDefault="004B76ED" w:rsidP="00B53B23">
      <w:pPr>
        <w:rPr>
          <w:color w:val="00B050"/>
        </w:rPr>
      </w:pPr>
      <w:r w:rsidRPr="004B76ED">
        <w:rPr>
          <w:color w:val="00B050"/>
        </w:rPr>
        <w:t>Kategorisierung</w:t>
      </w:r>
      <w:r>
        <w:rPr>
          <w:color w:val="00B050"/>
        </w:rPr>
        <w:t xml:space="preserve">: wichtig, wird </w:t>
      </w:r>
      <w:proofErr w:type="spellStart"/>
      <w:r>
        <w:rPr>
          <w:color w:val="00B050"/>
        </w:rPr>
        <w:t>tendentiell</w:t>
      </w:r>
      <w:proofErr w:type="spellEnd"/>
      <w:r>
        <w:rPr>
          <w:color w:val="00B050"/>
        </w:rPr>
        <w:t xml:space="preserve"> vergessen, jedoch nicht das wichtigste für uns</w:t>
      </w:r>
    </w:p>
    <w:p w:rsidR="00F33AC0" w:rsidRDefault="00F33AC0" w:rsidP="00F33AC0">
      <w:pPr>
        <w:pStyle w:val="berschrift3"/>
      </w:pPr>
      <w:bookmarkStart w:id="26" w:name="_Toc503859387"/>
      <w:r>
        <w:t>Schwaches Login</w:t>
      </w:r>
      <w:bookmarkEnd w:id="26"/>
    </w:p>
    <w:p w:rsidR="00F33AC0" w:rsidRDefault="0075217C" w:rsidP="00173EC9">
      <w:r>
        <w:t xml:space="preserve">Mit dem </w:t>
      </w:r>
      <w:proofErr w:type="spellStart"/>
      <w:r>
        <w:t>Brute</w:t>
      </w:r>
      <w:proofErr w:type="spellEnd"/>
      <w:r>
        <w:t xml:space="preserve"> </w:t>
      </w:r>
      <w:proofErr w:type="spellStart"/>
      <w:r>
        <w:t>Forcing</w:t>
      </w:r>
      <w:proofErr w:type="spellEnd"/>
      <w:r>
        <w:t xml:space="preserve"> einhergehend ist ein schwach gewähltes Login ein grosses Problem. Dies ist natürlich ein Problem auf der Anwenderseite. Jedoch trägt auch der Programmierer Verantwortung für </w:t>
      </w:r>
      <w:r>
        <w:lastRenderedPageBreak/>
        <w:t xml:space="preserve">dieses allbekannte Risiko. Er kann bei der Passworterstellung den User zwingen, gewisse Zeichenarten zu verwenden und oft benutzte Buchstaben-, Zahlenkombinationen und Wörter verbieten. Ausserdem ist er zuständig, dass Testlogins entfernt werden und allfällige vordefinierte Administratorlogins keine </w:t>
      </w:r>
      <w:proofErr w:type="spellStart"/>
      <w:r>
        <w:t>Standardlogindaten</w:t>
      </w:r>
      <w:proofErr w:type="spellEnd"/>
      <w:r>
        <w:t xml:space="preserve"> enthalten.</w:t>
      </w:r>
    </w:p>
    <w:p w:rsidR="0075217C" w:rsidRDefault="0075217C" w:rsidP="0075217C">
      <w:pPr>
        <w:pStyle w:val="berschrift4"/>
      </w:pPr>
      <w:r>
        <w:t>Vorhandene Probleme</w:t>
      </w:r>
    </w:p>
    <w:p w:rsidR="00005C49" w:rsidRDefault="00541643" w:rsidP="0075217C">
      <w:r>
        <w:t xml:space="preserve">Der einzige bestehende User der Schlosslaufapplikation ist eine Sekretärin mit </w:t>
      </w:r>
      <w:proofErr w:type="spellStart"/>
      <w:r>
        <w:t>Adminrechten</w:t>
      </w:r>
      <w:proofErr w:type="spellEnd"/>
      <w:r>
        <w:t xml:space="preserve">. Ihr Login besteht aus dem Usernamen </w:t>
      </w:r>
      <w:r w:rsidRPr="00541643">
        <w:rPr>
          <w:highlight w:val="green"/>
        </w:rPr>
        <w:t>"</w:t>
      </w:r>
      <w:proofErr w:type="spellStart"/>
      <w:r w:rsidRPr="00541643">
        <w:rPr>
          <w:highlight w:val="green"/>
        </w:rPr>
        <w:t>test</w:t>
      </w:r>
      <w:proofErr w:type="spellEnd"/>
      <w:r w:rsidRPr="00541643">
        <w:rPr>
          <w:highlight w:val="green"/>
        </w:rPr>
        <w:t xml:space="preserve">" </w:t>
      </w:r>
      <w:r>
        <w:t xml:space="preserve">und dem Passwort </w:t>
      </w:r>
      <w:r w:rsidRPr="00541643">
        <w:rPr>
          <w:highlight w:val="green"/>
        </w:rPr>
        <w:t>"123"</w:t>
      </w:r>
      <w:r>
        <w:t>.</w:t>
      </w:r>
      <w:r w:rsidR="009C15FB">
        <w:t xml:space="preserve"> Beides sind Angaben, welche oft genutzt we</w:t>
      </w:r>
      <w:r w:rsidR="00005C49">
        <w:t>rden und es so einem Angreifer sehr leicht macht, an Administratorrechte zu gelangen.</w:t>
      </w:r>
    </w:p>
    <w:p w:rsidR="00A97B1A" w:rsidRPr="0075217C" w:rsidRDefault="00DC3D04" w:rsidP="00A97B1A">
      <w:r>
        <w:t xml:space="preserve">Dazu kommt, dass das Login im </w:t>
      </w:r>
      <w:proofErr w:type="spellStart"/>
      <w:r>
        <w:t>Datenbankscript</w:t>
      </w:r>
      <w:proofErr w:type="spellEnd"/>
      <w:r>
        <w:t xml:space="preserve"> abgespeichert ist. Der Angreifer muss also nur dieses File herunterladen und schon kann er sich einloggen.</w:t>
      </w:r>
      <w:r w:rsidR="00A97B1A" w:rsidRPr="00A97B1A">
        <w:t xml:space="preserve"> Dies ist ein grosses Sicherheitsrisiko. Nun kann man argumentieren, dass das Passwort ja verschlüsselt ist. Das Problem dabei ist jedoch, dass die Verschlüsselungsmethode MD5 angewandt wurde. Mittels einer Google-Suche («md5 &lt;Hash aus Tabelle&gt;») fanden wir bereits auf dem obersten Link das Passwort in Klartext und konnten uns erfolgreich einloggen.</w:t>
      </w:r>
    </w:p>
    <w:p w:rsidR="0075217C" w:rsidRDefault="0075217C" w:rsidP="0075217C">
      <w:pPr>
        <w:pStyle w:val="berschrift4"/>
      </w:pPr>
      <w:r>
        <w:t>Weiteres Vorgehen</w:t>
      </w:r>
    </w:p>
    <w:p w:rsidR="0075217C" w:rsidRDefault="00005C49" w:rsidP="00173EC9">
      <w:r>
        <w:t xml:space="preserve">Da wir uns in der Testumgebung bewegen wird das Login noch nicht angepasst. Sobald die Applikation jedoch in die Produktion gelangt, wird </w:t>
      </w:r>
      <w:r w:rsidR="00DC3D04">
        <w:t>das Testlogin entfernt und durch eine sicherere Variante ersetzt.</w:t>
      </w:r>
    </w:p>
    <w:p w:rsidR="00DC3D04" w:rsidRDefault="00DC3D04" w:rsidP="00173EC9">
      <w:r>
        <w:t>Die Passwortüberprüfung auf bestimmte Zeicheninhalte wird eingeführt, wenn andere sicherheitsrelevanten Lücken geschlossen sind. Bis dahin hat der User die Verantwortung dafür.</w:t>
      </w:r>
    </w:p>
    <w:p w:rsidR="00DC3D04" w:rsidRDefault="00DC3D04" w:rsidP="00173EC9">
      <w:r>
        <w:t xml:space="preserve">Das </w:t>
      </w:r>
      <w:proofErr w:type="spellStart"/>
      <w:r>
        <w:t>Datenbankscript</w:t>
      </w:r>
      <w:proofErr w:type="spellEnd"/>
      <w:r>
        <w:t xml:space="preserve"> darf nicht mehr zum Download freigegeben werden. Am besten wird dies gar nicht erst auf dem Server in dieser Filestruktur gespeichert.</w:t>
      </w:r>
    </w:p>
    <w:p w:rsidR="00DC3D04" w:rsidRPr="00DC3D04" w:rsidRDefault="00DC3D04" w:rsidP="00173EC9">
      <w:pPr>
        <w:rPr>
          <w:color w:val="00B050"/>
        </w:rPr>
      </w:pPr>
      <w:r w:rsidRPr="00DC3D04">
        <w:rPr>
          <w:color w:val="00B050"/>
        </w:rPr>
        <w:t>Kategorisierung: sehr wichtig</w:t>
      </w:r>
    </w:p>
    <w:p w:rsidR="00221386" w:rsidRDefault="00221386" w:rsidP="00267817">
      <w:pPr>
        <w:pStyle w:val="berschrift3"/>
      </w:pPr>
      <w:bookmarkStart w:id="27" w:name="_Toc503787333"/>
      <w:bookmarkStart w:id="28" w:name="_Toc503859388"/>
      <w:r>
        <w:t>PHP</w:t>
      </w:r>
      <w:bookmarkEnd w:id="27"/>
      <w:bookmarkEnd w:id="28"/>
    </w:p>
    <w:p w:rsidR="00482559" w:rsidRDefault="00482559" w:rsidP="00482559">
      <w:r>
        <w:t>Die falsche Anwendung einer Programmiersprache kann ebenso zu Fehlern und Sicherheitslücken führen. Darauf gehen wir in diesem Kapitel genauer ein.</w:t>
      </w:r>
    </w:p>
    <w:p w:rsidR="00190B67" w:rsidRDefault="00190B67" w:rsidP="00190B67">
      <w:pPr>
        <w:pStyle w:val="berschrift4"/>
      </w:pPr>
      <w:r>
        <w:t>Version</w:t>
      </w:r>
    </w:p>
    <w:p w:rsidR="00190B67" w:rsidRPr="00482559" w:rsidRDefault="00190B67" w:rsidP="00482559">
      <w:r>
        <w:t xml:space="preserve">Wie bereits angesprochen benutzt die Applikation eine zu niedrige PHP-Version (Version 5.6). Diese sollte auf einen neueren Standard gehoben werden, um allfällige wichtige Neuerungen zu gewährleisten </w:t>
      </w:r>
      <w:r w:rsidRPr="00190B67">
        <w:rPr>
          <w:color w:val="FF0000"/>
        </w:rPr>
        <w:t>(</w:t>
      </w:r>
      <w:proofErr w:type="spellStart"/>
      <w:r w:rsidRPr="00190B67">
        <w:rPr>
          <w:color w:val="FF0000"/>
        </w:rPr>
        <w:t>version</w:t>
      </w:r>
      <w:proofErr w:type="spellEnd"/>
      <w:r w:rsidRPr="00190B67">
        <w:rPr>
          <w:color w:val="FF0000"/>
        </w:rPr>
        <w:t xml:space="preserve"> ergänzen!).</w:t>
      </w:r>
    </w:p>
    <w:p w:rsidR="00221386" w:rsidRDefault="00221386" w:rsidP="0024789C">
      <w:pPr>
        <w:pStyle w:val="berschrift4"/>
      </w:pPr>
      <w:proofErr w:type="spellStart"/>
      <w:r>
        <w:t>Weak</w:t>
      </w:r>
      <w:proofErr w:type="spellEnd"/>
      <w:r>
        <w:t xml:space="preserve"> </w:t>
      </w:r>
      <w:proofErr w:type="spellStart"/>
      <w:r>
        <w:t>Typing</w:t>
      </w:r>
      <w:proofErr w:type="spellEnd"/>
    </w:p>
    <w:p w:rsidR="00221386" w:rsidRDefault="00221386" w:rsidP="00221386">
      <w:pPr>
        <w:rPr>
          <w:lang w:val="de-DE"/>
        </w:rPr>
      </w:pPr>
      <w:r>
        <w:rPr>
          <w:lang w:val="de-DE"/>
        </w:rPr>
        <w:t xml:space="preserve">PHP konvertiert Daten automatisch in andere Datentypen wodurch fehlerhafte Umwandlungen stattfinden können. In unserer Applikation werden Vergleiche immer mit </w:t>
      </w:r>
      <w:r w:rsidRPr="007E371F">
        <w:rPr>
          <w:highlight w:val="green"/>
          <w:lang w:val="de-DE"/>
        </w:rPr>
        <w:t>„==“</w:t>
      </w:r>
      <w:r>
        <w:rPr>
          <w:lang w:val="de-DE"/>
        </w:rPr>
        <w:t xml:space="preserve"> durchgeführt, was zu einer implizierten Typenumwandlung führt. So kann es unter Umständen zu falschen Programmflüssen kommen, was wiederum zu einem </w:t>
      </w:r>
      <w:r w:rsidR="007E371F">
        <w:rPr>
          <w:lang w:val="de-DE"/>
        </w:rPr>
        <w:t>Sicherheitsrisiko werden kann.</w:t>
      </w:r>
      <w:r>
        <w:rPr>
          <w:lang w:val="de-DE"/>
        </w:rPr>
        <w:t xml:space="preserve"> Um dies zu verhindern muss mit </w:t>
      </w:r>
      <w:r w:rsidRPr="007E371F">
        <w:rPr>
          <w:highlight w:val="green"/>
          <w:lang w:val="de-DE"/>
        </w:rPr>
        <w:t>„===“</w:t>
      </w:r>
      <w:r>
        <w:rPr>
          <w:lang w:val="de-DE"/>
        </w:rPr>
        <w:t xml:space="preserve"> verglichen werden.</w:t>
      </w:r>
    </w:p>
    <w:p w:rsidR="007E371F" w:rsidRPr="007E371F" w:rsidRDefault="007E371F" w:rsidP="00221386">
      <w:pPr>
        <w:rPr>
          <w:color w:val="00B050"/>
          <w:lang w:val="de-DE"/>
        </w:rPr>
      </w:pPr>
      <w:r w:rsidRPr="007E371F">
        <w:rPr>
          <w:color w:val="00B050"/>
          <w:lang w:val="de-DE"/>
        </w:rPr>
        <w:t>Kategorisierung: wichtig, wird oft vergessen</w:t>
      </w:r>
    </w:p>
    <w:p w:rsidR="00221386" w:rsidRDefault="007E371F" w:rsidP="0024789C">
      <w:pPr>
        <w:pStyle w:val="berschrift4"/>
        <w:rPr>
          <w:lang w:val="de-DE"/>
        </w:rPr>
      </w:pPr>
      <w:proofErr w:type="spellStart"/>
      <w:r>
        <w:rPr>
          <w:lang w:val="de-DE"/>
        </w:rPr>
        <w:t>Error</w:t>
      </w:r>
      <w:r w:rsidR="00221386">
        <w:rPr>
          <w:lang w:val="de-DE"/>
        </w:rPr>
        <w:t>handling</w:t>
      </w:r>
      <w:proofErr w:type="spellEnd"/>
    </w:p>
    <w:p w:rsidR="00221386" w:rsidRDefault="00221386" w:rsidP="00221386">
      <w:pPr>
        <w:rPr>
          <w:lang w:val="de-DE"/>
        </w:rPr>
      </w:pPr>
      <w:r>
        <w:rPr>
          <w:lang w:val="de-DE"/>
        </w:rPr>
        <w:t>PHP benutzt ein im Vergleich zu a</w:t>
      </w:r>
      <w:r w:rsidR="007E371F">
        <w:rPr>
          <w:lang w:val="de-DE"/>
        </w:rPr>
        <w:t xml:space="preserve">nderen Sprachen schwaches </w:t>
      </w:r>
      <w:proofErr w:type="spellStart"/>
      <w:r w:rsidR="007E371F">
        <w:rPr>
          <w:lang w:val="de-DE"/>
        </w:rPr>
        <w:t>Errorh</w:t>
      </w:r>
      <w:r>
        <w:rPr>
          <w:lang w:val="de-DE"/>
        </w:rPr>
        <w:t>andling</w:t>
      </w:r>
      <w:proofErr w:type="spellEnd"/>
      <w:r>
        <w:rPr>
          <w:lang w:val="de-DE"/>
        </w:rPr>
        <w:t>, wodurch bei Fehlern oft kein Abbruch stattfindet</w:t>
      </w:r>
      <w:r w:rsidR="007E371F">
        <w:rPr>
          <w:lang w:val="de-DE"/>
        </w:rPr>
        <w:t>,</w:t>
      </w:r>
      <w:r>
        <w:rPr>
          <w:lang w:val="de-DE"/>
        </w:rPr>
        <w:t xml:space="preserve"> was</w:t>
      </w:r>
      <w:r w:rsidR="007E371F">
        <w:rPr>
          <w:lang w:val="de-DE"/>
        </w:rPr>
        <w:t xml:space="preserve"> </w:t>
      </w:r>
      <w:r w:rsidR="00623D51">
        <w:rPr>
          <w:lang w:val="de-DE"/>
        </w:rPr>
        <w:t>wiederum</w:t>
      </w:r>
      <w:r>
        <w:rPr>
          <w:lang w:val="de-DE"/>
        </w:rPr>
        <w:t xml:space="preserve"> zu uner</w:t>
      </w:r>
      <w:r w:rsidR="007E371F">
        <w:rPr>
          <w:lang w:val="de-DE"/>
        </w:rPr>
        <w:t>wartetem Verhalten führen kann.</w:t>
      </w:r>
    </w:p>
    <w:p w:rsidR="00221386" w:rsidRDefault="00221386" w:rsidP="00221386">
      <w:pPr>
        <w:rPr>
          <w:color w:val="FF0000"/>
          <w:lang w:val="de-DE"/>
        </w:rPr>
      </w:pPr>
      <w:r>
        <w:rPr>
          <w:lang w:val="de-DE"/>
        </w:rPr>
        <w:t>In unserer Applika</w:t>
      </w:r>
      <w:r w:rsidR="00623D51">
        <w:rPr>
          <w:lang w:val="de-DE"/>
        </w:rPr>
        <w:t xml:space="preserve">tion besteht zurzeit kaum </w:t>
      </w:r>
      <w:proofErr w:type="spellStart"/>
      <w:r w:rsidR="00623D51">
        <w:rPr>
          <w:lang w:val="de-DE"/>
        </w:rPr>
        <w:t>Errorh</w:t>
      </w:r>
      <w:r>
        <w:rPr>
          <w:lang w:val="de-DE"/>
        </w:rPr>
        <w:t>andling</w:t>
      </w:r>
      <w:proofErr w:type="spellEnd"/>
      <w:r>
        <w:rPr>
          <w:lang w:val="de-DE"/>
        </w:rPr>
        <w:t xml:space="preserve">, deshalb sollte dies durch </w:t>
      </w:r>
      <w:proofErr w:type="spellStart"/>
      <w:r w:rsidRPr="00623D51">
        <w:rPr>
          <w:highlight w:val="green"/>
          <w:lang w:val="de-DE"/>
        </w:rPr>
        <w:t>try&amp;catch</w:t>
      </w:r>
      <w:r w:rsidR="00623D51">
        <w:rPr>
          <w:lang w:val="de-DE"/>
        </w:rPr>
        <w:t>-</w:t>
      </w:r>
      <w:r>
        <w:rPr>
          <w:lang w:val="de-DE"/>
        </w:rPr>
        <w:t>Blöcke</w:t>
      </w:r>
      <w:proofErr w:type="spellEnd"/>
      <w:r>
        <w:rPr>
          <w:lang w:val="de-DE"/>
        </w:rPr>
        <w:t xml:space="preserve"> umgesetzt werden. Auch sollte „</w:t>
      </w:r>
      <w:proofErr w:type="spellStart"/>
      <w:r w:rsidRPr="00623D51">
        <w:rPr>
          <w:highlight w:val="green"/>
          <w:lang w:val="de-DE"/>
        </w:rPr>
        <w:t>error_reporting</w:t>
      </w:r>
      <w:proofErr w:type="spellEnd"/>
      <w:r>
        <w:rPr>
          <w:lang w:val="de-DE"/>
        </w:rPr>
        <w:t>“ auf eine möglichst hohe Stufe gesetzt werden</w:t>
      </w:r>
      <w:r w:rsidR="00623D51">
        <w:rPr>
          <w:lang w:val="de-DE"/>
        </w:rPr>
        <w:t>,</w:t>
      </w:r>
      <w:r>
        <w:rPr>
          <w:lang w:val="de-DE"/>
        </w:rPr>
        <w:t xml:space="preserve"> damit alle Fehler erkennt werden.</w:t>
      </w:r>
      <w:r w:rsidR="00623D51">
        <w:rPr>
          <w:lang w:val="de-DE"/>
        </w:rPr>
        <w:t xml:space="preserve"> </w:t>
      </w:r>
      <w:r w:rsidR="00623D51" w:rsidRPr="00623D51">
        <w:rPr>
          <w:color w:val="FF0000"/>
          <w:lang w:val="de-DE"/>
        </w:rPr>
        <w:t xml:space="preserve">Was ist das </w:t>
      </w:r>
      <w:proofErr w:type="spellStart"/>
      <w:r w:rsidR="00623D51" w:rsidRPr="00623D51">
        <w:rPr>
          <w:color w:val="FF0000"/>
          <w:lang w:val="de-DE"/>
        </w:rPr>
        <w:t>error</w:t>
      </w:r>
      <w:proofErr w:type="spellEnd"/>
      <w:r w:rsidR="00623D51" w:rsidRPr="00623D51">
        <w:rPr>
          <w:color w:val="FF0000"/>
          <w:lang w:val="de-DE"/>
        </w:rPr>
        <w:t xml:space="preserve"> </w:t>
      </w:r>
      <w:proofErr w:type="spellStart"/>
      <w:r w:rsidR="00623D51" w:rsidRPr="00623D51">
        <w:rPr>
          <w:color w:val="FF0000"/>
          <w:lang w:val="de-DE"/>
        </w:rPr>
        <w:t>reporting</w:t>
      </w:r>
      <w:proofErr w:type="spellEnd"/>
      <w:r w:rsidR="00623D51" w:rsidRPr="00623D51">
        <w:rPr>
          <w:color w:val="FF0000"/>
          <w:lang w:val="de-DE"/>
        </w:rPr>
        <w:t xml:space="preserve">? </w:t>
      </w:r>
    </w:p>
    <w:p w:rsidR="00623D51" w:rsidRPr="00623D51" w:rsidRDefault="00623D51" w:rsidP="00221386">
      <w:pPr>
        <w:rPr>
          <w:color w:val="00B050"/>
          <w:lang w:val="de-DE"/>
        </w:rPr>
      </w:pPr>
      <w:r>
        <w:rPr>
          <w:color w:val="00B050"/>
          <w:lang w:val="de-DE"/>
        </w:rPr>
        <w:t>Kategorisierung: für korrektes Verhalten wichtig</w:t>
      </w:r>
    </w:p>
    <w:p w:rsidR="00221386" w:rsidRDefault="00221386" w:rsidP="0024789C">
      <w:pPr>
        <w:pStyle w:val="berschrift4"/>
        <w:rPr>
          <w:lang w:val="de-DE"/>
        </w:rPr>
      </w:pPr>
      <w:r>
        <w:rPr>
          <w:lang w:val="de-DE"/>
        </w:rPr>
        <w:lastRenderedPageBreak/>
        <w:t xml:space="preserve">Unbrauchbare </w:t>
      </w:r>
      <w:proofErr w:type="spellStart"/>
      <w:r>
        <w:rPr>
          <w:lang w:val="de-DE"/>
        </w:rPr>
        <w:t>Builtins</w:t>
      </w:r>
      <w:proofErr w:type="spellEnd"/>
      <w:r w:rsidR="00623D51">
        <w:rPr>
          <w:lang w:val="de-DE"/>
        </w:rPr>
        <w:t xml:space="preserve"> </w:t>
      </w:r>
      <w:r w:rsidR="00623D51" w:rsidRPr="00623D51">
        <w:rPr>
          <w:color w:val="FF0000"/>
          <w:lang w:val="de-DE"/>
        </w:rPr>
        <w:t>(</w:t>
      </w:r>
      <w:proofErr w:type="spellStart"/>
      <w:r w:rsidR="00623D51" w:rsidRPr="00623D51">
        <w:rPr>
          <w:color w:val="FF0000"/>
          <w:lang w:val="de-DE"/>
        </w:rPr>
        <w:t>Buildins</w:t>
      </w:r>
      <w:proofErr w:type="spellEnd"/>
      <w:r w:rsidR="00623D51" w:rsidRPr="00623D51">
        <w:rPr>
          <w:color w:val="FF0000"/>
          <w:lang w:val="de-DE"/>
        </w:rPr>
        <w:t>?)</w:t>
      </w:r>
    </w:p>
    <w:p w:rsidR="00221386" w:rsidRDefault="00221386" w:rsidP="00221386">
      <w:pPr>
        <w:rPr>
          <w:lang w:val="de-DE"/>
        </w:rPr>
      </w:pPr>
      <w:r>
        <w:rPr>
          <w:lang w:val="de-DE"/>
        </w:rPr>
        <w:t>Gewisse Funktionen wie „</w:t>
      </w:r>
      <w:proofErr w:type="spellStart"/>
      <w:r w:rsidRPr="00623D51">
        <w:rPr>
          <w:color w:val="00B050"/>
          <w:lang w:val="de-DE"/>
        </w:rPr>
        <w:t>mysql_escape_string</w:t>
      </w:r>
      <w:proofErr w:type="spellEnd"/>
      <w:r>
        <w:rPr>
          <w:lang w:val="de-DE"/>
        </w:rPr>
        <w:t>“ sind zum Teil fehlerhaft oder ungenügend implementiert, wodurch eine fals</w:t>
      </w:r>
      <w:r w:rsidR="00623D51">
        <w:rPr>
          <w:lang w:val="de-DE"/>
        </w:rPr>
        <w:t xml:space="preserve">che Sicherheit vermittelt wird. </w:t>
      </w:r>
      <w:r w:rsidR="00623D51" w:rsidRPr="00623D51">
        <w:rPr>
          <w:color w:val="FF0000"/>
          <w:lang w:val="de-DE"/>
        </w:rPr>
        <w:t>Was machen die Funktionen?</w:t>
      </w:r>
      <w:r w:rsidR="00623D51">
        <w:rPr>
          <w:lang w:val="de-DE"/>
        </w:rPr>
        <w:t xml:space="preserve"> </w:t>
      </w:r>
    </w:p>
    <w:p w:rsidR="00221386" w:rsidRDefault="00221386" w:rsidP="00221386">
      <w:pPr>
        <w:rPr>
          <w:lang w:val="de-DE"/>
        </w:rPr>
      </w:pPr>
      <w:r>
        <w:rPr>
          <w:lang w:val="de-DE"/>
        </w:rPr>
        <w:t>Bei unserer Applikation muss vor der Verwendung der Funktionen eine Recherche über deren Aktualität durchgeführt werden</w:t>
      </w:r>
      <w:r w:rsidR="00623D51">
        <w:rPr>
          <w:lang w:val="de-DE"/>
        </w:rPr>
        <w:t>,</w:t>
      </w:r>
      <w:r>
        <w:rPr>
          <w:lang w:val="de-DE"/>
        </w:rPr>
        <w:t xml:space="preserve"> um dieses Risiko zu vermindern.</w:t>
      </w:r>
      <w:r w:rsidR="00623D51">
        <w:rPr>
          <w:lang w:val="de-DE"/>
        </w:rPr>
        <w:t xml:space="preserve"> Die ungenügenden Implementationen müssen überarbeitet werden.</w:t>
      </w:r>
    </w:p>
    <w:p w:rsidR="00221386" w:rsidRDefault="00221386" w:rsidP="0024789C">
      <w:pPr>
        <w:pStyle w:val="berschrift4"/>
        <w:rPr>
          <w:lang w:val="de-DE"/>
        </w:rPr>
      </w:pPr>
      <w:r>
        <w:rPr>
          <w:lang w:val="de-DE"/>
        </w:rPr>
        <w:t>URL Routing</w:t>
      </w:r>
    </w:p>
    <w:p w:rsidR="00221386" w:rsidRDefault="00221386" w:rsidP="00221386">
      <w:pPr>
        <w:rPr>
          <w:lang w:val="de-DE"/>
        </w:rPr>
      </w:pPr>
      <w:r>
        <w:rPr>
          <w:lang w:val="de-DE"/>
        </w:rPr>
        <w:t>PHP verwendet einen internen Routing Mechanismus</w:t>
      </w:r>
      <w:r w:rsidR="00623D51">
        <w:rPr>
          <w:lang w:val="de-DE"/>
        </w:rPr>
        <w:t>,</w:t>
      </w:r>
      <w:r>
        <w:rPr>
          <w:lang w:val="de-DE"/>
        </w:rPr>
        <w:t xml:space="preserve"> welcher Dateien mit der Endung </w:t>
      </w:r>
      <w:r w:rsidRPr="00623D51">
        <w:rPr>
          <w:highlight w:val="green"/>
          <w:lang w:val="de-DE"/>
        </w:rPr>
        <w:t>„.</w:t>
      </w:r>
      <w:proofErr w:type="spellStart"/>
      <w:r w:rsidRPr="00623D51">
        <w:rPr>
          <w:highlight w:val="green"/>
          <w:lang w:val="de-DE"/>
        </w:rPr>
        <w:t>php</w:t>
      </w:r>
      <w:proofErr w:type="spellEnd"/>
      <w:r w:rsidRPr="00623D51">
        <w:rPr>
          <w:highlight w:val="green"/>
          <w:lang w:val="de-DE"/>
        </w:rPr>
        <w:t>“</w:t>
      </w:r>
      <w:r>
        <w:rPr>
          <w:lang w:val="de-DE"/>
        </w:rPr>
        <w:t xml:space="preserve"> verwendet. Dadurch werden Source Code sowie auch weitere relevante Dateien in öffentlich zugreifbaren Ordnern abgelegt. Durch eine Fehlkonfiguration können Angreifer nun auf diese Dateien</w:t>
      </w:r>
      <w:r w:rsidR="009A4C88">
        <w:rPr>
          <w:lang w:val="de-DE"/>
        </w:rPr>
        <w:t xml:space="preserve"> und auch auf die Verzeichnisse</w:t>
      </w:r>
      <w:r>
        <w:rPr>
          <w:lang w:val="de-DE"/>
        </w:rPr>
        <w:t xml:space="preserve"> zugreifen.</w:t>
      </w:r>
    </w:p>
    <w:p w:rsidR="00221386" w:rsidRDefault="00221386" w:rsidP="00221386">
      <w:pPr>
        <w:rPr>
          <w:lang w:val="de-DE"/>
        </w:rPr>
      </w:pPr>
      <w:r>
        <w:rPr>
          <w:lang w:val="de-DE"/>
        </w:rPr>
        <w:t xml:space="preserve">Um diesen Zugriff zu verhindern muss die Konfiguration unter </w:t>
      </w:r>
      <w:r w:rsidRPr="00623D51">
        <w:rPr>
          <w:highlight w:val="green"/>
          <w:lang w:val="de-DE"/>
        </w:rPr>
        <w:t>„.</w:t>
      </w:r>
      <w:proofErr w:type="spellStart"/>
      <w:r w:rsidRPr="00623D51">
        <w:rPr>
          <w:highlight w:val="green"/>
          <w:lang w:val="de-DE"/>
        </w:rPr>
        <w:t>htaccess</w:t>
      </w:r>
      <w:proofErr w:type="spellEnd"/>
      <w:r w:rsidRPr="00623D51">
        <w:rPr>
          <w:highlight w:val="green"/>
          <w:lang w:val="de-DE"/>
        </w:rPr>
        <w:t>“</w:t>
      </w:r>
      <w:r>
        <w:rPr>
          <w:lang w:val="de-DE"/>
        </w:rPr>
        <w:t xml:space="preserve"> angepasst werden.</w:t>
      </w:r>
    </w:p>
    <w:p w:rsidR="00221386" w:rsidRPr="00C61A21" w:rsidRDefault="00221386" w:rsidP="0024789C">
      <w:pPr>
        <w:pStyle w:val="berschrift4"/>
      </w:pPr>
      <w:r>
        <w:t xml:space="preserve">Cross-Site Request </w:t>
      </w:r>
      <w:proofErr w:type="spellStart"/>
      <w:r>
        <w:t>Forgery</w:t>
      </w:r>
      <w:proofErr w:type="spellEnd"/>
    </w:p>
    <w:p w:rsidR="00584E24" w:rsidRPr="00CD5496" w:rsidRDefault="008D7C45" w:rsidP="00173EC9">
      <w:pPr>
        <w:rPr>
          <w:lang w:val="de-DE"/>
        </w:rPr>
      </w:pPr>
      <w:r>
        <w:t>Dies i</w:t>
      </w:r>
      <w:proofErr w:type="spellStart"/>
      <w:r w:rsidR="00221386">
        <w:rPr>
          <w:lang w:val="de-DE"/>
        </w:rPr>
        <w:t>st</w:t>
      </w:r>
      <w:proofErr w:type="spellEnd"/>
      <w:r>
        <w:rPr>
          <w:lang w:val="de-DE"/>
        </w:rPr>
        <w:t xml:space="preserve"> normalerweise in PHP integriert. Verwendet man jedoch</w:t>
      </w:r>
      <w:r w:rsidR="00221386">
        <w:rPr>
          <w:lang w:val="de-DE"/>
        </w:rPr>
        <w:t xml:space="preserve"> PHP ohne eingesetztes Framework, wie es bei uns der Fall ist,</w:t>
      </w:r>
      <w:r>
        <w:rPr>
          <w:lang w:val="de-DE"/>
        </w:rPr>
        <w:t xml:space="preserve"> so ist es nicht </w:t>
      </w:r>
      <w:proofErr w:type="spellStart"/>
      <w:r>
        <w:rPr>
          <w:lang w:val="de-DE"/>
        </w:rPr>
        <w:t>standardmässig</w:t>
      </w:r>
      <w:proofErr w:type="spellEnd"/>
      <w:r>
        <w:rPr>
          <w:lang w:val="de-DE"/>
        </w:rPr>
        <w:t xml:space="preserve"> vorhanden. Das Cross-Site Request </w:t>
      </w:r>
      <w:proofErr w:type="spellStart"/>
      <w:r>
        <w:rPr>
          <w:lang w:val="de-DE"/>
        </w:rPr>
        <w:t>Forgery</w:t>
      </w:r>
      <w:proofErr w:type="spellEnd"/>
      <w:r w:rsidR="00221386">
        <w:rPr>
          <w:lang w:val="de-DE"/>
        </w:rPr>
        <w:t xml:space="preserve"> muss implementiert werden, um ungewollte Aktionen der authentifizierten Benutzer zu verhindern</w:t>
      </w:r>
      <w:r>
        <w:rPr>
          <w:lang w:val="de-DE"/>
        </w:rPr>
        <w:t>. W</w:t>
      </w:r>
      <w:r w:rsidR="00221386">
        <w:rPr>
          <w:lang w:val="de-DE"/>
        </w:rPr>
        <w:t xml:space="preserve">enn </w:t>
      </w:r>
      <w:r>
        <w:rPr>
          <w:lang w:val="de-DE"/>
        </w:rPr>
        <w:t>ein User etwa</w:t>
      </w:r>
      <w:r w:rsidR="00221386">
        <w:rPr>
          <w:lang w:val="de-DE"/>
        </w:rPr>
        <w:t xml:space="preserve"> auf einen Link eines Angreifers klick</w:t>
      </w:r>
      <w:r>
        <w:rPr>
          <w:lang w:val="de-DE"/>
        </w:rPr>
        <w:t xml:space="preserve">t, </w:t>
      </w:r>
      <w:r w:rsidR="00221386">
        <w:rPr>
          <w:lang w:val="de-DE"/>
        </w:rPr>
        <w:t>welcher zur Löschung ihres Profils führen könnte</w:t>
      </w:r>
      <w:r>
        <w:rPr>
          <w:lang w:val="de-DE"/>
        </w:rPr>
        <w:t>, wird dies unterdrückt</w:t>
      </w:r>
      <w:r w:rsidR="00221386">
        <w:rPr>
          <w:lang w:val="de-DE"/>
        </w:rPr>
        <w:t>. Bei unserer jetzigen Applikation sind noch keine gefährlichen Angriffe dieser Art möglich, jedoch könnte dies in Zukunft zu einem Problem werden</w:t>
      </w:r>
      <w:r>
        <w:rPr>
          <w:lang w:val="de-DE"/>
        </w:rPr>
        <w:t xml:space="preserve">. Deshalb gilt es </w:t>
      </w:r>
      <w:r w:rsidR="00221386">
        <w:rPr>
          <w:lang w:val="de-DE"/>
        </w:rPr>
        <w:t>bereits jetzt</w:t>
      </w:r>
      <w:r>
        <w:rPr>
          <w:lang w:val="de-DE"/>
        </w:rPr>
        <w:t>,</w:t>
      </w:r>
      <w:r w:rsidR="00221386">
        <w:rPr>
          <w:lang w:val="de-DE"/>
        </w:rPr>
        <w:t xml:space="preserve"> mit einem Token </w:t>
      </w:r>
      <w:r>
        <w:rPr>
          <w:lang w:val="de-DE"/>
        </w:rPr>
        <w:t>dieser Angriff zu verhindern</w:t>
      </w:r>
      <w:r w:rsidR="00221386">
        <w:rPr>
          <w:lang w:val="de-DE"/>
        </w:rPr>
        <w:t>.</w:t>
      </w:r>
      <w:r>
        <w:rPr>
          <w:lang w:val="de-DE"/>
        </w:rPr>
        <w:t xml:space="preserve"> </w:t>
      </w:r>
      <w:r>
        <w:rPr>
          <w:color w:val="FF0000"/>
          <w:lang w:val="de-DE"/>
        </w:rPr>
        <w:t>Irgendwie unklar was das genau ist</w:t>
      </w:r>
      <w:r w:rsidR="00CD5496">
        <w:rPr>
          <w:lang w:val="de-DE"/>
        </w:rPr>
        <w:t xml:space="preserve"> </w:t>
      </w:r>
    </w:p>
    <w:p w:rsidR="00173EC9" w:rsidRDefault="00173EC9" w:rsidP="005A51B3">
      <w:pPr>
        <w:pStyle w:val="berschrift2"/>
      </w:pPr>
      <w:bookmarkStart w:id="29" w:name="_Toc503859389"/>
      <w:r w:rsidRPr="00F961B7">
        <w:t>Weitere Mängel</w:t>
      </w:r>
      <w:bookmarkEnd w:id="29"/>
    </w:p>
    <w:p w:rsidR="006A1913" w:rsidRDefault="006A1913" w:rsidP="006A1913">
      <w:r>
        <w:t>Neben den Sicherheitsrelevanten Mängel sind uns noch einige weitere Probleme aufgefallen, auf die wir in diesem Kapitel eingehen. Dies beinhaltet unter anderem auch Logikfehler.</w:t>
      </w:r>
    </w:p>
    <w:p w:rsidR="00267817" w:rsidRPr="00267817" w:rsidRDefault="00267817" w:rsidP="00267817">
      <w:pPr>
        <w:pStyle w:val="berschrift3"/>
      </w:pPr>
      <w:bookmarkStart w:id="30" w:name="_Toc503859390"/>
      <w:proofErr w:type="spellStart"/>
      <w:r w:rsidRPr="00267817">
        <w:t>Signup</w:t>
      </w:r>
      <w:bookmarkEnd w:id="30"/>
      <w:proofErr w:type="spellEnd"/>
    </w:p>
    <w:p w:rsidR="006A1913" w:rsidRDefault="006A1913" w:rsidP="006A1913">
      <w:r>
        <w:t xml:space="preserve">Der Sinn der behandelten Webapplikation ist, dass sich diverse Benutzer für einen Schlosslauf registrieren können und nach dem </w:t>
      </w:r>
      <w:proofErr w:type="spellStart"/>
      <w:r>
        <w:t>Signup</w:t>
      </w:r>
      <w:proofErr w:type="spellEnd"/>
      <w:r>
        <w:t xml:space="preserve"> diverse Infos erhalten. Bisher existiert jedoch noch gar keine </w:t>
      </w:r>
      <w:r w:rsidRPr="006A1913">
        <w:t xml:space="preserve">Registrationsseite </w:t>
      </w:r>
      <w:r>
        <w:t>für die User. Dies muss behoben werden, damit der Zweck der Applikation auch erfüllt wird.</w:t>
      </w:r>
    </w:p>
    <w:p w:rsidR="00E608F7" w:rsidRDefault="00E608F7" w:rsidP="0024789C">
      <w:pPr>
        <w:pStyle w:val="berschrift4"/>
      </w:pPr>
      <w:r>
        <w:t>Weiteres Vorgehen</w:t>
      </w:r>
    </w:p>
    <w:p w:rsidR="00E608F7" w:rsidRDefault="00E608F7" w:rsidP="006A1913">
      <w:proofErr w:type="spellStart"/>
      <w:r>
        <w:t>Signup</w:t>
      </w:r>
      <w:proofErr w:type="spellEnd"/>
      <w:r>
        <w:t xml:space="preserve"> erstellen.</w:t>
      </w:r>
      <w:r w:rsidR="00FE6371">
        <w:t xml:space="preserve"> </w:t>
      </w:r>
      <w:r w:rsidR="00FE6371" w:rsidRPr="00FE6371">
        <w:rPr>
          <w:color w:val="FF0000"/>
        </w:rPr>
        <w:t>ergänzen</w:t>
      </w:r>
    </w:p>
    <w:p w:rsidR="00CC148E" w:rsidRDefault="00CC148E" w:rsidP="00CC148E">
      <w:pPr>
        <w:pStyle w:val="berschrift3"/>
      </w:pPr>
      <w:bookmarkStart w:id="31" w:name="_Toc503859391"/>
      <w:proofErr w:type="spellStart"/>
      <w:r>
        <w:t>Errorhandling</w:t>
      </w:r>
      <w:proofErr w:type="spellEnd"/>
      <w:r w:rsidR="009A5C47">
        <w:t xml:space="preserve"> Login</w:t>
      </w:r>
      <w:bookmarkEnd w:id="31"/>
    </w:p>
    <w:p w:rsidR="00CC148E" w:rsidRDefault="00CC148E" w:rsidP="006A1913">
      <w:r>
        <w:t xml:space="preserve">Momentan </w:t>
      </w:r>
      <w:r w:rsidR="009A5C47">
        <w:t xml:space="preserve">zeigt nach einem missglückten Login eine unformatierte Seite mit dem Wort </w:t>
      </w:r>
      <w:r w:rsidR="009A5C47" w:rsidRPr="009A5C47">
        <w:rPr>
          <w:highlight w:val="green"/>
        </w:rPr>
        <w:t>"</w:t>
      </w:r>
      <w:proofErr w:type="spellStart"/>
      <w:r w:rsidR="009A5C47" w:rsidRPr="009A5C47">
        <w:rPr>
          <w:highlight w:val="green"/>
        </w:rPr>
        <w:t>fail</w:t>
      </w:r>
      <w:proofErr w:type="spellEnd"/>
      <w:r w:rsidR="009A5C47" w:rsidRPr="009A5C47">
        <w:rPr>
          <w:highlight w:val="green"/>
        </w:rPr>
        <w:t>"</w:t>
      </w:r>
      <w:r w:rsidR="009A5C47">
        <w:t xml:space="preserve"> an.</w:t>
      </w:r>
      <w:r w:rsidR="00967937">
        <w:t xml:space="preserve"> Dies ist nicht sehr vorteilhaft, da der User keine Ahnung hat, was schiefgelaufen ist und so nicht weiss, was das Problem ist. Das </w:t>
      </w:r>
      <w:proofErr w:type="spellStart"/>
      <w:r w:rsidR="00967937">
        <w:t>Errorhandling</w:t>
      </w:r>
      <w:proofErr w:type="spellEnd"/>
      <w:r w:rsidR="00967937">
        <w:t xml:space="preserve"> sollte so umgesetzt werden, dass der User neben dem </w:t>
      </w:r>
      <w:proofErr w:type="spellStart"/>
      <w:r w:rsidR="00967937">
        <w:t>Loginformular</w:t>
      </w:r>
      <w:proofErr w:type="spellEnd"/>
      <w:r w:rsidR="00967937">
        <w:t xml:space="preserve"> eine klare Message erhält, warum das Login schiefgelaufen ist. So kann er direkt eine Neueingabe machen, die hoffentlich dann erfolgreich ist.</w:t>
      </w:r>
    </w:p>
    <w:p w:rsidR="00967937" w:rsidRDefault="00967937" w:rsidP="00967937">
      <w:pPr>
        <w:pStyle w:val="berschrift4"/>
      </w:pPr>
      <w:r>
        <w:t>Weiteres Vorgehen</w:t>
      </w:r>
    </w:p>
    <w:p w:rsidR="00967937" w:rsidRDefault="00967937" w:rsidP="006A1913">
      <w:r>
        <w:t>Abfrage verbessern, Message anzeigen</w:t>
      </w:r>
    </w:p>
    <w:p w:rsidR="00F14681" w:rsidRDefault="00F14681" w:rsidP="00F14681">
      <w:pPr>
        <w:pStyle w:val="berschrift3"/>
      </w:pPr>
      <w:bookmarkStart w:id="32" w:name="_Toc503859392"/>
      <w:r>
        <w:t>Code Qualität</w:t>
      </w:r>
      <w:bookmarkEnd w:id="32"/>
    </w:p>
    <w:p w:rsidR="00F14681" w:rsidRDefault="00F14681" w:rsidP="00F12801">
      <w:r>
        <w:t xml:space="preserve">Die Qualität des Codes ist nicht wirklich sicherheitsrelevant. Dennoch ist es wichtig, einige Standards einzuhalten. Dies erleichtert nicht nur die Zusammenarbeit mit anderen Programmierern </w:t>
      </w:r>
      <w:proofErr w:type="gramStart"/>
      <w:r>
        <w:t>sondern</w:t>
      </w:r>
      <w:proofErr w:type="gramEnd"/>
      <w:r>
        <w:t xml:space="preserve"> sichern auch eine einfache Weiterentwicklung durch gut </w:t>
      </w:r>
      <w:r w:rsidR="00622008">
        <w:t>erhaltenen</w:t>
      </w:r>
      <w:r>
        <w:t xml:space="preserve"> Code.</w:t>
      </w:r>
      <w:r w:rsidR="00622008">
        <w:t xml:space="preserve"> Weiter können Fehler einfacher in einem Code gefunden werden, welcher strukturiert ist, als in einem Gewirr von diversen </w:t>
      </w:r>
      <w:proofErr w:type="spellStart"/>
      <w:r w:rsidR="00F12801">
        <w:t>Codestyles</w:t>
      </w:r>
      <w:proofErr w:type="spellEnd"/>
      <w:r w:rsidR="00F12801">
        <w:t xml:space="preserve"> und unnötigen Dingen wie nicht benötigte Klammern, etc.</w:t>
      </w:r>
    </w:p>
    <w:p w:rsidR="00F14681" w:rsidRDefault="002A65AE" w:rsidP="002A65AE">
      <w:pPr>
        <w:pStyle w:val="berschrift4"/>
      </w:pPr>
      <w:r w:rsidRPr="002A65AE">
        <w:lastRenderedPageBreak/>
        <w:t>Weiteres Vorgehen</w:t>
      </w:r>
    </w:p>
    <w:p w:rsidR="002A65AE" w:rsidRPr="00F14681" w:rsidRDefault="002A65AE" w:rsidP="00F12801">
      <w:proofErr w:type="spellStart"/>
      <w:r>
        <w:t>Plugin</w:t>
      </w:r>
      <w:proofErr w:type="spellEnd"/>
      <w:r>
        <w:t xml:space="preserve"> installieren, welches hilft den Code zu überprüfen und entsprechende Änderungen </w:t>
      </w:r>
      <w:proofErr w:type="gramStart"/>
      <w:r>
        <w:t>vornehmen</w:t>
      </w:r>
      <w:proofErr w:type="gramEnd"/>
      <w:r>
        <w:t>.</w:t>
      </w:r>
    </w:p>
    <w:p w:rsidR="008129B4" w:rsidRPr="00A5574C" w:rsidRDefault="008129B4" w:rsidP="00267817">
      <w:pPr>
        <w:pStyle w:val="berschrift3"/>
      </w:pPr>
      <w:bookmarkStart w:id="33" w:name="_Toc503791570"/>
      <w:bookmarkStart w:id="34" w:name="_Toc503859393"/>
      <w:r w:rsidRPr="00A5574C">
        <w:t>Encoding</w:t>
      </w:r>
      <w:bookmarkEnd w:id="33"/>
      <w:bookmarkEnd w:id="34"/>
    </w:p>
    <w:p w:rsidR="008129B4" w:rsidRDefault="008129B4" w:rsidP="008129B4">
      <w:r>
        <w:t xml:space="preserve">Je nachdem wie ein File codiert ist, können einige Zeichen von den Browsern nicht richtig interpretiert werden. Ein grosses Problem sind immer wieder die Umlaute </w:t>
      </w:r>
      <w:r w:rsidRPr="008129B4">
        <w:rPr>
          <w:highlight w:val="green"/>
        </w:rPr>
        <w:t>ä</w:t>
      </w:r>
      <w:r>
        <w:t xml:space="preserve">, </w:t>
      </w:r>
      <w:r w:rsidRPr="008129B4">
        <w:rPr>
          <w:highlight w:val="green"/>
        </w:rPr>
        <w:t>ö</w:t>
      </w:r>
      <w:r>
        <w:t xml:space="preserve"> und </w:t>
      </w:r>
      <w:r w:rsidRPr="008129B4">
        <w:rPr>
          <w:highlight w:val="green"/>
        </w:rPr>
        <w:t>ü</w:t>
      </w:r>
      <w:r>
        <w:t>, die mit der falschen Codierung nicht korrekt angezeigt werden. Deshalb ist es wichtig gerade bei deutschen und internationalen Applikationen Encoding-Standards zu benutzen, welche die verschiedensten Zeichen anzeigen können.</w:t>
      </w:r>
    </w:p>
    <w:p w:rsidR="008129B4" w:rsidRDefault="008129B4" w:rsidP="0024789C">
      <w:pPr>
        <w:pStyle w:val="berschrift4"/>
      </w:pPr>
      <w:r>
        <w:t>Weiteres Vorgehen</w:t>
      </w:r>
    </w:p>
    <w:p w:rsidR="008129B4" w:rsidRDefault="00622008" w:rsidP="008129B4">
      <w:r w:rsidRPr="00622008">
        <w:t xml:space="preserve">Die Applikation kann momentan mit den Umlauten nicht umgehen und zeigt deshalb falsche Zeichen in den Files </w:t>
      </w:r>
      <w:proofErr w:type="spellStart"/>
      <w:r w:rsidRPr="00622008">
        <w:rPr>
          <w:highlight w:val="green"/>
        </w:rPr>
        <w:t>aufgaben.inc.php</w:t>
      </w:r>
      <w:proofErr w:type="spellEnd"/>
      <w:r w:rsidRPr="00622008">
        <w:rPr>
          <w:highlight w:val="green"/>
        </w:rPr>
        <w:t xml:space="preserve"> und </w:t>
      </w:r>
      <w:proofErr w:type="spellStart"/>
      <w:r w:rsidRPr="00622008">
        <w:rPr>
          <w:highlight w:val="green"/>
        </w:rPr>
        <w:t>eigenschaften.in.php</w:t>
      </w:r>
      <w:proofErr w:type="spellEnd"/>
      <w:r w:rsidRPr="00622008">
        <w:t xml:space="preserve"> an.</w:t>
      </w:r>
      <w:r>
        <w:t xml:space="preserve"> </w:t>
      </w:r>
      <w:r w:rsidR="008129B4">
        <w:t xml:space="preserve">Die benannten Files, welche falsch </w:t>
      </w:r>
      <w:proofErr w:type="spellStart"/>
      <w:r w:rsidR="008129B4">
        <w:t>encoded</w:t>
      </w:r>
      <w:proofErr w:type="spellEnd"/>
      <w:r w:rsidR="008129B4">
        <w:t xml:space="preserve"> sind, müssen in UTF-8 konvertiert werden</w:t>
      </w:r>
      <w:r w:rsidR="001E4B8B">
        <w:t xml:space="preserve">. Sind sie erst einmal in diesem </w:t>
      </w:r>
      <w:r w:rsidR="008129B4">
        <w:t>Code-Format</w:t>
      </w:r>
      <w:r w:rsidR="001E4B8B">
        <w:t xml:space="preserve"> gespeichert, wird die Anzeige im Browser ohne Probleme möglich sein</w:t>
      </w:r>
      <w:r w:rsidR="008129B4">
        <w:t>.</w:t>
      </w:r>
    </w:p>
    <w:p w:rsidR="00E608F7" w:rsidRDefault="00E608F7" w:rsidP="00267817">
      <w:pPr>
        <w:pStyle w:val="berschrift3"/>
      </w:pPr>
      <w:bookmarkStart w:id="35" w:name="_Toc503859394"/>
      <w:r>
        <w:t>Rechtschreibfehler</w:t>
      </w:r>
      <w:bookmarkEnd w:id="35"/>
    </w:p>
    <w:p w:rsidR="008D7C45" w:rsidRPr="00F961B7" w:rsidRDefault="00E608F7" w:rsidP="00173EC9">
      <w:r>
        <w:t xml:space="preserve">Auf einer Webseite muss die Rechtschreibung möglichst korrekt sein, denn oft geht es um einen Eindruck bei Kunden. Auch auf einigen Seiten der untersuchten Webapplikation haben sich </w:t>
      </w:r>
      <w:r w:rsidR="00F14681">
        <w:t>Rechtschreibfehler eingeschlichen. Dies sollte behoben werden, jedoch ist es für die Sicherheit überhaupt nicht relevant und auch die Anzeige leidet nicht stark darunter. Deshalb verzichten wir vorerst auf diese Verbesserung.</w:t>
      </w:r>
    </w:p>
    <w:p w:rsidR="00F961B7" w:rsidRPr="00F961B7" w:rsidRDefault="00F961B7">
      <w:r w:rsidRPr="00F961B7">
        <w:br w:type="page"/>
      </w:r>
    </w:p>
    <w:p w:rsidR="00173EC9" w:rsidRPr="00F961B7" w:rsidRDefault="00173EC9" w:rsidP="00F961B7">
      <w:pPr>
        <w:pStyle w:val="berschrift1"/>
      </w:pPr>
      <w:bookmarkStart w:id="36" w:name="_Toc503859395"/>
      <w:r w:rsidRPr="00F961B7">
        <w:lastRenderedPageBreak/>
        <w:t>Bericht / Zusammenfassung</w:t>
      </w:r>
      <w:bookmarkEnd w:id="36"/>
    </w:p>
    <w:p w:rsidR="00173EC9" w:rsidRPr="00F961B7" w:rsidRDefault="00221386" w:rsidP="00173EC9">
      <w:pPr>
        <w:rPr>
          <w:color w:val="FF0000"/>
        </w:rPr>
      </w:pPr>
      <w:r>
        <w:rPr>
          <w:noProof/>
          <w:lang w:eastAsia="de-CH"/>
        </w:rPr>
        <w:drawing>
          <wp:anchor distT="0" distB="0" distL="114300" distR="114300" simplePos="0" relativeHeight="251666432" behindDoc="0" locked="0" layoutInCell="1" allowOverlap="1" wp14:anchorId="3235043A" wp14:editId="36EFE73C">
            <wp:simplePos x="0" y="0"/>
            <wp:positionH relativeFrom="margin">
              <wp:posOffset>3205480</wp:posOffset>
            </wp:positionH>
            <wp:positionV relativeFrom="paragraph">
              <wp:posOffset>63500</wp:posOffset>
            </wp:positionV>
            <wp:extent cx="2743200" cy="4206240"/>
            <wp:effectExtent l="0" t="0" r="0" b="381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2743200" cy="4206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3EC9" w:rsidRPr="00F961B7">
        <w:rPr>
          <w:color w:val="FF0000"/>
        </w:rPr>
        <w:t>ist das überhaupt nötig?</w:t>
      </w:r>
    </w:p>
    <w:p w:rsidR="00584E24" w:rsidRPr="00F961B7" w:rsidRDefault="00584E24" w:rsidP="00173EC9">
      <w:pPr>
        <w:rPr>
          <w:color w:val="FF0000"/>
        </w:rPr>
      </w:pPr>
      <w:r w:rsidRPr="00F961B7">
        <w:rPr>
          <w:color w:val="FF0000"/>
        </w:rPr>
        <w:sym w:font="Wingdings" w:char="F0E0"/>
      </w:r>
      <w:r w:rsidRPr="00F961B7">
        <w:rPr>
          <w:color w:val="FF0000"/>
        </w:rPr>
        <w:t xml:space="preserve"> hier </w:t>
      </w:r>
      <w:proofErr w:type="spellStart"/>
      <w:r w:rsidRPr="00F961B7">
        <w:rPr>
          <w:color w:val="FF0000"/>
        </w:rPr>
        <w:t>klassifizierung</w:t>
      </w:r>
      <w:proofErr w:type="spellEnd"/>
      <w:r w:rsidRPr="00F961B7">
        <w:rPr>
          <w:color w:val="FF0000"/>
        </w:rPr>
        <w:t xml:space="preserve"> vornehmen!!</w:t>
      </w:r>
    </w:p>
    <w:p w:rsidR="00173EC9" w:rsidRPr="00F961B7" w:rsidRDefault="00D80F05" w:rsidP="00173EC9">
      <w:r w:rsidRPr="00F961B7">
        <w:t>- Datenbankanpassungen</w:t>
      </w:r>
    </w:p>
    <w:p w:rsidR="00D80F05" w:rsidRDefault="00D80F05" w:rsidP="00173EC9"/>
    <w:p w:rsidR="00221386" w:rsidRPr="00F961B7" w:rsidRDefault="00221386" w:rsidP="00173EC9"/>
    <w:p w:rsidR="00173EC9" w:rsidRPr="00F961B7" w:rsidRDefault="00173EC9">
      <w:r w:rsidRPr="00F961B7">
        <w:br w:type="page"/>
      </w:r>
    </w:p>
    <w:p w:rsidR="00173EC9" w:rsidRPr="00F961B7" w:rsidRDefault="00173EC9" w:rsidP="00173EC9">
      <w:pPr>
        <w:pStyle w:val="berschrift1"/>
      </w:pPr>
      <w:bookmarkStart w:id="37" w:name="_Toc503859396"/>
      <w:r w:rsidRPr="00F961B7">
        <w:lastRenderedPageBreak/>
        <w:t>Resultat</w:t>
      </w:r>
      <w:r w:rsidR="00A05C66" w:rsidRPr="00F961B7">
        <w:t xml:space="preserve"> nach Bereinigung der Lücken</w:t>
      </w:r>
      <w:bookmarkEnd w:id="37"/>
    </w:p>
    <w:p w:rsidR="006C2BB5" w:rsidRPr="00F961B7" w:rsidRDefault="00840672" w:rsidP="00400433">
      <w:pPr>
        <w:pStyle w:val="berschrift2"/>
      </w:pPr>
      <w:bookmarkStart w:id="38" w:name="_Toc503859397"/>
      <w:r w:rsidRPr="00F961B7">
        <w:t>Architektur</w:t>
      </w:r>
      <w:bookmarkEnd w:id="38"/>
    </w:p>
    <w:p w:rsidR="00840672" w:rsidRPr="00F961B7" w:rsidRDefault="006C2BB5" w:rsidP="00267817">
      <w:pPr>
        <w:pStyle w:val="berschrift3"/>
      </w:pPr>
      <w:bookmarkStart w:id="39" w:name="_Toc503859398"/>
      <w:proofErr w:type="spellStart"/>
      <w:r w:rsidRPr="00F961B7">
        <w:t>Datalayer</w:t>
      </w:r>
      <w:bookmarkEnd w:id="39"/>
      <w:proofErr w:type="spellEnd"/>
    </w:p>
    <w:p w:rsidR="00466558" w:rsidRPr="00F961B7" w:rsidRDefault="00466558" w:rsidP="00466558">
      <w:pPr>
        <w:rPr>
          <w:color w:val="FF0000"/>
        </w:rPr>
      </w:pPr>
      <w:r w:rsidRPr="00F961B7">
        <w:rPr>
          <w:color w:val="FF0000"/>
        </w:rPr>
        <w:t>Neues Design einbinden</w:t>
      </w:r>
    </w:p>
    <w:p w:rsidR="006C2BB5" w:rsidRPr="00F961B7" w:rsidRDefault="006C2BB5" w:rsidP="006C2BB5">
      <w:r w:rsidRPr="00F961B7">
        <w:t xml:space="preserve">Die Datenbank sieht nun etwas anders aus. </w:t>
      </w:r>
      <w:r w:rsidR="00592A24" w:rsidRPr="00F961B7">
        <w:t xml:space="preserve">Wie in dem ERD zu erkennen ist, wurde die anfänglich existierende </w:t>
      </w:r>
      <w:proofErr w:type="spellStart"/>
      <w:r w:rsidR="00592A24" w:rsidRPr="00F961B7">
        <w:t>Logintabelle</w:t>
      </w:r>
      <w:proofErr w:type="spellEnd"/>
      <w:r w:rsidR="00592A24" w:rsidRPr="00F961B7">
        <w:t xml:space="preserve"> zusammen mit den Daten aus dem</w:t>
      </w:r>
      <w:r w:rsidR="00E73D7C" w:rsidRPr="00F961B7">
        <w:t xml:space="preserve"> </w:t>
      </w:r>
      <w:r w:rsidR="00592A24" w:rsidRPr="00F961B7">
        <w:t>Textfile zu einer Usertabelle umgewandelt. Nach der Normalisierung sind ausserdem einige weitere Tabellen hinzugekommen, wie zum Beispiel die Gruppentabelle.</w:t>
      </w:r>
      <w:r w:rsidR="00D80F05" w:rsidRPr="00F961B7">
        <w:t xml:space="preserve"> Die Attribute sind einfachheitshalber alle auf «NOT NULL» eingestellt. Dies müsste in einem späteren Schritt nochmals über</w:t>
      </w:r>
      <w:r w:rsidR="00E73D7C" w:rsidRPr="00F961B7">
        <w:t>arbeitet</w:t>
      </w:r>
      <w:r w:rsidR="00D80F05" w:rsidRPr="00F961B7">
        <w:t xml:space="preserve"> werden.</w:t>
      </w:r>
    </w:p>
    <w:p w:rsidR="00592A24" w:rsidRPr="00F961B7" w:rsidRDefault="00592A24" w:rsidP="006C2BB5">
      <w:r w:rsidRPr="00F961B7">
        <w:t xml:space="preserve">Um die Sicherheit des Logins zu erhöhen, speichern wir ausserdem einen Salt ab, mit welchem das Passwort vor dem </w:t>
      </w:r>
      <w:proofErr w:type="spellStart"/>
      <w:r w:rsidRPr="00F961B7">
        <w:t>Hashen</w:t>
      </w:r>
      <w:proofErr w:type="spellEnd"/>
      <w:r w:rsidRPr="00F961B7">
        <w:t xml:space="preserve"> verschmolzen wird.</w:t>
      </w:r>
      <w:r w:rsidR="00E73D7C" w:rsidRPr="00F961B7">
        <w:t xml:space="preserve"> Ausserdem ist kein Standardlogin mehr in dem Script vorhanden, welches von einem Angreifer benutzt werden könnte.</w:t>
      </w:r>
    </w:p>
    <w:p w:rsidR="00592A24" w:rsidRPr="00F961B7" w:rsidRDefault="00592A24" w:rsidP="006C2BB5">
      <w:r w:rsidRPr="00F961B7">
        <w:t xml:space="preserve">Weiter speichern wir ausserdem ab, ob der User Administratorrechte besitzt oder nicht. Standardmässig wird der User ohne Administratorrechte erstellt. Dies ist für die Logik der gesamten Webseite nötig (siehe Kapitel Einführung, Schlosslauf). Zusätzlich ist dies eine Erhöhung der Sicherheit, da so nur wenige Benutzer alle Daten einsehen können. Das reduziert das Risiko eines Angriffes enorm, da so spezifische </w:t>
      </w:r>
      <w:proofErr w:type="spellStart"/>
      <w:r w:rsidRPr="00F961B7">
        <w:t>Useraccounts</w:t>
      </w:r>
      <w:proofErr w:type="spellEnd"/>
      <w:r w:rsidRPr="00F961B7">
        <w:t xml:space="preserve"> gehackt werden müssen, um die Kontrolle über die gesamte Applikation zu erhalten. </w:t>
      </w:r>
    </w:p>
    <w:p w:rsidR="006C2BB5" w:rsidRPr="00F961B7" w:rsidRDefault="006C2BB5" w:rsidP="00267817">
      <w:pPr>
        <w:pStyle w:val="berschrift3"/>
      </w:pPr>
      <w:bookmarkStart w:id="40" w:name="_Toc503859399"/>
      <w:proofErr w:type="spellStart"/>
      <w:r w:rsidRPr="00F961B7">
        <w:t>Businesslayer</w:t>
      </w:r>
      <w:bookmarkEnd w:id="40"/>
      <w:proofErr w:type="spellEnd"/>
    </w:p>
    <w:p w:rsidR="006C2BB5" w:rsidRPr="00F961B7" w:rsidRDefault="001C1D1A" w:rsidP="006C2BB5">
      <w:r w:rsidRPr="00F961B7">
        <w:t>Die Ordnerstruktur wurde erneuert, sodass man sich einfacher in der gesamten Umgebung zurechtfindet.</w:t>
      </w:r>
      <w:r w:rsidR="00D90ECB" w:rsidRPr="00F961B7">
        <w:t xml:space="preserve"> Daraus wird wertvolle Zeit gewonnen – statt einer unendlich langen Suche in allen Files kann mehr Zeit in das Bereinigen von Schwachstellen investiert werden.</w:t>
      </w:r>
    </w:p>
    <w:p w:rsidR="00466558" w:rsidRPr="00F961B7" w:rsidRDefault="00466558" w:rsidP="00466558">
      <w:pPr>
        <w:rPr>
          <w:color w:val="FF0000"/>
        </w:rPr>
      </w:pPr>
      <w:r w:rsidRPr="00F961B7">
        <w:rPr>
          <w:color w:val="FF0000"/>
        </w:rPr>
        <w:t>Neue Struktur einbinden</w:t>
      </w:r>
    </w:p>
    <w:p w:rsidR="001C1D1A" w:rsidRPr="00F961B7" w:rsidRDefault="00D90ECB" w:rsidP="006C2BB5">
      <w:r w:rsidRPr="00F961B7">
        <w:t xml:space="preserve">Der Single Point </w:t>
      </w:r>
      <w:proofErr w:type="spellStart"/>
      <w:r w:rsidRPr="00F961B7">
        <w:t>of</w:t>
      </w:r>
      <w:proofErr w:type="spellEnd"/>
      <w:r w:rsidRPr="00F961B7">
        <w:t xml:space="preserve"> Entry ist so umgesetzt, dass alle Zugriffe von nicht-eingeloggten Personen automatisch auf die </w:t>
      </w:r>
      <w:proofErr w:type="spellStart"/>
      <w:r w:rsidRPr="00F961B7">
        <w:t>Loginseite</w:t>
      </w:r>
      <w:proofErr w:type="spellEnd"/>
      <w:r w:rsidRPr="00F961B7">
        <w:t xml:space="preserve"> verweisen (ausgenommen der </w:t>
      </w:r>
      <w:proofErr w:type="spellStart"/>
      <w:r w:rsidRPr="00F961B7">
        <w:t>Registraturseite</w:t>
      </w:r>
      <w:proofErr w:type="spellEnd"/>
      <w:r w:rsidRPr="00F961B7">
        <w:t>, diese muss natürlich ersichtlich bleiben</w:t>
      </w:r>
      <w:r w:rsidR="00466558" w:rsidRPr="00F961B7">
        <w:t>)</w:t>
      </w:r>
      <w:r w:rsidRPr="00F961B7">
        <w:t>.</w:t>
      </w:r>
    </w:p>
    <w:p w:rsidR="006C2BB5" w:rsidRPr="00F961B7" w:rsidRDefault="006C2BB5" w:rsidP="00267817">
      <w:pPr>
        <w:pStyle w:val="berschrift3"/>
      </w:pPr>
      <w:bookmarkStart w:id="41" w:name="_Toc503859400"/>
      <w:proofErr w:type="spellStart"/>
      <w:r w:rsidRPr="00F961B7">
        <w:t>Presentationlayer</w:t>
      </w:r>
      <w:bookmarkEnd w:id="41"/>
      <w:proofErr w:type="spellEnd"/>
    </w:p>
    <w:p w:rsidR="006C2BB5" w:rsidRPr="00F961B7" w:rsidRDefault="00C5003C" w:rsidP="006C2BB5">
      <w:r w:rsidRPr="00F961B7">
        <w:t>Im neuen Ordner «</w:t>
      </w:r>
      <w:proofErr w:type="spellStart"/>
      <w:r w:rsidRPr="00F961B7">
        <w:t>view</w:t>
      </w:r>
      <w:proofErr w:type="spellEnd"/>
      <w:r w:rsidRPr="00F961B7">
        <w:t>» sind alle ehemaligen «.</w:t>
      </w:r>
      <w:proofErr w:type="spellStart"/>
      <w:r w:rsidRPr="00F961B7">
        <w:t>inc.php</w:t>
      </w:r>
      <w:proofErr w:type="spellEnd"/>
      <w:r w:rsidRPr="00F961B7">
        <w:t xml:space="preserve">»-Dateien vorhanden. Nun sind die Webseiteninhalte viel schneller zu finden und somit einfacher </w:t>
      </w:r>
      <w:proofErr w:type="spellStart"/>
      <w:r w:rsidRPr="00F961B7">
        <w:t>wartbar</w:t>
      </w:r>
      <w:proofErr w:type="spellEnd"/>
      <w:r w:rsidRPr="00F961B7">
        <w:t xml:space="preserve"> als zuvor. Kostbare Zeit kann gespart werden.</w:t>
      </w:r>
      <w:r w:rsidR="001C7A49" w:rsidRPr="00F961B7">
        <w:t xml:space="preserve"> Sofort ist erkennbar, welche Dateien </w:t>
      </w:r>
      <w:r w:rsidR="00256F00" w:rsidRPr="00F961B7">
        <w:t>Anzeigel</w:t>
      </w:r>
      <w:r w:rsidR="001C7A49" w:rsidRPr="00F961B7">
        <w:t>ogik enthalten und welche nicht (HTML-Dateien).</w:t>
      </w:r>
    </w:p>
    <w:p w:rsidR="001C7A49" w:rsidRPr="00F961B7" w:rsidRDefault="001C7A49" w:rsidP="006C2BB5">
      <w:pPr>
        <w:rPr>
          <w:color w:val="FF0000"/>
        </w:rPr>
      </w:pPr>
      <w:r w:rsidRPr="00F961B7">
        <w:rPr>
          <w:color w:val="FF0000"/>
        </w:rPr>
        <w:t>Nochmals überprüfen und neue Files .</w:t>
      </w:r>
      <w:proofErr w:type="spellStart"/>
      <w:r w:rsidRPr="00F961B7">
        <w:rPr>
          <w:color w:val="FF0000"/>
        </w:rPr>
        <w:t>html</w:t>
      </w:r>
      <w:proofErr w:type="spellEnd"/>
      <w:r w:rsidRPr="00F961B7">
        <w:rPr>
          <w:color w:val="FF0000"/>
        </w:rPr>
        <w:t xml:space="preserve"> </w:t>
      </w:r>
      <w:r w:rsidR="00055F67" w:rsidRPr="00F961B7">
        <w:rPr>
          <w:color w:val="FF0000"/>
        </w:rPr>
        <w:t>benennen,</w:t>
      </w:r>
      <w:r w:rsidRPr="00F961B7">
        <w:rPr>
          <w:color w:val="FF0000"/>
        </w:rPr>
        <w:t xml:space="preserve"> wenn nötig</w:t>
      </w:r>
    </w:p>
    <w:p w:rsidR="00C5003C" w:rsidRPr="00F961B7" w:rsidRDefault="00256F00" w:rsidP="006C2BB5">
      <w:r w:rsidRPr="00F961B7">
        <w:t xml:space="preserve">Alle Formulare sind nun in eigenen Dateien zu finden, so auch das Anmeldeformular und das neue </w:t>
      </w:r>
      <w:proofErr w:type="spellStart"/>
      <w:r w:rsidRPr="00F961B7">
        <w:t>Signup</w:t>
      </w:r>
      <w:proofErr w:type="spellEnd"/>
      <w:r w:rsidRPr="00F961B7">
        <w:t>-Formular. Die Logik dahinter ist im Ordner «</w:t>
      </w:r>
      <w:proofErr w:type="spellStart"/>
      <w:r w:rsidRPr="00F961B7">
        <w:t>controller</w:t>
      </w:r>
      <w:proofErr w:type="spellEnd"/>
      <w:r w:rsidRPr="00F961B7">
        <w:t xml:space="preserve">» zu finden. Das </w:t>
      </w:r>
      <w:proofErr w:type="spellStart"/>
      <w:r w:rsidRPr="00F961B7">
        <w:t>Signup</w:t>
      </w:r>
      <w:proofErr w:type="spellEnd"/>
      <w:r w:rsidRPr="00F961B7">
        <w:t xml:space="preserve"> wurde so umgesetzt, wie es der Applikationszweck vorsieht.</w:t>
      </w:r>
    </w:p>
    <w:p w:rsidR="00840672" w:rsidRDefault="00840672" w:rsidP="00840672">
      <w:pPr>
        <w:pStyle w:val="berschrift2"/>
      </w:pPr>
      <w:bookmarkStart w:id="42" w:name="_Toc503859401"/>
      <w:r w:rsidRPr="00F961B7">
        <w:t>Sicherheitsrisiken</w:t>
      </w:r>
      <w:bookmarkEnd w:id="42"/>
    </w:p>
    <w:p w:rsidR="00BF1A41" w:rsidRPr="00BF1A41" w:rsidRDefault="00BF1A41" w:rsidP="00BF1A41">
      <w:r>
        <w:t xml:space="preserve">Nicht alle untersuchten Sicherheitslücken sind aufgetreten. Diejenigen, welche eine </w:t>
      </w:r>
      <w:proofErr w:type="gramStart"/>
      <w:r>
        <w:t>Änderungen</w:t>
      </w:r>
      <w:proofErr w:type="gramEnd"/>
      <w:r>
        <w:t xml:space="preserve"> erforderten sind hier </w:t>
      </w:r>
      <w:r w:rsidR="00221240">
        <w:t>nochmals mit dem jeweiligen Resultat aufgelistet.</w:t>
      </w:r>
    </w:p>
    <w:p w:rsidR="006F5630" w:rsidRPr="006F5630" w:rsidRDefault="006F5630" w:rsidP="00BF1A41">
      <w:pPr>
        <w:pStyle w:val="berschrift3"/>
        <w:rPr>
          <w:rFonts w:eastAsia="Times New Roman"/>
        </w:rPr>
      </w:pPr>
      <w:r w:rsidRPr="006F5630">
        <w:rPr>
          <w:rFonts w:eastAsia="Times New Roman"/>
        </w:rPr>
        <w:t xml:space="preserve">File </w:t>
      </w:r>
      <w:proofErr w:type="spellStart"/>
      <w:r w:rsidRPr="006F5630">
        <w:rPr>
          <w:rFonts w:eastAsia="Times New Roman"/>
        </w:rPr>
        <w:t>Inclusion</w:t>
      </w:r>
      <w:proofErr w:type="spellEnd"/>
    </w:p>
    <w:p w:rsidR="00D0791A" w:rsidRDefault="006F5630" w:rsidP="00840672">
      <w:r>
        <w:t xml:space="preserve">Für den </w:t>
      </w:r>
      <w:proofErr w:type="spellStart"/>
      <w:r>
        <w:t>Include</w:t>
      </w:r>
      <w:proofErr w:type="spellEnd"/>
      <w:r>
        <w:t xml:space="preserve"> des Webseiteninhalts wurde eine </w:t>
      </w:r>
      <w:proofErr w:type="spellStart"/>
      <w:r>
        <w:t>Whitelist</w:t>
      </w:r>
      <w:proofErr w:type="spellEnd"/>
      <w:r>
        <w:t xml:space="preserve"> erstellt, so dass nur diejenigen Files </w:t>
      </w:r>
      <w:r w:rsidR="00BF1A41">
        <w:t xml:space="preserve">eingebunden werden können, welche für die Webseite auch wirklich vorgesehen waren. Alle anderen Files werden ignoriert. Neue Files müssen jeweils zu der </w:t>
      </w:r>
      <w:proofErr w:type="spellStart"/>
      <w:r w:rsidR="00BF1A41">
        <w:t>Whitelist</w:t>
      </w:r>
      <w:proofErr w:type="spellEnd"/>
      <w:r w:rsidR="00BF1A41">
        <w:t xml:space="preserve"> hinzugefügt werden, sodass sie korrekt eingebunden werden.</w:t>
      </w:r>
    </w:p>
    <w:p w:rsidR="00BF1A41" w:rsidRPr="00BF1A41" w:rsidRDefault="00BF1A41" w:rsidP="00840672">
      <w:pPr>
        <w:rPr>
          <w:color w:val="FF0000"/>
        </w:rPr>
      </w:pPr>
      <w:r>
        <w:rPr>
          <w:color w:val="FF0000"/>
        </w:rPr>
        <w:t xml:space="preserve">Überprüfen: existiert </w:t>
      </w:r>
      <w:proofErr w:type="spellStart"/>
      <w:r>
        <w:rPr>
          <w:color w:val="FF0000"/>
        </w:rPr>
        <w:t>whitelist</w:t>
      </w:r>
      <w:proofErr w:type="spellEnd"/>
      <w:r>
        <w:rPr>
          <w:color w:val="FF0000"/>
        </w:rPr>
        <w:t>?</w:t>
      </w:r>
    </w:p>
    <w:p w:rsidR="00BF1A41" w:rsidRPr="00BF1A41" w:rsidRDefault="00BF1A41" w:rsidP="00BF1A41">
      <w:pPr>
        <w:pStyle w:val="berschrift3"/>
        <w:rPr>
          <w:rFonts w:eastAsia="Times New Roman"/>
        </w:rPr>
      </w:pPr>
      <w:r w:rsidRPr="00BF1A41">
        <w:rPr>
          <w:rFonts w:eastAsia="Times New Roman"/>
        </w:rPr>
        <w:lastRenderedPageBreak/>
        <w:t>File Manipulation</w:t>
      </w:r>
    </w:p>
    <w:p w:rsidR="00BF1A41" w:rsidRDefault="00BF1A41" w:rsidP="00840672">
      <w:r>
        <w:t xml:space="preserve">Das Problem, dass ausführbarer Code in ein potentielles PHP-File geschrieben werden kann, ist erfolgreich eliminiert worden. Es besteht kein File mehr, welches dynamisch beschrieben wird, alles wird in die neue Datenbank abgespeichert. Bevor dies geschieht, wird der Input jeweils mittels der Funktion </w:t>
      </w:r>
      <w:proofErr w:type="spellStart"/>
      <w:r>
        <w:t>htmlspecialchars</w:t>
      </w:r>
      <w:proofErr w:type="spellEnd"/>
      <w:r>
        <w:t xml:space="preserve"> überprüft, sodass auch keine Codeteile in die Datenbank gelangen können.</w:t>
      </w:r>
    </w:p>
    <w:p w:rsidR="00BF1A41" w:rsidRPr="00BF1A41" w:rsidRDefault="00BF1A41" w:rsidP="00840672">
      <w:pPr>
        <w:rPr>
          <w:color w:val="FF0000"/>
        </w:rPr>
      </w:pPr>
      <w:r w:rsidRPr="00BF1A41">
        <w:rPr>
          <w:color w:val="FF0000"/>
        </w:rPr>
        <w:t xml:space="preserve">Überprüfen: </w:t>
      </w:r>
      <w:r>
        <w:rPr>
          <w:color w:val="FF0000"/>
        </w:rPr>
        <w:t xml:space="preserve">wurde </w:t>
      </w:r>
      <w:proofErr w:type="spellStart"/>
      <w:r>
        <w:rPr>
          <w:color w:val="FF0000"/>
        </w:rPr>
        <w:t>txt</w:t>
      </w:r>
      <w:proofErr w:type="spellEnd"/>
      <w:r>
        <w:rPr>
          <w:color w:val="FF0000"/>
        </w:rPr>
        <w:t xml:space="preserve"> </w:t>
      </w:r>
      <w:proofErr w:type="spellStart"/>
      <w:r>
        <w:rPr>
          <w:color w:val="FF0000"/>
        </w:rPr>
        <w:t>file</w:t>
      </w:r>
      <w:proofErr w:type="spellEnd"/>
      <w:r>
        <w:rPr>
          <w:color w:val="FF0000"/>
        </w:rPr>
        <w:t xml:space="preserve"> gelöscht</w:t>
      </w:r>
      <w:r w:rsidRPr="00BF1A41">
        <w:rPr>
          <w:color w:val="FF0000"/>
        </w:rPr>
        <w:t>?</w:t>
      </w:r>
    </w:p>
    <w:p w:rsidR="00BF1A41" w:rsidRDefault="009141CD" w:rsidP="009141CD">
      <w:pPr>
        <w:pStyle w:val="berschrift3"/>
      </w:pPr>
      <w:r>
        <w:t xml:space="preserve">SQL </w:t>
      </w:r>
      <w:proofErr w:type="spellStart"/>
      <w:r>
        <w:t>Injection</w:t>
      </w:r>
      <w:proofErr w:type="spellEnd"/>
    </w:p>
    <w:p w:rsidR="009141CD" w:rsidRDefault="009141CD" w:rsidP="009141CD">
      <w:r>
        <w:t xml:space="preserve">Ein Fall von SQL </w:t>
      </w:r>
      <w:proofErr w:type="spellStart"/>
      <w:r>
        <w:t>Injection</w:t>
      </w:r>
      <w:proofErr w:type="spellEnd"/>
      <w:r>
        <w:t xml:space="preserve"> konnte bisher im Schlosslauf auftreten, das Feld </w:t>
      </w:r>
      <w:r w:rsidRPr="009141CD">
        <w:rPr>
          <w:highlight w:val="green"/>
        </w:rPr>
        <w:t>"</w:t>
      </w:r>
      <w:proofErr w:type="spellStart"/>
      <w:r w:rsidRPr="009141CD">
        <w:rPr>
          <w:highlight w:val="green"/>
        </w:rPr>
        <w:t>username</w:t>
      </w:r>
      <w:proofErr w:type="spellEnd"/>
      <w:r w:rsidRPr="009141CD">
        <w:rPr>
          <w:highlight w:val="green"/>
        </w:rPr>
        <w:t>"</w:t>
      </w:r>
      <w:r>
        <w:t xml:space="preserve"> konnte entsprechend manipuliert werden.</w:t>
      </w:r>
      <w:r w:rsidR="00BC4B26">
        <w:t xml:space="preserve"> Da diese Lücke sich auf die Existenz unserer gesamten Datenbank auswirken könnte, haben wir hier natürlich sofort Initiative ergriffen. Alle Inputfelder werden nun mit der Funktion </w:t>
      </w:r>
      <w:proofErr w:type="spellStart"/>
      <w:r w:rsidR="00BC4B26">
        <w:t>htmlspecialchars</w:t>
      </w:r>
      <w:proofErr w:type="spellEnd"/>
      <w:r w:rsidR="00BC4B26">
        <w:t xml:space="preserve"> von allfälligen Codestücken bereinigt, sodass keine SQL-Ausführung mehr möglich ist.</w:t>
      </w:r>
    </w:p>
    <w:p w:rsidR="00DD24EF" w:rsidRPr="00DD24EF" w:rsidRDefault="00DD24EF" w:rsidP="009141CD">
      <w:pPr>
        <w:rPr>
          <w:color w:val="FF0000"/>
        </w:rPr>
      </w:pPr>
      <w:r w:rsidRPr="00DD24EF">
        <w:rPr>
          <w:color w:val="FF0000"/>
        </w:rPr>
        <w:t>Überprüfen: korrekte Methode?</w:t>
      </w:r>
    </w:p>
    <w:p w:rsidR="003C2F93" w:rsidRPr="00A03D67" w:rsidRDefault="003C2F93" w:rsidP="003C2F93">
      <w:pPr>
        <w:pStyle w:val="berschrift3"/>
        <w:rPr>
          <w:rFonts w:eastAsia="Times New Roman"/>
          <w:lang w:val="de-DE"/>
        </w:rPr>
      </w:pPr>
      <w:r w:rsidRPr="00A03D67">
        <w:rPr>
          <w:rFonts w:eastAsia="Times New Roman"/>
          <w:lang w:val="de-DE"/>
        </w:rPr>
        <w:t>HTTP Response Splitting</w:t>
      </w:r>
    </w:p>
    <w:p w:rsidR="00221240" w:rsidRDefault="003C2F93" w:rsidP="00840672">
      <w:r>
        <w:t xml:space="preserve">Die PHP Version haben wir erneuert, die </w:t>
      </w:r>
      <w:proofErr w:type="spellStart"/>
      <w:r>
        <w:t>Whitelist</w:t>
      </w:r>
      <w:proofErr w:type="spellEnd"/>
      <w:r>
        <w:t xml:space="preserve"> haben wir jedoch noch nicht umgesetzt, da momentan kein Risiko besteht.</w:t>
      </w:r>
      <w:r w:rsidR="00DD24EF">
        <w:t xml:space="preserve"> So konnten wir uns akuteren Problemen widmen. Später würde dies natürlich noch umgesetzt werden.</w:t>
      </w:r>
    </w:p>
    <w:p w:rsidR="00DD24EF" w:rsidRPr="00DD24EF" w:rsidRDefault="00DD24EF" w:rsidP="00840672">
      <w:pPr>
        <w:rPr>
          <w:color w:val="FF0000"/>
        </w:rPr>
      </w:pPr>
      <w:r w:rsidRPr="00DD24EF">
        <w:rPr>
          <w:color w:val="FF0000"/>
        </w:rPr>
        <w:t>Überprüfen: wirklich richtige Methode?</w:t>
      </w:r>
    </w:p>
    <w:p w:rsidR="00221240" w:rsidRDefault="00DD24EF" w:rsidP="00DD24EF">
      <w:pPr>
        <w:pStyle w:val="berschrift3"/>
      </w:pPr>
      <w:r>
        <w:t>Verschlüsselung</w:t>
      </w:r>
    </w:p>
    <w:p w:rsidR="00DD24EF" w:rsidRDefault="00DD24EF" w:rsidP="00840672">
      <w:r>
        <w:t xml:space="preserve">Um die Verschlüsselung der </w:t>
      </w:r>
      <w:proofErr w:type="spellStart"/>
      <w:r>
        <w:t>Logindaten</w:t>
      </w:r>
      <w:proofErr w:type="spellEnd"/>
      <w:r>
        <w:t xml:space="preserve"> zu gewährleisten haben wir die PHP-Funktion </w:t>
      </w:r>
      <w:proofErr w:type="spellStart"/>
      <w:r>
        <w:t>password_hash</w:t>
      </w:r>
      <w:proofErr w:type="spellEnd"/>
      <w:r>
        <w:t xml:space="preserve"> verwendet.</w:t>
      </w:r>
      <w:r w:rsidR="007A4E7A">
        <w:t xml:space="preserve"> Dadurch kann der Passworthash wenn überhaupt nur schwer in Klartext gewandelt werden. </w:t>
      </w:r>
      <w:bookmarkStart w:id="43" w:name="_GoBack"/>
      <w:bookmarkEnd w:id="43"/>
    </w:p>
    <w:p w:rsidR="00DD24EF" w:rsidRPr="00F961B7" w:rsidRDefault="00DD24EF" w:rsidP="00840672"/>
    <w:p w:rsidR="00840672" w:rsidRPr="00F961B7" w:rsidRDefault="00840672" w:rsidP="00840672">
      <w:pPr>
        <w:pStyle w:val="berschrift2"/>
      </w:pPr>
      <w:bookmarkStart w:id="44" w:name="_Toc503859402"/>
      <w:r w:rsidRPr="00F961B7">
        <w:t>Weitere Mängel</w:t>
      </w:r>
      <w:bookmarkEnd w:id="44"/>
    </w:p>
    <w:p w:rsidR="00F33AC0" w:rsidRPr="00F33AC0" w:rsidRDefault="00F33AC0" w:rsidP="003C2F93">
      <w:pPr>
        <w:pStyle w:val="berschrift3"/>
        <w:rPr>
          <w:sz w:val="24"/>
          <w:szCs w:val="24"/>
          <w:lang w:val="de-DE"/>
        </w:rPr>
      </w:pPr>
      <w:bookmarkStart w:id="45" w:name="_Toc503791573"/>
      <w:bookmarkStart w:id="46" w:name="_Toc503859403"/>
      <w:proofErr w:type="spellStart"/>
      <w:r w:rsidRPr="00F33AC0">
        <w:rPr>
          <w:lang w:val="de-DE"/>
        </w:rPr>
        <w:t>Signup</w:t>
      </w:r>
      <w:bookmarkEnd w:id="45"/>
      <w:bookmarkEnd w:id="46"/>
      <w:proofErr w:type="spellEnd"/>
    </w:p>
    <w:p w:rsidR="00F33AC0" w:rsidRPr="00F33AC0" w:rsidRDefault="00F33AC0" w:rsidP="00F33AC0">
      <w:pPr>
        <w:rPr>
          <w:lang w:val="de-DE"/>
        </w:rPr>
      </w:pPr>
      <w:r w:rsidRPr="00F33AC0">
        <w:rPr>
          <w:lang w:val="de-DE"/>
        </w:rPr>
        <w:t xml:space="preserve">Es war bisher für neue Benutzer nicht möglich sich zu registrieren. Um dies zu ändern haben wir einen Link auf der </w:t>
      </w:r>
      <w:proofErr w:type="spellStart"/>
      <w:r w:rsidRPr="00F33AC0">
        <w:rPr>
          <w:lang w:val="de-DE"/>
        </w:rPr>
        <w:t>Loginseite</w:t>
      </w:r>
      <w:proofErr w:type="spellEnd"/>
      <w:r w:rsidRPr="00F33AC0">
        <w:rPr>
          <w:lang w:val="de-DE"/>
        </w:rPr>
        <w:t xml:space="preserve"> hinzugefügt, welcher auf die Registrationsseite verweist. </w:t>
      </w:r>
    </w:p>
    <w:p w:rsidR="00F33AC0" w:rsidRPr="00F33AC0" w:rsidRDefault="00F33AC0" w:rsidP="00F33AC0">
      <w:pPr>
        <w:rPr>
          <w:lang w:val="de-DE"/>
        </w:rPr>
      </w:pPr>
      <w:r w:rsidRPr="00F33AC0">
        <w:rPr>
          <w:lang w:val="de-DE"/>
        </w:rPr>
        <w:t>Die Registration weist folgende Eigenschaften auf:</w:t>
      </w:r>
    </w:p>
    <w:p w:rsidR="00F33AC0" w:rsidRPr="00F33AC0" w:rsidRDefault="00F33AC0" w:rsidP="00F33AC0">
      <w:pPr>
        <w:numPr>
          <w:ilvl w:val="0"/>
          <w:numId w:val="10"/>
        </w:numPr>
        <w:spacing w:after="160" w:line="256" w:lineRule="auto"/>
        <w:contextualSpacing/>
        <w:rPr>
          <w:lang w:val="de-DE"/>
        </w:rPr>
      </w:pPr>
      <w:r w:rsidRPr="00F33AC0">
        <w:rPr>
          <w:lang w:val="de-DE"/>
        </w:rPr>
        <w:t>Clientseitige Password Validierung. Hilft dem Benutzer Tippfehler zu vermeiden bei der Passwortsetzung. Muss Serverseitig nicht vorhanden sein da dies nur eine Benutzerhilfe ist.</w:t>
      </w:r>
    </w:p>
    <w:p w:rsidR="00F33AC0" w:rsidRPr="00F33AC0" w:rsidRDefault="00F33AC0" w:rsidP="00F33AC0">
      <w:pPr>
        <w:numPr>
          <w:ilvl w:val="0"/>
          <w:numId w:val="10"/>
        </w:numPr>
        <w:spacing w:after="160" w:line="256" w:lineRule="auto"/>
        <w:contextualSpacing/>
        <w:rPr>
          <w:lang w:val="de-DE"/>
        </w:rPr>
      </w:pPr>
      <w:r w:rsidRPr="00F33AC0">
        <w:rPr>
          <w:lang w:val="de-DE"/>
        </w:rPr>
        <w:t>Serverseitige Benutzernamen Validierung. Benutzername ist Unique und muss daher überprüft werden ob er überhaupt noch frei ist.</w:t>
      </w:r>
    </w:p>
    <w:p w:rsidR="00F33AC0" w:rsidRDefault="00F33AC0" w:rsidP="00F33AC0">
      <w:pPr>
        <w:spacing w:after="160" w:line="256" w:lineRule="auto"/>
        <w:contextualSpacing/>
        <w:rPr>
          <w:color w:val="FF0000"/>
          <w:lang w:val="de-DE"/>
        </w:rPr>
      </w:pPr>
      <w:r w:rsidRPr="00F33AC0">
        <w:rPr>
          <w:color w:val="FF0000"/>
          <w:lang w:val="de-DE"/>
        </w:rPr>
        <w:t>Text Registratur aus Tatyanas Mail</w:t>
      </w:r>
    </w:p>
    <w:p w:rsidR="00FE6371" w:rsidRPr="00FE6371" w:rsidRDefault="00FE6371" w:rsidP="00FE6371">
      <w:pPr>
        <w:pStyle w:val="berschrift3"/>
        <w:rPr>
          <w:color w:val="FF0000"/>
          <w:lang w:val="de-DE"/>
        </w:rPr>
      </w:pPr>
      <w:proofErr w:type="spellStart"/>
      <w:r w:rsidRPr="00FE6371">
        <w:rPr>
          <w:color w:val="FF0000"/>
          <w:lang w:val="de-DE"/>
        </w:rPr>
        <w:t>Errorhandling</w:t>
      </w:r>
      <w:proofErr w:type="spellEnd"/>
    </w:p>
    <w:p w:rsidR="00FE6371" w:rsidRPr="00F33AC0" w:rsidRDefault="00FE6371" w:rsidP="00F33AC0">
      <w:pPr>
        <w:spacing w:after="160" w:line="256" w:lineRule="auto"/>
        <w:contextualSpacing/>
        <w:rPr>
          <w:color w:val="FF0000"/>
          <w:lang w:val="de-DE"/>
        </w:rPr>
      </w:pPr>
    </w:p>
    <w:p w:rsidR="00F33AC0" w:rsidRPr="00F33AC0" w:rsidRDefault="00F33AC0" w:rsidP="003C2F93">
      <w:pPr>
        <w:pStyle w:val="berschrift3"/>
        <w:rPr>
          <w:lang w:val="de-DE"/>
        </w:rPr>
      </w:pPr>
      <w:bookmarkStart w:id="47" w:name="_Toc503791572"/>
      <w:bookmarkStart w:id="48" w:name="_Toc503859404"/>
      <w:r w:rsidRPr="00F33AC0">
        <w:rPr>
          <w:lang w:val="de-DE"/>
        </w:rPr>
        <w:t>Code Qualitätsverbesserungen</w:t>
      </w:r>
      <w:bookmarkEnd w:id="47"/>
      <w:bookmarkEnd w:id="48"/>
    </w:p>
    <w:p w:rsidR="00F33AC0" w:rsidRPr="00F33AC0" w:rsidRDefault="00F33AC0" w:rsidP="00F33AC0">
      <w:pPr>
        <w:rPr>
          <w:color w:val="FF0000"/>
          <w:lang w:val="de-DE"/>
        </w:rPr>
      </w:pPr>
      <w:r w:rsidRPr="00F33AC0">
        <w:rPr>
          <w:color w:val="FF0000"/>
          <w:lang w:val="de-DE"/>
        </w:rPr>
        <w:t>In diesem Kapitel Text überarbeiten…</w:t>
      </w:r>
    </w:p>
    <w:p w:rsidR="00F33AC0" w:rsidRPr="00F33AC0" w:rsidRDefault="00F33AC0" w:rsidP="00F33AC0">
      <w:pPr>
        <w:rPr>
          <w:lang w:val="de-DE"/>
        </w:rPr>
      </w:pPr>
      <w:r w:rsidRPr="00F33AC0">
        <w:rPr>
          <w:lang w:val="de-DE"/>
        </w:rPr>
        <w:t xml:space="preserve">Wir haben das </w:t>
      </w:r>
      <w:proofErr w:type="spellStart"/>
      <w:r w:rsidRPr="00F33AC0">
        <w:rPr>
          <w:lang w:val="de-DE"/>
        </w:rPr>
        <w:t>PHPStorm</w:t>
      </w:r>
      <w:proofErr w:type="spellEnd"/>
      <w:r w:rsidRPr="00F33AC0">
        <w:rPr>
          <w:lang w:val="de-DE"/>
        </w:rPr>
        <w:t xml:space="preserve"> </w:t>
      </w:r>
      <w:proofErr w:type="spellStart"/>
      <w:r w:rsidRPr="00F33AC0">
        <w:rPr>
          <w:lang w:val="de-DE"/>
        </w:rPr>
        <w:t>Plugin</w:t>
      </w:r>
      <w:proofErr w:type="spellEnd"/>
      <w:r w:rsidRPr="00F33AC0">
        <w:rPr>
          <w:lang w:val="de-DE"/>
        </w:rPr>
        <w:t xml:space="preserve"> „</w:t>
      </w:r>
      <w:proofErr w:type="spellStart"/>
      <w:r w:rsidRPr="00F33AC0">
        <w:rPr>
          <w:highlight w:val="green"/>
          <w:lang w:val="de-DE"/>
        </w:rPr>
        <w:t>Php</w:t>
      </w:r>
      <w:proofErr w:type="spellEnd"/>
      <w:r w:rsidRPr="00F33AC0">
        <w:rPr>
          <w:highlight w:val="green"/>
          <w:lang w:val="de-DE"/>
        </w:rPr>
        <w:t xml:space="preserve"> </w:t>
      </w:r>
      <w:proofErr w:type="spellStart"/>
      <w:r w:rsidRPr="00F33AC0">
        <w:rPr>
          <w:highlight w:val="green"/>
          <w:lang w:val="de-DE"/>
        </w:rPr>
        <w:t>Inspections</w:t>
      </w:r>
      <w:proofErr w:type="spellEnd"/>
      <w:r w:rsidRPr="00F33AC0">
        <w:rPr>
          <w:highlight w:val="green"/>
          <w:lang w:val="de-DE"/>
        </w:rPr>
        <w:t xml:space="preserve"> (EA Extended)“</w:t>
      </w:r>
      <w:r w:rsidRPr="00F33AC0">
        <w:rPr>
          <w:lang w:val="de-DE"/>
        </w:rPr>
        <w:t xml:space="preserve"> verwendet um den Code zu überprüfen und allfällige PHP Fehler zu finden.</w:t>
      </w:r>
    </w:p>
    <w:p w:rsidR="00F33AC0" w:rsidRPr="00F33AC0" w:rsidRDefault="00F33AC0" w:rsidP="00F33AC0">
      <w:pPr>
        <w:numPr>
          <w:ilvl w:val="0"/>
          <w:numId w:val="11"/>
        </w:numPr>
        <w:spacing w:after="160" w:line="256" w:lineRule="auto"/>
        <w:contextualSpacing/>
        <w:rPr>
          <w:lang w:val="de-DE"/>
        </w:rPr>
      </w:pPr>
      <w:r w:rsidRPr="00F33AC0">
        <w:rPr>
          <w:lang w:val="de-DE"/>
        </w:rPr>
        <w:t>Unnötige „</w:t>
      </w:r>
      <w:r w:rsidRPr="00F33AC0">
        <w:rPr>
          <w:color w:val="000080"/>
          <w:highlight w:val="green"/>
          <w:lang w:val="de-DE"/>
        </w:rPr>
        <w:t>?&gt;</w:t>
      </w:r>
      <w:r w:rsidRPr="00F33AC0">
        <w:rPr>
          <w:lang w:val="de-DE"/>
        </w:rPr>
        <w:t xml:space="preserve">“ </w:t>
      </w:r>
      <w:proofErr w:type="spellStart"/>
      <w:r w:rsidRPr="00F33AC0">
        <w:rPr>
          <w:lang w:val="de-DE"/>
        </w:rPr>
        <w:t>Closing</w:t>
      </w:r>
      <w:proofErr w:type="spellEnd"/>
      <w:r w:rsidRPr="00F33AC0">
        <w:rPr>
          <w:lang w:val="de-DE"/>
        </w:rPr>
        <w:t xml:space="preserve"> Tags entfernt. </w:t>
      </w:r>
    </w:p>
    <w:p w:rsidR="00F33AC0" w:rsidRPr="00F33AC0" w:rsidRDefault="00F33AC0" w:rsidP="00F33AC0">
      <w:pPr>
        <w:numPr>
          <w:ilvl w:val="0"/>
          <w:numId w:val="11"/>
        </w:numPr>
        <w:spacing w:after="160" w:line="256" w:lineRule="auto"/>
        <w:contextualSpacing/>
        <w:rPr>
          <w:lang w:val="de-DE"/>
        </w:rPr>
      </w:pPr>
      <w:r w:rsidRPr="00F33AC0">
        <w:rPr>
          <w:lang w:val="de-DE"/>
        </w:rPr>
        <w:t>Unnötige Klammern bei „</w:t>
      </w:r>
      <w:proofErr w:type="spellStart"/>
      <w:r w:rsidRPr="00F33AC0">
        <w:rPr>
          <w:highlight w:val="green"/>
          <w:lang w:val="de-DE"/>
        </w:rPr>
        <w:t>includes</w:t>
      </w:r>
      <w:proofErr w:type="spellEnd"/>
      <w:r w:rsidRPr="00F33AC0">
        <w:rPr>
          <w:lang w:val="de-DE"/>
        </w:rPr>
        <w:t>“ entfernt</w:t>
      </w:r>
    </w:p>
    <w:p w:rsidR="00F33AC0" w:rsidRPr="00F33AC0" w:rsidRDefault="00F33AC0" w:rsidP="00F33AC0">
      <w:pPr>
        <w:numPr>
          <w:ilvl w:val="0"/>
          <w:numId w:val="11"/>
        </w:numPr>
        <w:spacing w:after="160" w:line="256" w:lineRule="auto"/>
        <w:contextualSpacing/>
        <w:rPr>
          <w:lang w:val="de-DE"/>
        </w:rPr>
      </w:pPr>
      <w:r w:rsidRPr="00F33AC0">
        <w:rPr>
          <w:lang w:val="de-DE"/>
        </w:rPr>
        <w:t xml:space="preserve">Single anstatt double </w:t>
      </w:r>
      <w:proofErr w:type="spellStart"/>
      <w:r w:rsidRPr="00F33AC0">
        <w:rPr>
          <w:lang w:val="de-DE"/>
        </w:rPr>
        <w:t>Quotes</w:t>
      </w:r>
      <w:proofErr w:type="spellEnd"/>
      <w:r w:rsidRPr="00F33AC0">
        <w:rPr>
          <w:lang w:val="de-DE"/>
        </w:rPr>
        <w:t xml:space="preserve"> verwendet, da diese sicherer sind und keine Evaluation von Variablen stattfindet</w:t>
      </w:r>
    </w:p>
    <w:p w:rsidR="00F33AC0" w:rsidRPr="00F33AC0" w:rsidRDefault="00F33AC0" w:rsidP="00F33AC0">
      <w:pPr>
        <w:numPr>
          <w:ilvl w:val="0"/>
          <w:numId w:val="11"/>
        </w:numPr>
        <w:spacing w:after="160" w:line="256" w:lineRule="auto"/>
        <w:contextualSpacing/>
        <w:rPr>
          <w:lang w:val="de-DE"/>
        </w:rPr>
      </w:pPr>
      <w:r w:rsidRPr="00F33AC0">
        <w:rPr>
          <w:lang w:val="de-DE"/>
        </w:rPr>
        <w:lastRenderedPageBreak/>
        <w:t>CSS „</w:t>
      </w:r>
      <w:proofErr w:type="spellStart"/>
      <w:r w:rsidRPr="00F33AC0">
        <w:rPr>
          <w:highlight w:val="green"/>
          <w:lang w:val="de-DE"/>
        </w:rPr>
        <w:t>px</w:t>
      </w:r>
      <w:proofErr w:type="spellEnd"/>
      <w:r w:rsidRPr="00F33AC0">
        <w:rPr>
          <w:lang w:val="de-DE"/>
        </w:rPr>
        <w:t>“ entfernt da dies redundant ist. „</w:t>
      </w:r>
      <w:r w:rsidRPr="00F33AC0">
        <w:rPr>
          <w:highlight w:val="green"/>
          <w:lang w:val="de-DE"/>
        </w:rPr>
        <w:t>screen.css</w:t>
      </w:r>
      <w:r w:rsidRPr="00F33AC0">
        <w:rPr>
          <w:lang w:val="de-DE"/>
        </w:rPr>
        <w:t>“ hatte ein fehlendes Semikolon bei #</w:t>
      </w:r>
      <w:proofErr w:type="spellStart"/>
      <w:r w:rsidRPr="00F33AC0">
        <w:rPr>
          <w:lang w:val="de-DE"/>
        </w:rPr>
        <w:t>kopf</w:t>
      </w:r>
      <w:proofErr w:type="spellEnd"/>
      <w:r w:rsidRPr="00F33AC0">
        <w:rPr>
          <w:lang w:val="de-DE"/>
        </w:rPr>
        <w:t>, sowie einen Schreibfehler „</w:t>
      </w:r>
      <w:r w:rsidRPr="00F33AC0">
        <w:rPr>
          <w:highlight w:val="green"/>
          <w:lang w:val="de-DE"/>
        </w:rPr>
        <w:t>absolut</w:t>
      </w:r>
      <w:r w:rsidRPr="00F33AC0">
        <w:rPr>
          <w:lang w:val="de-DE"/>
        </w:rPr>
        <w:t>“ anstatt „</w:t>
      </w:r>
      <w:r w:rsidRPr="00F33AC0">
        <w:rPr>
          <w:highlight w:val="green"/>
          <w:lang w:val="de-DE"/>
        </w:rPr>
        <w:t>absolute</w:t>
      </w:r>
      <w:r w:rsidRPr="00F33AC0">
        <w:rPr>
          <w:lang w:val="de-DE"/>
        </w:rPr>
        <w:t xml:space="preserve">“. </w:t>
      </w:r>
      <w:proofErr w:type="spellStart"/>
      <w:r w:rsidRPr="00F33AC0">
        <w:rPr>
          <w:lang w:val="de-DE"/>
        </w:rPr>
        <w:t>Ausserdem</w:t>
      </w:r>
      <w:proofErr w:type="spellEnd"/>
      <w:r w:rsidRPr="00F33AC0">
        <w:rPr>
          <w:lang w:val="de-DE"/>
        </w:rPr>
        <w:t xml:space="preserve"> hatte es einen Schreibfehler „</w:t>
      </w:r>
      <w:proofErr w:type="spellStart"/>
      <w:r w:rsidRPr="00F33AC0">
        <w:rPr>
          <w:highlight w:val="green"/>
          <w:lang w:val="de-DE"/>
        </w:rPr>
        <w:t>hight</w:t>
      </w:r>
      <w:proofErr w:type="spellEnd"/>
      <w:r w:rsidRPr="00F33AC0">
        <w:rPr>
          <w:lang w:val="de-DE"/>
        </w:rPr>
        <w:t>“ anstatt „</w:t>
      </w:r>
      <w:proofErr w:type="spellStart"/>
      <w:r w:rsidRPr="00F33AC0">
        <w:rPr>
          <w:highlight w:val="green"/>
          <w:lang w:val="de-DE"/>
        </w:rPr>
        <w:t>height</w:t>
      </w:r>
      <w:proofErr w:type="spellEnd"/>
      <w:r w:rsidRPr="00F33AC0">
        <w:rPr>
          <w:lang w:val="de-DE"/>
        </w:rPr>
        <w:t xml:space="preserve">“ bei </w:t>
      </w:r>
      <w:r w:rsidRPr="00F33AC0">
        <w:rPr>
          <w:color w:val="002060"/>
          <w:lang w:val="de-DE"/>
        </w:rPr>
        <w:t>#</w:t>
      </w:r>
      <w:proofErr w:type="spellStart"/>
      <w:r w:rsidRPr="00F33AC0">
        <w:rPr>
          <w:color w:val="002060"/>
          <w:lang w:val="de-DE"/>
        </w:rPr>
        <w:t>inhalt_mitte</w:t>
      </w:r>
      <w:proofErr w:type="spellEnd"/>
    </w:p>
    <w:p w:rsidR="00F33AC0" w:rsidRPr="00F33AC0" w:rsidRDefault="00F33AC0" w:rsidP="00F33AC0">
      <w:pPr>
        <w:numPr>
          <w:ilvl w:val="0"/>
          <w:numId w:val="11"/>
        </w:numPr>
        <w:spacing w:after="160" w:line="256" w:lineRule="auto"/>
        <w:contextualSpacing/>
        <w:rPr>
          <w:lang w:val="de-DE"/>
        </w:rPr>
      </w:pPr>
      <w:proofErr w:type="spellStart"/>
      <w:r w:rsidRPr="00F33AC0">
        <w:rPr>
          <w:highlight w:val="green"/>
          <w:lang w:val="de-DE"/>
        </w:rPr>
        <w:t>Kopf.php</w:t>
      </w:r>
      <w:proofErr w:type="spellEnd"/>
      <w:r w:rsidRPr="00F33AC0">
        <w:rPr>
          <w:lang w:val="de-DE"/>
        </w:rPr>
        <w:t xml:space="preserve">: H1 </w:t>
      </w:r>
      <w:proofErr w:type="spellStart"/>
      <w:r w:rsidRPr="00F33AC0">
        <w:rPr>
          <w:lang w:val="de-DE"/>
        </w:rPr>
        <w:t>onclick</w:t>
      </w:r>
      <w:proofErr w:type="spellEnd"/>
      <w:r w:rsidRPr="00F33AC0">
        <w:rPr>
          <w:lang w:val="de-DE"/>
        </w:rPr>
        <w:t xml:space="preserve"> funktionierte nicht. Wurde durch einen Link ersetzt.</w:t>
      </w:r>
    </w:p>
    <w:p w:rsidR="00F33AC0" w:rsidRPr="00F33AC0" w:rsidRDefault="00F33AC0" w:rsidP="003C2F93">
      <w:pPr>
        <w:pStyle w:val="berschrift4"/>
        <w:rPr>
          <w:lang w:val="de-DE"/>
        </w:rPr>
      </w:pPr>
      <w:r w:rsidRPr="00F33AC0">
        <w:rPr>
          <w:lang w:val="de-DE"/>
        </w:rPr>
        <w:t>HTML Fehler</w:t>
      </w:r>
    </w:p>
    <w:p w:rsidR="00F33AC0" w:rsidRPr="00F33AC0" w:rsidRDefault="00F33AC0" w:rsidP="00F33AC0">
      <w:pPr>
        <w:numPr>
          <w:ilvl w:val="0"/>
          <w:numId w:val="12"/>
        </w:numPr>
        <w:spacing w:after="160" w:line="256" w:lineRule="auto"/>
        <w:contextualSpacing/>
        <w:rPr>
          <w:lang w:val="de-DE"/>
        </w:rPr>
      </w:pPr>
      <w:proofErr w:type="spellStart"/>
      <w:r w:rsidRPr="00F33AC0">
        <w:rPr>
          <w:highlight w:val="green"/>
          <w:lang w:val="de-DE"/>
        </w:rPr>
        <w:t>Index.php</w:t>
      </w:r>
      <w:proofErr w:type="spellEnd"/>
      <w:r w:rsidRPr="00F33AC0">
        <w:rPr>
          <w:lang w:val="de-DE"/>
        </w:rPr>
        <w:t xml:space="preserve">: </w:t>
      </w:r>
      <w:proofErr w:type="spellStart"/>
      <w:r w:rsidRPr="00F33AC0">
        <w:rPr>
          <w:lang w:val="de-DE"/>
        </w:rPr>
        <w:t>head</w:t>
      </w:r>
      <w:proofErr w:type="spellEnd"/>
      <w:r w:rsidRPr="00F33AC0">
        <w:rPr>
          <w:lang w:val="de-DE"/>
        </w:rPr>
        <w:t xml:space="preserve"> Elemente hinzugefügt. „</w:t>
      </w:r>
      <w:proofErr w:type="spellStart"/>
      <w:r w:rsidRPr="00F33AC0">
        <w:rPr>
          <w:highlight w:val="green"/>
          <w:lang w:val="de-DE"/>
        </w:rPr>
        <w:t>charset</w:t>
      </w:r>
      <w:proofErr w:type="spellEnd"/>
      <w:r w:rsidRPr="00F33AC0">
        <w:rPr>
          <w:lang w:val="de-DE"/>
        </w:rPr>
        <w:t>“ um UTF-8 Zeichen richtig in der Website anzuzeigen und „</w:t>
      </w:r>
      <w:r w:rsidRPr="00F33AC0">
        <w:rPr>
          <w:highlight w:val="green"/>
          <w:lang w:val="de-DE"/>
        </w:rPr>
        <w:t>title</w:t>
      </w:r>
      <w:r w:rsidRPr="00F33AC0">
        <w:rPr>
          <w:lang w:val="de-DE"/>
        </w:rPr>
        <w:t>“ um auf dem Tab den Namen anzuzeigen</w:t>
      </w:r>
    </w:p>
    <w:p w:rsidR="00F33AC0" w:rsidRPr="00F33AC0" w:rsidRDefault="00F33AC0" w:rsidP="003C2F93">
      <w:pPr>
        <w:pStyle w:val="berschrift3"/>
        <w:rPr>
          <w:lang w:val="de-DE"/>
        </w:rPr>
      </w:pPr>
      <w:bookmarkStart w:id="49" w:name="_Toc503859405"/>
      <w:r w:rsidRPr="00F33AC0">
        <w:rPr>
          <w:lang w:val="de-DE"/>
        </w:rPr>
        <w:t>Encoding</w:t>
      </w:r>
      <w:bookmarkEnd w:id="49"/>
    </w:p>
    <w:p w:rsidR="00F33AC0" w:rsidRPr="00F33AC0" w:rsidRDefault="00F33AC0" w:rsidP="00F33AC0">
      <w:pPr>
        <w:rPr>
          <w:lang w:val="de-DE"/>
        </w:rPr>
      </w:pPr>
      <w:r w:rsidRPr="00F33AC0">
        <w:rPr>
          <w:lang w:val="de-DE"/>
        </w:rPr>
        <w:t xml:space="preserve">Das Encoding-Problem mit den Umlauten sind wir durch die </w:t>
      </w:r>
      <w:proofErr w:type="spellStart"/>
      <w:r w:rsidRPr="00F33AC0">
        <w:rPr>
          <w:lang w:val="de-DE"/>
        </w:rPr>
        <w:t>Umkonvertierung</w:t>
      </w:r>
      <w:proofErr w:type="spellEnd"/>
      <w:r w:rsidRPr="00F33AC0">
        <w:rPr>
          <w:lang w:val="de-DE"/>
        </w:rPr>
        <w:t xml:space="preserve"> mittels Notepad++ relativ schnell losgeworden. Der Aufwand war sehr klein, die Auswirkung jedoch sehr </w:t>
      </w:r>
      <w:proofErr w:type="spellStart"/>
      <w:r w:rsidRPr="00F33AC0">
        <w:rPr>
          <w:lang w:val="de-DE"/>
        </w:rPr>
        <w:t>gross</w:t>
      </w:r>
      <w:proofErr w:type="spellEnd"/>
      <w:r w:rsidRPr="00F33AC0">
        <w:rPr>
          <w:lang w:val="de-DE"/>
        </w:rPr>
        <w:t xml:space="preserve"> – die Webseite mit richtigen Umlauten zu betrachten ist doch sehr viel entspannter als durch die speziellen Zeichen abgelenkt zu werden.</w:t>
      </w:r>
    </w:p>
    <w:p w:rsidR="00173EC9" w:rsidRPr="00F33AC0" w:rsidRDefault="00173EC9" w:rsidP="00173EC9">
      <w:pPr>
        <w:rPr>
          <w:lang w:val="de-DE"/>
        </w:rPr>
      </w:pPr>
    </w:p>
    <w:p w:rsidR="00F961B7" w:rsidRPr="00F961B7" w:rsidRDefault="00F961B7">
      <w:r w:rsidRPr="00F961B7">
        <w:br w:type="page"/>
      </w:r>
    </w:p>
    <w:p w:rsidR="00173EC9" w:rsidRPr="00F961B7" w:rsidRDefault="00F961B7" w:rsidP="00F961B7">
      <w:pPr>
        <w:pStyle w:val="berschrift1"/>
      </w:pPr>
      <w:bookmarkStart w:id="50" w:name="_Toc503859406"/>
      <w:r w:rsidRPr="00F961B7">
        <w:lastRenderedPageBreak/>
        <w:t>Test</w:t>
      </w:r>
      <w:bookmarkEnd w:id="50"/>
    </w:p>
    <w:p w:rsidR="00F961B7" w:rsidRPr="00F961B7" w:rsidRDefault="00F961B7" w:rsidP="00F961B7">
      <w:pPr>
        <w:pStyle w:val="berschrift2"/>
      </w:pPr>
      <w:bookmarkStart w:id="51" w:name="_Toc503859407"/>
      <w:r w:rsidRPr="00F961B7">
        <w:t>Testsetup</w:t>
      </w:r>
      <w:bookmarkEnd w:id="51"/>
    </w:p>
    <w:p w:rsidR="00F961B7" w:rsidRPr="00F961B7" w:rsidRDefault="00F961B7" w:rsidP="00F961B7"/>
    <w:p w:rsidR="00F961B7" w:rsidRPr="00F961B7" w:rsidRDefault="00F961B7" w:rsidP="00F961B7">
      <w:pPr>
        <w:pStyle w:val="berschrift2"/>
      </w:pPr>
      <w:bookmarkStart w:id="52" w:name="_Toc503859408"/>
      <w:r w:rsidRPr="00F961B7">
        <w:t>Testfallmatrix</w:t>
      </w:r>
      <w:bookmarkEnd w:id="52"/>
    </w:p>
    <w:p w:rsidR="00F33AC0" w:rsidRPr="00F33AC0" w:rsidRDefault="00F33AC0" w:rsidP="00F33AC0">
      <w:pPr>
        <w:rPr>
          <w:lang w:val="de-DE"/>
        </w:rPr>
      </w:pPr>
    </w:p>
    <w:p w:rsidR="00F961B7" w:rsidRPr="00F33AC0" w:rsidRDefault="00F961B7" w:rsidP="00F961B7">
      <w:pPr>
        <w:rPr>
          <w:lang w:val="de-DE"/>
        </w:rPr>
      </w:pPr>
    </w:p>
    <w:p w:rsidR="00173EC9" w:rsidRPr="00F961B7" w:rsidRDefault="00173EC9">
      <w:pPr>
        <w:rPr>
          <w:vanish/>
        </w:rPr>
      </w:pPr>
      <w:r w:rsidRPr="00F961B7">
        <w:rPr>
          <w:vanish/>
        </w:rPr>
        <w:br w:type="page"/>
      </w:r>
    </w:p>
    <w:p w:rsidR="00173EC9" w:rsidRPr="00F961B7" w:rsidRDefault="00173EC9" w:rsidP="00173EC9">
      <w:pPr>
        <w:pStyle w:val="berschrift1"/>
      </w:pPr>
      <w:bookmarkStart w:id="53" w:name="_Toc503347017"/>
      <w:bookmarkStart w:id="54" w:name="_Toc503859409"/>
      <w:r w:rsidRPr="00F961B7">
        <w:lastRenderedPageBreak/>
        <w:t>Quellen</w:t>
      </w:r>
      <w:bookmarkEnd w:id="53"/>
      <w:bookmarkEnd w:id="54"/>
    </w:p>
    <w:p w:rsidR="00173EC9" w:rsidRPr="00F961B7" w:rsidRDefault="00173EC9" w:rsidP="00173EC9"/>
    <w:tbl>
      <w:tblPr>
        <w:tblStyle w:val="GridTable1LightAccent4"/>
        <w:tblW w:w="0" w:type="auto"/>
        <w:tblLook w:val="04A0" w:firstRow="1" w:lastRow="0" w:firstColumn="1" w:lastColumn="0" w:noHBand="0" w:noVBand="1"/>
      </w:tblPr>
      <w:tblGrid>
        <w:gridCol w:w="2405"/>
        <w:gridCol w:w="6657"/>
      </w:tblGrid>
      <w:tr w:rsidR="00173EC9" w:rsidRPr="00F961B7" w:rsidTr="00C50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173EC9" w:rsidP="00C5003C">
            <w:r w:rsidRPr="00F961B7">
              <w:t>Name</w:t>
            </w:r>
          </w:p>
        </w:tc>
        <w:tc>
          <w:tcPr>
            <w:tcW w:w="6657" w:type="dxa"/>
          </w:tcPr>
          <w:p w:rsidR="00173EC9" w:rsidRPr="00F961B7" w:rsidRDefault="00173EC9" w:rsidP="00C5003C">
            <w:pPr>
              <w:cnfStyle w:val="100000000000" w:firstRow="1" w:lastRow="0" w:firstColumn="0" w:lastColumn="0" w:oddVBand="0" w:evenVBand="0" w:oddHBand="0" w:evenHBand="0" w:firstRowFirstColumn="0" w:firstRowLastColumn="0" w:lastRowFirstColumn="0" w:lastRowLastColumn="0"/>
            </w:pPr>
            <w:r w:rsidRPr="00F961B7">
              <w:t>Link</w:t>
            </w:r>
          </w:p>
        </w:tc>
      </w:tr>
      <w:tr w:rsidR="00173EC9" w:rsidRPr="00F961B7"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173EC9" w:rsidP="00C5003C">
            <w:r w:rsidRPr="00F961B7">
              <w:t>Rips</w:t>
            </w:r>
          </w:p>
        </w:tc>
        <w:tc>
          <w:tcPr>
            <w:tcW w:w="6657" w:type="dxa"/>
          </w:tcPr>
          <w:p w:rsidR="00173EC9" w:rsidRPr="00F961B7" w:rsidRDefault="00173EC9" w:rsidP="00C5003C">
            <w:pPr>
              <w:cnfStyle w:val="000000000000" w:firstRow="0" w:lastRow="0" w:firstColumn="0" w:lastColumn="0" w:oddVBand="0" w:evenVBand="0" w:oddHBand="0" w:evenHBand="0" w:firstRowFirstColumn="0" w:firstRowLastColumn="0" w:lastRowFirstColumn="0" w:lastRowLastColumn="0"/>
            </w:pPr>
            <w:r w:rsidRPr="00F961B7">
              <w:t>https://sourceforge.net/projects/rips-scanner/?source=typ_redirect</w:t>
            </w:r>
          </w:p>
        </w:tc>
      </w:tr>
      <w:tr w:rsidR="00173EC9" w:rsidRPr="00F961B7"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80124C" w:rsidP="00C5003C">
            <w:r w:rsidRPr="00F961B7">
              <w:t>PHP Risiken</w:t>
            </w:r>
          </w:p>
        </w:tc>
        <w:tc>
          <w:tcPr>
            <w:tcW w:w="6657" w:type="dxa"/>
          </w:tcPr>
          <w:p w:rsidR="00173EC9" w:rsidRPr="00F961B7" w:rsidRDefault="0080124C" w:rsidP="00C5003C">
            <w:pPr>
              <w:cnfStyle w:val="000000000000" w:firstRow="0" w:lastRow="0" w:firstColumn="0" w:lastColumn="0" w:oddVBand="0" w:evenVBand="0" w:oddHBand="0" w:evenHBand="0" w:firstRowFirstColumn="0" w:firstRowLastColumn="0" w:lastRowFirstColumn="0" w:lastRowLastColumn="0"/>
            </w:pPr>
            <w:r w:rsidRPr="00F961B7">
              <w:t>https://www.owasp.org/index.php/PHP_Security_Cheat_Sheet</w:t>
            </w:r>
          </w:p>
        </w:tc>
      </w:tr>
      <w:tr w:rsidR="00173EC9" w:rsidRPr="00F961B7"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173EC9" w:rsidP="00C5003C"/>
        </w:tc>
        <w:tc>
          <w:tcPr>
            <w:tcW w:w="6657" w:type="dxa"/>
          </w:tcPr>
          <w:p w:rsidR="00173EC9" w:rsidRPr="00F961B7" w:rsidRDefault="00173EC9" w:rsidP="00C5003C">
            <w:pPr>
              <w:cnfStyle w:val="000000000000" w:firstRow="0" w:lastRow="0" w:firstColumn="0" w:lastColumn="0" w:oddVBand="0" w:evenVBand="0" w:oddHBand="0" w:evenHBand="0" w:firstRowFirstColumn="0" w:firstRowLastColumn="0" w:lastRowFirstColumn="0" w:lastRowLastColumn="0"/>
            </w:pPr>
          </w:p>
        </w:tc>
      </w:tr>
      <w:tr w:rsidR="00173EC9" w:rsidRPr="00F961B7"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173EC9" w:rsidP="00C5003C"/>
        </w:tc>
        <w:tc>
          <w:tcPr>
            <w:tcW w:w="6657" w:type="dxa"/>
          </w:tcPr>
          <w:p w:rsidR="00173EC9" w:rsidRPr="00F961B7" w:rsidRDefault="00173EC9" w:rsidP="00C5003C">
            <w:pPr>
              <w:cnfStyle w:val="000000000000" w:firstRow="0" w:lastRow="0" w:firstColumn="0" w:lastColumn="0" w:oddVBand="0" w:evenVBand="0" w:oddHBand="0" w:evenHBand="0" w:firstRowFirstColumn="0" w:firstRowLastColumn="0" w:lastRowFirstColumn="0" w:lastRowLastColumn="0"/>
            </w:pPr>
          </w:p>
        </w:tc>
      </w:tr>
      <w:tr w:rsidR="00173EC9" w:rsidRPr="00F961B7" w:rsidTr="00C5003C">
        <w:tc>
          <w:tcPr>
            <w:cnfStyle w:val="001000000000" w:firstRow="0" w:lastRow="0" w:firstColumn="1" w:lastColumn="0" w:oddVBand="0" w:evenVBand="0" w:oddHBand="0" w:evenHBand="0" w:firstRowFirstColumn="0" w:firstRowLastColumn="0" w:lastRowFirstColumn="0" w:lastRowLastColumn="0"/>
            <w:tcW w:w="2405" w:type="dxa"/>
          </w:tcPr>
          <w:p w:rsidR="00173EC9" w:rsidRPr="00F961B7" w:rsidRDefault="00173EC9" w:rsidP="00C5003C"/>
        </w:tc>
        <w:tc>
          <w:tcPr>
            <w:tcW w:w="6657" w:type="dxa"/>
          </w:tcPr>
          <w:p w:rsidR="00173EC9" w:rsidRPr="00F961B7" w:rsidRDefault="00173EC9" w:rsidP="00C5003C">
            <w:pPr>
              <w:cnfStyle w:val="000000000000" w:firstRow="0" w:lastRow="0" w:firstColumn="0" w:lastColumn="0" w:oddVBand="0" w:evenVBand="0" w:oddHBand="0" w:evenHBand="0" w:firstRowFirstColumn="0" w:firstRowLastColumn="0" w:lastRowFirstColumn="0" w:lastRowLastColumn="0"/>
            </w:pPr>
          </w:p>
        </w:tc>
      </w:tr>
    </w:tbl>
    <w:p w:rsidR="00173EC9" w:rsidRPr="00F961B7" w:rsidRDefault="00173EC9" w:rsidP="00173EC9"/>
    <w:p w:rsidR="00CF648D" w:rsidRDefault="00CF648D" w:rsidP="00CF648D">
      <w:r>
        <w:t>Reflexion</w:t>
      </w:r>
    </w:p>
    <w:p w:rsidR="00CF648D" w:rsidRDefault="00CF648D" w:rsidP="00CF648D">
      <w:r>
        <w:t>Ordnen nach OSWAB oder wie es heisst!</w:t>
      </w:r>
    </w:p>
    <w:p w:rsidR="00CF648D" w:rsidRDefault="00CF648D" w:rsidP="00CF648D">
      <w:proofErr w:type="spellStart"/>
      <w:r>
        <w:t>Penetrationtests</w:t>
      </w:r>
      <w:proofErr w:type="spellEnd"/>
    </w:p>
    <w:p w:rsidR="00CF648D" w:rsidRDefault="00CF648D" w:rsidP="00CF648D">
      <w:r>
        <w:t xml:space="preserve">OWASP </w:t>
      </w:r>
      <w:proofErr w:type="spellStart"/>
      <w:r>
        <w:t>Zap</w:t>
      </w:r>
      <w:proofErr w:type="spellEnd"/>
      <w:r>
        <w:t xml:space="preserve"> durchführen und protokollieren</w:t>
      </w:r>
    </w:p>
    <w:p w:rsidR="00173EC9" w:rsidRPr="00F961B7" w:rsidRDefault="00173EC9" w:rsidP="00173EC9"/>
    <w:sectPr w:rsidR="00173EC9" w:rsidRPr="00F961B7" w:rsidSect="00093BD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C5A21"/>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6FB5627"/>
    <w:multiLevelType w:val="hybridMultilevel"/>
    <w:tmpl w:val="B156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55515A"/>
    <w:multiLevelType w:val="hybridMultilevel"/>
    <w:tmpl w:val="1812DFD4"/>
    <w:lvl w:ilvl="0" w:tplc="CCE2AA26">
      <w:numFmt w:val="bullet"/>
      <w:lvlText w:val="•"/>
      <w:lvlJc w:val="left"/>
      <w:pPr>
        <w:ind w:left="1065" w:hanging="705"/>
      </w:pPr>
      <w:rPr>
        <w:rFonts w:ascii="Calibri Light" w:eastAsiaTheme="minorEastAsia" w:hAnsi="Calibri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A520CA5"/>
    <w:multiLevelType w:val="hybridMultilevel"/>
    <w:tmpl w:val="891437C6"/>
    <w:lvl w:ilvl="0" w:tplc="6E1488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E1452DA"/>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F211D1E"/>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6">
    <w:nsid w:val="4DFD1EE8"/>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7">
    <w:nsid w:val="5FA472E0"/>
    <w:multiLevelType w:val="hybridMultilevel"/>
    <w:tmpl w:val="770C6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05F7093"/>
    <w:multiLevelType w:val="multilevel"/>
    <w:tmpl w:val="C358A236"/>
    <w:lvl w:ilvl="0">
      <w:start w:val="1"/>
      <w:numFmt w:val="bullet"/>
      <w:lvlText w:val=""/>
      <w:lvlJc w:val="left"/>
      <w:pPr>
        <w:ind w:left="284" w:hanging="284"/>
      </w:pPr>
      <w:rPr>
        <w:rFonts w:ascii="Symbol" w:hAnsi="Symbol" w:hint="default"/>
        <w:color w:val="215E6A" w:themeColor="accent1" w:themeShade="80"/>
        <w:u w:color="328D9F" w:themeColor="accent1" w:themeShade="BF"/>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9">
    <w:nsid w:val="61802F08"/>
    <w:multiLevelType w:val="hybridMultilevel"/>
    <w:tmpl w:val="158E5C32"/>
    <w:lvl w:ilvl="0" w:tplc="B8229ED0">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78D61B2"/>
    <w:multiLevelType w:val="hybridMultilevel"/>
    <w:tmpl w:val="01485E06"/>
    <w:lvl w:ilvl="0" w:tplc="5FB636D6">
      <w:start w:val="14"/>
      <w:numFmt w:val="bullet"/>
      <w:lvlText w:val="-"/>
      <w:lvlJc w:val="left"/>
      <w:pPr>
        <w:ind w:left="720" w:hanging="360"/>
      </w:pPr>
      <w:rPr>
        <w:rFonts w:ascii="Calibri Light" w:eastAsiaTheme="minorEastAsia"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F1421E6"/>
    <w:multiLevelType w:val="hybridMultilevel"/>
    <w:tmpl w:val="FD3A3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E2F1F54"/>
    <w:multiLevelType w:val="multilevel"/>
    <w:tmpl w:val="2370FD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9"/>
  </w:num>
  <w:num w:numId="3">
    <w:abstractNumId w:val="4"/>
  </w:num>
  <w:num w:numId="4">
    <w:abstractNumId w:val="12"/>
  </w:num>
  <w:num w:numId="5">
    <w:abstractNumId w:val="10"/>
  </w:num>
  <w:num w:numId="6">
    <w:abstractNumId w:val="11"/>
  </w:num>
  <w:num w:numId="7">
    <w:abstractNumId w:val="1"/>
  </w:num>
  <w:num w:numId="8">
    <w:abstractNumId w:val="7"/>
  </w:num>
  <w:num w:numId="9">
    <w:abstractNumId w:val="3"/>
  </w:num>
  <w:num w:numId="10">
    <w:abstractNumId w:val="8"/>
  </w:num>
  <w:num w:numId="11">
    <w:abstractNumId w:val="6"/>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0B7"/>
    <w:rsid w:val="000005A3"/>
    <w:rsid w:val="00005C49"/>
    <w:rsid w:val="00022D4D"/>
    <w:rsid w:val="00047122"/>
    <w:rsid w:val="00052B20"/>
    <w:rsid w:val="00055F67"/>
    <w:rsid w:val="00063BFA"/>
    <w:rsid w:val="00071E75"/>
    <w:rsid w:val="00086AD0"/>
    <w:rsid w:val="00093BD8"/>
    <w:rsid w:val="000B0665"/>
    <w:rsid w:val="000C3CBC"/>
    <w:rsid w:val="000D1263"/>
    <w:rsid w:val="000D19C7"/>
    <w:rsid w:val="000D1EA9"/>
    <w:rsid w:val="00100E10"/>
    <w:rsid w:val="0010750E"/>
    <w:rsid w:val="00107935"/>
    <w:rsid w:val="00111855"/>
    <w:rsid w:val="00116535"/>
    <w:rsid w:val="00145280"/>
    <w:rsid w:val="001560BF"/>
    <w:rsid w:val="00173EC9"/>
    <w:rsid w:val="00184373"/>
    <w:rsid w:val="00190B67"/>
    <w:rsid w:val="00196DD2"/>
    <w:rsid w:val="001A3CDD"/>
    <w:rsid w:val="001C1D1A"/>
    <w:rsid w:val="001C7A49"/>
    <w:rsid w:val="001E4B8B"/>
    <w:rsid w:val="00203E27"/>
    <w:rsid w:val="00210F06"/>
    <w:rsid w:val="00212AAC"/>
    <w:rsid w:val="00221240"/>
    <w:rsid w:val="00221386"/>
    <w:rsid w:val="00226E16"/>
    <w:rsid w:val="0024789C"/>
    <w:rsid w:val="00256F00"/>
    <w:rsid w:val="00267817"/>
    <w:rsid w:val="00292A76"/>
    <w:rsid w:val="002A65AE"/>
    <w:rsid w:val="002B0D84"/>
    <w:rsid w:val="002B3C0F"/>
    <w:rsid w:val="002C3A86"/>
    <w:rsid w:val="003127AD"/>
    <w:rsid w:val="00351215"/>
    <w:rsid w:val="0037572B"/>
    <w:rsid w:val="003C1548"/>
    <w:rsid w:val="003C2F93"/>
    <w:rsid w:val="003F6E5B"/>
    <w:rsid w:val="00400433"/>
    <w:rsid w:val="00415EE6"/>
    <w:rsid w:val="00416715"/>
    <w:rsid w:val="00431E9A"/>
    <w:rsid w:val="004343E4"/>
    <w:rsid w:val="00466558"/>
    <w:rsid w:val="00482559"/>
    <w:rsid w:val="00486BE3"/>
    <w:rsid w:val="00492284"/>
    <w:rsid w:val="00495BD7"/>
    <w:rsid w:val="004A649B"/>
    <w:rsid w:val="004B4200"/>
    <w:rsid w:val="004B76ED"/>
    <w:rsid w:val="004C4873"/>
    <w:rsid w:val="004E329F"/>
    <w:rsid w:val="004E3A75"/>
    <w:rsid w:val="004E7033"/>
    <w:rsid w:val="00513798"/>
    <w:rsid w:val="00524409"/>
    <w:rsid w:val="00541643"/>
    <w:rsid w:val="00564A69"/>
    <w:rsid w:val="00567E2A"/>
    <w:rsid w:val="00584E24"/>
    <w:rsid w:val="00592A24"/>
    <w:rsid w:val="00597650"/>
    <w:rsid w:val="005A03E3"/>
    <w:rsid w:val="005A51B3"/>
    <w:rsid w:val="005B383A"/>
    <w:rsid w:val="005C2024"/>
    <w:rsid w:val="006001F2"/>
    <w:rsid w:val="006116B2"/>
    <w:rsid w:val="006155A2"/>
    <w:rsid w:val="00622008"/>
    <w:rsid w:val="00623D51"/>
    <w:rsid w:val="0062529E"/>
    <w:rsid w:val="0063218A"/>
    <w:rsid w:val="0063408C"/>
    <w:rsid w:val="00635D3A"/>
    <w:rsid w:val="0065177B"/>
    <w:rsid w:val="00651B36"/>
    <w:rsid w:val="00680F68"/>
    <w:rsid w:val="00687C51"/>
    <w:rsid w:val="0069623E"/>
    <w:rsid w:val="006A1913"/>
    <w:rsid w:val="006C2BB5"/>
    <w:rsid w:val="006E70B7"/>
    <w:rsid w:val="006F4F4F"/>
    <w:rsid w:val="006F5630"/>
    <w:rsid w:val="00703BDC"/>
    <w:rsid w:val="00707A0E"/>
    <w:rsid w:val="007513FB"/>
    <w:rsid w:val="0075217C"/>
    <w:rsid w:val="00786494"/>
    <w:rsid w:val="007927C2"/>
    <w:rsid w:val="007A4E7A"/>
    <w:rsid w:val="007B119A"/>
    <w:rsid w:val="007C3A4E"/>
    <w:rsid w:val="007E371F"/>
    <w:rsid w:val="0080124C"/>
    <w:rsid w:val="008122F8"/>
    <w:rsid w:val="008129B4"/>
    <w:rsid w:val="00825B49"/>
    <w:rsid w:val="00830714"/>
    <w:rsid w:val="00840672"/>
    <w:rsid w:val="008700C2"/>
    <w:rsid w:val="00884193"/>
    <w:rsid w:val="008B14ED"/>
    <w:rsid w:val="008B26E1"/>
    <w:rsid w:val="008D7C45"/>
    <w:rsid w:val="009141CD"/>
    <w:rsid w:val="00940D01"/>
    <w:rsid w:val="009522A4"/>
    <w:rsid w:val="00957EA4"/>
    <w:rsid w:val="009674FE"/>
    <w:rsid w:val="00967937"/>
    <w:rsid w:val="00981030"/>
    <w:rsid w:val="009842E8"/>
    <w:rsid w:val="0099317A"/>
    <w:rsid w:val="009A4C88"/>
    <w:rsid w:val="009A5C47"/>
    <w:rsid w:val="009C15FB"/>
    <w:rsid w:val="009F51E2"/>
    <w:rsid w:val="00A01F66"/>
    <w:rsid w:val="00A05C66"/>
    <w:rsid w:val="00A13711"/>
    <w:rsid w:val="00A2001B"/>
    <w:rsid w:val="00A5574C"/>
    <w:rsid w:val="00A61B3A"/>
    <w:rsid w:val="00A7780D"/>
    <w:rsid w:val="00A84C8F"/>
    <w:rsid w:val="00A97B1A"/>
    <w:rsid w:val="00AA430B"/>
    <w:rsid w:val="00AB48E9"/>
    <w:rsid w:val="00AE57F4"/>
    <w:rsid w:val="00AF2113"/>
    <w:rsid w:val="00B10269"/>
    <w:rsid w:val="00B410D3"/>
    <w:rsid w:val="00B41762"/>
    <w:rsid w:val="00B50E9E"/>
    <w:rsid w:val="00B53B23"/>
    <w:rsid w:val="00B6070E"/>
    <w:rsid w:val="00B638F4"/>
    <w:rsid w:val="00B81531"/>
    <w:rsid w:val="00B957EB"/>
    <w:rsid w:val="00BA0029"/>
    <w:rsid w:val="00BC2158"/>
    <w:rsid w:val="00BC4B26"/>
    <w:rsid w:val="00BD590A"/>
    <w:rsid w:val="00BF1A41"/>
    <w:rsid w:val="00C0382D"/>
    <w:rsid w:val="00C06D74"/>
    <w:rsid w:val="00C120D0"/>
    <w:rsid w:val="00C15100"/>
    <w:rsid w:val="00C5003C"/>
    <w:rsid w:val="00C909E9"/>
    <w:rsid w:val="00CA5B6C"/>
    <w:rsid w:val="00CC148E"/>
    <w:rsid w:val="00CC4DDC"/>
    <w:rsid w:val="00CD5496"/>
    <w:rsid w:val="00CE17D0"/>
    <w:rsid w:val="00CE72F2"/>
    <w:rsid w:val="00CF648D"/>
    <w:rsid w:val="00D0791A"/>
    <w:rsid w:val="00D45618"/>
    <w:rsid w:val="00D527C9"/>
    <w:rsid w:val="00D545DC"/>
    <w:rsid w:val="00D60540"/>
    <w:rsid w:val="00D63366"/>
    <w:rsid w:val="00D661E2"/>
    <w:rsid w:val="00D7288E"/>
    <w:rsid w:val="00D80F05"/>
    <w:rsid w:val="00D90ECB"/>
    <w:rsid w:val="00DA2D0E"/>
    <w:rsid w:val="00DC3D04"/>
    <w:rsid w:val="00DC78C9"/>
    <w:rsid w:val="00DD24EF"/>
    <w:rsid w:val="00DF0BB1"/>
    <w:rsid w:val="00E271FC"/>
    <w:rsid w:val="00E30915"/>
    <w:rsid w:val="00E608F7"/>
    <w:rsid w:val="00E71AB1"/>
    <w:rsid w:val="00E73D7C"/>
    <w:rsid w:val="00E80507"/>
    <w:rsid w:val="00E91E85"/>
    <w:rsid w:val="00E954F1"/>
    <w:rsid w:val="00E971BA"/>
    <w:rsid w:val="00ED0EBD"/>
    <w:rsid w:val="00ED29D9"/>
    <w:rsid w:val="00EE6608"/>
    <w:rsid w:val="00F12801"/>
    <w:rsid w:val="00F14681"/>
    <w:rsid w:val="00F2089D"/>
    <w:rsid w:val="00F33AC0"/>
    <w:rsid w:val="00F34808"/>
    <w:rsid w:val="00F36488"/>
    <w:rsid w:val="00F6646C"/>
    <w:rsid w:val="00F93F0A"/>
    <w:rsid w:val="00F961B7"/>
    <w:rsid w:val="00FE6371"/>
    <w:rsid w:val="00FF57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3BD8"/>
  </w:style>
  <w:style w:type="paragraph" w:styleId="berschrift1">
    <w:name w:val="heading 1"/>
    <w:basedOn w:val="Standard"/>
    <w:next w:val="Standard"/>
    <w:link w:val="berschrift1Zchn"/>
    <w:uiPriority w:val="9"/>
    <w:qFormat/>
    <w:rsid w:val="00093BD8"/>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berschrift2">
    <w:name w:val="heading 2"/>
    <w:basedOn w:val="Standard"/>
    <w:next w:val="Standard"/>
    <w:link w:val="berschrift2Zchn"/>
    <w:uiPriority w:val="9"/>
    <w:unhideWhenUsed/>
    <w:qFormat/>
    <w:rsid w:val="00093BD8"/>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berschrift3">
    <w:name w:val="heading 3"/>
    <w:basedOn w:val="Standard"/>
    <w:next w:val="Standard"/>
    <w:link w:val="berschrift3Zchn"/>
    <w:uiPriority w:val="9"/>
    <w:unhideWhenUsed/>
    <w:qFormat/>
    <w:rsid w:val="00267817"/>
    <w:pPr>
      <w:keepNext/>
      <w:keepLines/>
      <w:spacing w:before="80" w:after="0" w:line="240" w:lineRule="auto"/>
      <w:outlineLvl w:val="2"/>
    </w:pPr>
    <w:rPr>
      <w:rFonts w:asciiTheme="majorHAnsi" w:eastAsiaTheme="majorEastAsia" w:hAnsiTheme="majorHAnsi" w:cstheme="majorBidi"/>
      <w:color w:val="4AB1C6"/>
      <w:sz w:val="26"/>
      <w:szCs w:val="26"/>
      <w14:textFill>
        <w14:solidFill>
          <w14:srgbClr w14:val="4AB1C6">
            <w14:lumMod w14:val="50000"/>
          </w14:srgbClr>
        </w14:solidFill>
      </w14:textFill>
    </w:rPr>
  </w:style>
  <w:style w:type="paragraph" w:styleId="berschrift4">
    <w:name w:val="heading 4"/>
    <w:basedOn w:val="Standard"/>
    <w:next w:val="Standard"/>
    <w:link w:val="berschrift4Zchn"/>
    <w:uiPriority w:val="9"/>
    <w:unhideWhenUsed/>
    <w:qFormat/>
    <w:rsid w:val="0024789C"/>
    <w:pPr>
      <w:keepNext/>
      <w:keepLines/>
      <w:spacing w:before="80" w:after="0"/>
      <w:outlineLvl w:val="3"/>
    </w:pPr>
    <w:rPr>
      <w:rFonts w:asciiTheme="majorHAnsi" w:eastAsiaTheme="majorEastAsia" w:hAnsiTheme="majorHAnsi" w:cstheme="majorBidi"/>
      <w:color w:val="595959" w:themeColor="text1" w:themeTint="A6"/>
      <w:sz w:val="24"/>
      <w:szCs w:val="24"/>
    </w:rPr>
  </w:style>
  <w:style w:type="paragraph" w:styleId="berschrift5">
    <w:name w:val="heading 5"/>
    <w:basedOn w:val="Standard"/>
    <w:next w:val="Standard"/>
    <w:link w:val="berschrift5Zchn"/>
    <w:uiPriority w:val="9"/>
    <w:semiHidden/>
    <w:unhideWhenUsed/>
    <w:qFormat/>
    <w:rsid w:val="00093BD8"/>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93BD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93B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93B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93B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3BD8"/>
    <w:pPr>
      <w:spacing w:after="0" w:line="240" w:lineRule="auto"/>
    </w:pPr>
  </w:style>
  <w:style w:type="character" w:customStyle="1" w:styleId="KeinLeerraumZchn">
    <w:name w:val="Kein Leerraum Zchn"/>
    <w:basedOn w:val="Absatz-Standardschriftart"/>
    <w:link w:val="KeinLeerraum"/>
    <w:uiPriority w:val="1"/>
    <w:rsid w:val="00093BD8"/>
  </w:style>
  <w:style w:type="character" w:customStyle="1" w:styleId="berschrift1Zchn">
    <w:name w:val="Überschrift 1 Zchn"/>
    <w:basedOn w:val="Absatz-Standardschriftart"/>
    <w:link w:val="berschrift1"/>
    <w:uiPriority w:val="9"/>
    <w:rsid w:val="00093BD8"/>
    <w:rPr>
      <w:rFonts w:asciiTheme="majorHAnsi" w:eastAsiaTheme="majorEastAsia" w:hAnsiTheme="majorHAnsi" w:cstheme="majorBidi"/>
      <w:color w:val="328D9F" w:themeColor="accent1" w:themeShade="BF"/>
      <w:sz w:val="36"/>
      <w:szCs w:val="36"/>
    </w:rPr>
  </w:style>
  <w:style w:type="paragraph" w:styleId="Inhaltsverzeichnisberschrift">
    <w:name w:val="TOC Heading"/>
    <w:basedOn w:val="berschrift1"/>
    <w:next w:val="Standard"/>
    <w:uiPriority w:val="39"/>
    <w:unhideWhenUsed/>
    <w:qFormat/>
    <w:rsid w:val="00093BD8"/>
    <w:pPr>
      <w:outlineLvl w:val="9"/>
    </w:pPr>
  </w:style>
  <w:style w:type="paragraph" w:styleId="Verzeichnis1">
    <w:name w:val="toc 1"/>
    <w:basedOn w:val="Standard"/>
    <w:next w:val="Standard"/>
    <w:autoRedefine/>
    <w:uiPriority w:val="39"/>
    <w:unhideWhenUsed/>
    <w:rsid w:val="00093BD8"/>
    <w:pPr>
      <w:spacing w:after="100"/>
    </w:pPr>
  </w:style>
  <w:style w:type="character" w:styleId="Hyperlink">
    <w:name w:val="Hyperlink"/>
    <w:basedOn w:val="Absatz-Standardschriftart"/>
    <w:uiPriority w:val="99"/>
    <w:unhideWhenUsed/>
    <w:rsid w:val="00093BD8"/>
    <w:rPr>
      <w:color w:val="2370CD" w:themeColor="hyperlink"/>
      <w:u w:val="single"/>
    </w:rPr>
  </w:style>
  <w:style w:type="character" w:customStyle="1" w:styleId="berschrift2Zchn">
    <w:name w:val="Überschrift 2 Zchn"/>
    <w:basedOn w:val="Absatz-Standardschriftart"/>
    <w:link w:val="berschrift2"/>
    <w:uiPriority w:val="9"/>
    <w:rsid w:val="00093BD8"/>
    <w:rPr>
      <w:rFonts w:asciiTheme="majorHAnsi" w:eastAsiaTheme="majorEastAsia" w:hAnsiTheme="majorHAnsi" w:cstheme="majorBidi"/>
      <w:color w:val="328D9F" w:themeColor="accent1" w:themeShade="BF"/>
      <w:sz w:val="28"/>
      <w:szCs w:val="28"/>
    </w:rPr>
  </w:style>
  <w:style w:type="character" w:customStyle="1" w:styleId="berschrift3Zchn">
    <w:name w:val="Überschrift 3 Zchn"/>
    <w:basedOn w:val="Absatz-Standardschriftart"/>
    <w:link w:val="berschrift3"/>
    <w:uiPriority w:val="9"/>
    <w:rsid w:val="00267817"/>
    <w:rPr>
      <w:rFonts w:asciiTheme="majorHAnsi" w:eastAsiaTheme="majorEastAsia" w:hAnsiTheme="majorHAnsi" w:cstheme="majorBidi"/>
      <w:color w:val="4AB1C6"/>
      <w:sz w:val="26"/>
      <w:szCs w:val="26"/>
      <w14:textFill>
        <w14:solidFill>
          <w14:srgbClr w14:val="4AB1C6">
            <w14:lumMod w14:val="50000"/>
          </w14:srgbClr>
        </w14:solidFill>
      </w14:textFill>
    </w:rPr>
  </w:style>
  <w:style w:type="character" w:customStyle="1" w:styleId="berschrift4Zchn">
    <w:name w:val="Überschrift 4 Zchn"/>
    <w:basedOn w:val="Absatz-Standardschriftart"/>
    <w:link w:val="berschrift4"/>
    <w:uiPriority w:val="9"/>
    <w:rsid w:val="0024789C"/>
    <w:rPr>
      <w:rFonts w:asciiTheme="majorHAnsi" w:eastAsiaTheme="majorEastAsia" w:hAnsiTheme="majorHAnsi" w:cstheme="majorBidi"/>
      <w:color w:val="595959" w:themeColor="text1" w:themeTint="A6"/>
      <w:sz w:val="24"/>
      <w:szCs w:val="24"/>
    </w:rPr>
  </w:style>
  <w:style w:type="character" w:customStyle="1" w:styleId="berschrift5Zchn">
    <w:name w:val="Überschrift 5 Zchn"/>
    <w:basedOn w:val="Absatz-Standardschriftart"/>
    <w:link w:val="berschrift5"/>
    <w:uiPriority w:val="9"/>
    <w:semiHidden/>
    <w:rsid w:val="00093BD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93BD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93BD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93BD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93BD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93BD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093BD8"/>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elZchn">
    <w:name w:val="Titel Zchn"/>
    <w:basedOn w:val="Absatz-Standardschriftart"/>
    <w:link w:val="Titel"/>
    <w:uiPriority w:val="10"/>
    <w:rsid w:val="00093BD8"/>
    <w:rPr>
      <w:rFonts w:asciiTheme="majorHAnsi" w:eastAsiaTheme="majorEastAsia" w:hAnsiTheme="majorHAnsi" w:cstheme="majorBidi"/>
      <w:color w:val="328D9F" w:themeColor="accent1" w:themeShade="BF"/>
      <w:spacing w:val="-7"/>
      <w:sz w:val="80"/>
      <w:szCs w:val="80"/>
    </w:rPr>
  </w:style>
  <w:style w:type="paragraph" w:styleId="Untertitel">
    <w:name w:val="Subtitle"/>
    <w:basedOn w:val="Standard"/>
    <w:next w:val="Standard"/>
    <w:link w:val="UntertitelZchn"/>
    <w:uiPriority w:val="11"/>
    <w:qFormat/>
    <w:rsid w:val="00093B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93BD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093BD8"/>
    <w:rPr>
      <w:b/>
      <w:bCs/>
    </w:rPr>
  </w:style>
  <w:style w:type="character" w:styleId="Hervorhebung">
    <w:name w:val="Emphasis"/>
    <w:basedOn w:val="Absatz-Standardschriftart"/>
    <w:uiPriority w:val="20"/>
    <w:qFormat/>
    <w:rsid w:val="00093BD8"/>
    <w:rPr>
      <w:i/>
      <w:iCs/>
    </w:rPr>
  </w:style>
  <w:style w:type="paragraph" w:styleId="Zitat">
    <w:name w:val="Quote"/>
    <w:basedOn w:val="Standard"/>
    <w:next w:val="Standard"/>
    <w:link w:val="ZitatZchn"/>
    <w:uiPriority w:val="29"/>
    <w:qFormat/>
    <w:rsid w:val="00093BD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93BD8"/>
    <w:rPr>
      <w:i/>
      <w:iCs/>
    </w:rPr>
  </w:style>
  <w:style w:type="paragraph" w:styleId="IntensivesZitat">
    <w:name w:val="Intense Quote"/>
    <w:basedOn w:val="Standard"/>
    <w:next w:val="Standard"/>
    <w:link w:val="IntensivesZitatZchn"/>
    <w:uiPriority w:val="30"/>
    <w:qFormat/>
    <w:rsid w:val="00093BD8"/>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ivesZitatZchn">
    <w:name w:val="Intensives Zitat Zchn"/>
    <w:basedOn w:val="Absatz-Standardschriftart"/>
    <w:link w:val="IntensivesZitat"/>
    <w:uiPriority w:val="30"/>
    <w:rsid w:val="00093BD8"/>
    <w:rPr>
      <w:rFonts w:asciiTheme="majorHAnsi" w:eastAsiaTheme="majorEastAsia" w:hAnsiTheme="majorHAnsi" w:cstheme="majorBidi"/>
      <w:color w:val="50B4C8" w:themeColor="accent1"/>
      <w:sz w:val="28"/>
      <w:szCs w:val="28"/>
    </w:rPr>
  </w:style>
  <w:style w:type="character" w:styleId="SchwacheHervorhebung">
    <w:name w:val="Subtle Emphasis"/>
    <w:basedOn w:val="Absatz-Standardschriftart"/>
    <w:uiPriority w:val="19"/>
    <w:qFormat/>
    <w:rsid w:val="00093BD8"/>
    <w:rPr>
      <w:i/>
      <w:iCs/>
      <w:color w:val="595959" w:themeColor="text1" w:themeTint="A6"/>
    </w:rPr>
  </w:style>
  <w:style w:type="character" w:styleId="IntensiveHervorhebung">
    <w:name w:val="Intense Emphasis"/>
    <w:basedOn w:val="Absatz-Standardschriftart"/>
    <w:uiPriority w:val="21"/>
    <w:qFormat/>
    <w:rsid w:val="00093BD8"/>
    <w:rPr>
      <w:b/>
      <w:bCs/>
      <w:i/>
      <w:iCs/>
    </w:rPr>
  </w:style>
  <w:style w:type="character" w:styleId="SchwacherVerweis">
    <w:name w:val="Subtle Reference"/>
    <w:basedOn w:val="Absatz-Standardschriftart"/>
    <w:uiPriority w:val="31"/>
    <w:qFormat/>
    <w:rsid w:val="00093BD8"/>
    <w:rPr>
      <w:smallCaps/>
      <w:color w:val="404040" w:themeColor="text1" w:themeTint="BF"/>
    </w:rPr>
  </w:style>
  <w:style w:type="character" w:styleId="IntensiverVerweis">
    <w:name w:val="Intense Reference"/>
    <w:basedOn w:val="Absatz-Standardschriftart"/>
    <w:uiPriority w:val="32"/>
    <w:qFormat/>
    <w:rsid w:val="00093BD8"/>
    <w:rPr>
      <w:b/>
      <w:bCs/>
      <w:smallCaps/>
      <w:u w:val="single"/>
    </w:rPr>
  </w:style>
  <w:style w:type="character" w:styleId="Buchtitel">
    <w:name w:val="Book Title"/>
    <w:basedOn w:val="Absatz-Standardschriftart"/>
    <w:uiPriority w:val="33"/>
    <w:qFormat/>
    <w:rsid w:val="00093BD8"/>
    <w:rPr>
      <w:b/>
      <w:bCs/>
      <w:smallCaps/>
    </w:rPr>
  </w:style>
  <w:style w:type="paragraph" w:styleId="Listenabsatz">
    <w:name w:val="List Paragraph"/>
    <w:basedOn w:val="Standard"/>
    <w:uiPriority w:val="34"/>
    <w:qFormat/>
    <w:rsid w:val="00CE72F2"/>
    <w:pPr>
      <w:ind w:left="720"/>
      <w:contextualSpacing/>
    </w:pPr>
  </w:style>
  <w:style w:type="table" w:customStyle="1" w:styleId="GridTable1LightAccent4">
    <w:name w:val="Grid Table 1 Light Accent 4"/>
    <w:basedOn w:val="NormaleTabelle"/>
    <w:uiPriority w:val="46"/>
    <w:rsid w:val="001A3CDD"/>
    <w:pPr>
      <w:spacing w:after="0" w:line="240" w:lineRule="auto"/>
    </w:pPr>
    <w:tblPr>
      <w:tblStyleRowBandSize w:val="1"/>
      <w:tblStyleColBandSize w:val="1"/>
      <w:tblBorders>
        <w:top w:val="single" w:sz="4" w:space="0" w:color="C0C8D0" w:themeColor="accent4" w:themeTint="66"/>
        <w:left w:val="single" w:sz="4" w:space="0" w:color="C0C8D0" w:themeColor="accent4" w:themeTint="66"/>
        <w:bottom w:val="single" w:sz="4" w:space="0" w:color="C0C8D0" w:themeColor="accent4" w:themeTint="66"/>
        <w:right w:val="single" w:sz="4" w:space="0" w:color="C0C8D0" w:themeColor="accent4" w:themeTint="66"/>
        <w:insideH w:val="single" w:sz="4" w:space="0" w:color="C0C8D0" w:themeColor="accent4" w:themeTint="66"/>
        <w:insideV w:val="single" w:sz="4" w:space="0" w:color="C0C8D0" w:themeColor="accent4" w:themeTint="66"/>
      </w:tblBorders>
    </w:tblPr>
    <w:tblStylePr w:type="firstRow">
      <w:rPr>
        <w:b/>
        <w:bCs/>
      </w:rPr>
      <w:tblPr/>
      <w:tcPr>
        <w:tcBorders>
          <w:bottom w:val="single" w:sz="12" w:space="0" w:color="A1ACB9" w:themeColor="accent4" w:themeTint="99"/>
        </w:tcBorders>
      </w:tcPr>
    </w:tblStylePr>
    <w:tblStylePr w:type="lastRow">
      <w:rPr>
        <w:b/>
        <w:bCs/>
      </w:rPr>
      <w:tblPr/>
      <w:tcPr>
        <w:tcBorders>
          <w:top w:val="double" w:sz="2" w:space="0" w:color="A1ACB9" w:themeColor="accent4" w:themeTint="99"/>
        </w:tcBorders>
      </w:tcPr>
    </w:tblStylePr>
    <w:tblStylePr w:type="firstCol">
      <w:rPr>
        <w:b/>
        <w:bCs/>
      </w:rPr>
    </w:tblStylePr>
    <w:tblStylePr w:type="lastCol">
      <w:rPr>
        <w:b/>
        <w:bCs/>
      </w:rPr>
    </w:tblStylePr>
  </w:style>
  <w:style w:type="character" w:customStyle="1" w:styleId="phps-t-include">
    <w:name w:val="phps-t-include"/>
    <w:basedOn w:val="Absatz-Standardschriftart"/>
    <w:rsid w:val="001A3CDD"/>
  </w:style>
  <w:style w:type="character" w:customStyle="1" w:styleId="phps-code">
    <w:name w:val="phps-code"/>
    <w:basedOn w:val="Absatz-Standardschriftart"/>
    <w:rsid w:val="001A3CDD"/>
  </w:style>
  <w:style w:type="character" w:customStyle="1" w:styleId="phps-t-constant-encapsed-string">
    <w:name w:val="phps-t-constant-encapsed-string"/>
    <w:basedOn w:val="Absatz-Standardschriftart"/>
    <w:rsid w:val="001A3CDD"/>
  </w:style>
  <w:style w:type="character" w:customStyle="1" w:styleId="phps-t-whitespace">
    <w:name w:val="phps-t-whitespace"/>
    <w:basedOn w:val="Absatz-Standardschriftart"/>
    <w:rsid w:val="001A3CDD"/>
  </w:style>
  <w:style w:type="character" w:customStyle="1" w:styleId="phps-t-variable">
    <w:name w:val="phps-t-variable"/>
    <w:basedOn w:val="Absatz-Standardschriftart"/>
    <w:rsid w:val="001A3CDD"/>
  </w:style>
  <w:style w:type="character" w:customStyle="1" w:styleId="phps-t-string">
    <w:name w:val="phps-t-string"/>
    <w:basedOn w:val="Absatz-Standardschriftart"/>
    <w:rsid w:val="001A3CDD"/>
  </w:style>
  <w:style w:type="character" w:customStyle="1" w:styleId="phps-tainted-var">
    <w:name w:val="phps-tainted-var"/>
    <w:basedOn w:val="Absatz-Standardschriftart"/>
    <w:rsid w:val="001A3CDD"/>
  </w:style>
  <w:style w:type="paragraph" w:styleId="Verzeichnis2">
    <w:name w:val="toc 2"/>
    <w:basedOn w:val="Standard"/>
    <w:next w:val="Standard"/>
    <w:autoRedefine/>
    <w:uiPriority w:val="39"/>
    <w:unhideWhenUsed/>
    <w:rsid w:val="00210F06"/>
    <w:pPr>
      <w:spacing w:after="100"/>
      <w:ind w:left="210"/>
    </w:pPr>
  </w:style>
  <w:style w:type="paragraph" w:styleId="Verzeichnis3">
    <w:name w:val="toc 3"/>
    <w:basedOn w:val="Standard"/>
    <w:next w:val="Standard"/>
    <w:autoRedefine/>
    <w:uiPriority w:val="39"/>
    <w:unhideWhenUsed/>
    <w:rsid w:val="00210F06"/>
    <w:pPr>
      <w:spacing w:after="100"/>
      <w:ind w:left="420"/>
    </w:pPr>
  </w:style>
  <w:style w:type="paragraph" w:styleId="HTMLVorformatiert">
    <w:name w:val="HTML Preformatted"/>
    <w:basedOn w:val="Standard"/>
    <w:link w:val="HTMLVorformatiertZchn"/>
    <w:uiPriority w:val="99"/>
    <w:semiHidden/>
    <w:unhideWhenUsed/>
    <w:rsid w:val="001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1560BF"/>
    <w:rPr>
      <w:rFonts w:ascii="Courier New" w:eastAsia="Times New Roman" w:hAnsi="Courier New" w:cs="Courier New"/>
      <w:sz w:val="20"/>
      <w:szCs w:val="20"/>
      <w:lang w:val="en-US"/>
    </w:rPr>
  </w:style>
  <w:style w:type="paragraph" w:styleId="Sprechblasentext">
    <w:name w:val="Balloon Text"/>
    <w:basedOn w:val="Standard"/>
    <w:link w:val="SprechblasentextZchn"/>
    <w:uiPriority w:val="99"/>
    <w:semiHidden/>
    <w:unhideWhenUsed/>
    <w:rsid w:val="00F961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1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93BD8"/>
  </w:style>
  <w:style w:type="paragraph" w:styleId="berschrift1">
    <w:name w:val="heading 1"/>
    <w:basedOn w:val="Standard"/>
    <w:next w:val="Standard"/>
    <w:link w:val="berschrift1Zchn"/>
    <w:uiPriority w:val="9"/>
    <w:qFormat/>
    <w:rsid w:val="00093BD8"/>
    <w:pPr>
      <w:keepNext/>
      <w:keepLines/>
      <w:pBdr>
        <w:bottom w:val="single" w:sz="4" w:space="1" w:color="50B4C8" w:themeColor="accent1"/>
      </w:pBdr>
      <w:spacing w:before="400" w:after="40" w:line="240" w:lineRule="auto"/>
      <w:outlineLvl w:val="0"/>
    </w:pPr>
    <w:rPr>
      <w:rFonts w:asciiTheme="majorHAnsi" w:eastAsiaTheme="majorEastAsia" w:hAnsiTheme="majorHAnsi" w:cstheme="majorBidi"/>
      <w:color w:val="328D9F" w:themeColor="accent1" w:themeShade="BF"/>
      <w:sz w:val="36"/>
      <w:szCs w:val="36"/>
    </w:rPr>
  </w:style>
  <w:style w:type="paragraph" w:styleId="berschrift2">
    <w:name w:val="heading 2"/>
    <w:basedOn w:val="Standard"/>
    <w:next w:val="Standard"/>
    <w:link w:val="berschrift2Zchn"/>
    <w:uiPriority w:val="9"/>
    <w:unhideWhenUsed/>
    <w:qFormat/>
    <w:rsid w:val="00093BD8"/>
    <w:pPr>
      <w:keepNext/>
      <w:keepLines/>
      <w:spacing w:before="160" w:after="0" w:line="240" w:lineRule="auto"/>
      <w:outlineLvl w:val="1"/>
    </w:pPr>
    <w:rPr>
      <w:rFonts w:asciiTheme="majorHAnsi" w:eastAsiaTheme="majorEastAsia" w:hAnsiTheme="majorHAnsi" w:cstheme="majorBidi"/>
      <w:color w:val="328D9F" w:themeColor="accent1" w:themeShade="BF"/>
      <w:sz w:val="28"/>
      <w:szCs w:val="28"/>
    </w:rPr>
  </w:style>
  <w:style w:type="paragraph" w:styleId="berschrift3">
    <w:name w:val="heading 3"/>
    <w:basedOn w:val="Standard"/>
    <w:next w:val="Standard"/>
    <w:link w:val="berschrift3Zchn"/>
    <w:uiPriority w:val="9"/>
    <w:unhideWhenUsed/>
    <w:qFormat/>
    <w:rsid w:val="00267817"/>
    <w:pPr>
      <w:keepNext/>
      <w:keepLines/>
      <w:spacing w:before="80" w:after="0" w:line="240" w:lineRule="auto"/>
      <w:outlineLvl w:val="2"/>
    </w:pPr>
    <w:rPr>
      <w:rFonts w:asciiTheme="majorHAnsi" w:eastAsiaTheme="majorEastAsia" w:hAnsiTheme="majorHAnsi" w:cstheme="majorBidi"/>
      <w:color w:val="4AB1C6"/>
      <w:sz w:val="26"/>
      <w:szCs w:val="26"/>
      <w14:textFill>
        <w14:solidFill>
          <w14:srgbClr w14:val="4AB1C6">
            <w14:lumMod w14:val="50000"/>
          </w14:srgbClr>
        </w14:solidFill>
      </w14:textFill>
    </w:rPr>
  </w:style>
  <w:style w:type="paragraph" w:styleId="berschrift4">
    <w:name w:val="heading 4"/>
    <w:basedOn w:val="Standard"/>
    <w:next w:val="Standard"/>
    <w:link w:val="berschrift4Zchn"/>
    <w:uiPriority w:val="9"/>
    <w:unhideWhenUsed/>
    <w:qFormat/>
    <w:rsid w:val="0024789C"/>
    <w:pPr>
      <w:keepNext/>
      <w:keepLines/>
      <w:spacing w:before="80" w:after="0"/>
      <w:outlineLvl w:val="3"/>
    </w:pPr>
    <w:rPr>
      <w:rFonts w:asciiTheme="majorHAnsi" w:eastAsiaTheme="majorEastAsia" w:hAnsiTheme="majorHAnsi" w:cstheme="majorBidi"/>
      <w:color w:val="595959" w:themeColor="text1" w:themeTint="A6"/>
      <w:sz w:val="24"/>
      <w:szCs w:val="24"/>
    </w:rPr>
  </w:style>
  <w:style w:type="paragraph" w:styleId="berschrift5">
    <w:name w:val="heading 5"/>
    <w:basedOn w:val="Standard"/>
    <w:next w:val="Standard"/>
    <w:link w:val="berschrift5Zchn"/>
    <w:uiPriority w:val="9"/>
    <w:semiHidden/>
    <w:unhideWhenUsed/>
    <w:qFormat/>
    <w:rsid w:val="00093BD8"/>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093BD8"/>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093BD8"/>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093BD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093BD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93BD8"/>
    <w:pPr>
      <w:spacing w:after="0" w:line="240" w:lineRule="auto"/>
    </w:pPr>
  </w:style>
  <w:style w:type="character" w:customStyle="1" w:styleId="KeinLeerraumZchn">
    <w:name w:val="Kein Leerraum Zchn"/>
    <w:basedOn w:val="Absatz-Standardschriftart"/>
    <w:link w:val="KeinLeerraum"/>
    <w:uiPriority w:val="1"/>
    <w:rsid w:val="00093BD8"/>
  </w:style>
  <w:style w:type="character" w:customStyle="1" w:styleId="berschrift1Zchn">
    <w:name w:val="Überschrift 1 Zchn"/>
    <w:basedOn w:val="Absatz-Standardschriftart"/>
    <w:link w:val="berschrift1"/>
    <w:uiPriority w:val="9"/>
    <w:rsid w:val="00093BD8"/>
    <w:rPr>
      <w:rFonts w:asciiTheme="majorHAnsi" w:eastAsiaTheme="majorEastAsia" w:hAnsiTheme="majorHAnsi" w:cstheme="majorBidi"/>
      <w:color w:val="328D9F" w:themeColor="accent1" w:themeShade="BF"/>
      <w:sz w:val="36"/>
      <w:szCs w:val="36"/>
    </w:rPr>
  </w:style>
  <w:style w:type="paragraph" w:styleId="Inhaltsverzeichnisberschrift">
    <w:name w:val="TOC Heading"/>
    <w:basedOn w:val="berschrift1"/>
    <w:next w:val="Standard"/>
    <w:uiPriority w:val="39"/>
    <w:unhideWhenUsed/>
    <w:qFormat/>
    <w:rsid w:val="00093BD8"/>
    <w:pPr>
      <w:outlineLvl w:val="9"/>
    </w:pPr>
  </w:style>
  <w:style w:type="paragraph" w:styleId="Verzeichnis1">
    <w:name w:val="toc 1"/>
    <w:basedOn w:val="Standard"/>
    <w:next w:val="Standard"/>
    <w:autoRedefine/>
    <w:uiPriority w:val="39"/>
    <w:unhideWhenUsed/>
    <w:rsid w:val="00093BD8"/>
    <w:pPr>
      <w:spacing w:after="100"/>
    </w:pPr>
  </w:style>
  <w:style w:type="character" w:styleId="Hyperlink">
    <w:name w:val="Hyperlink"/>
    <w:basedOn w:val="Absatz-Standardschriftart"/>
    <w:uiPriority w:val="99"/>
    <w:unhideWhenUsed/>
    <w:rsid w:val="00093BD8"/>
    <w:rPr>
      <w:color w:val="2370CD" w:themeColor="hyperlink"/>
      <w:u w:val="single"/>
    </w:rPr>
  </w:style>
  <w:style w:type="character" w:customStyle="1" w:styleId="berschrift2Zchn">
    <w:name w:val="Überschrift 2 Zchn"/>
    <w:basedOn w:val="Absatz-Standardschriftart"/>
    <w:link w:val="berschrift2"/>
    <w:uiPriority w:val="9"/>
    <w:rsid w:val="00093BD8"/>
    <w:rPr>
      <w:rFonts w:asciiTheme="majorHAnsi" w:eastAsiaTheme="majorEastAsia" w:hAnsiTheme="majorHAnsi" w:cstheme="majorBidi"/>
      <w:color w:val="328D9F" w:themeColor="accent1" w:themeShade="BF"/>
      <w:sz w:val="28"/>
      <w:szCs w:val="28"/>
    </w:rPr>
  </w:style>
  <w:style w:type="character" w:customStyle="1" w:styleId="berschrift3Zchn">
    <w:name w:val="Überschrift 3 Zchn"/>
    <w:basedOn w:val="Absatz-Standardschriftart"/>
    <w:link w:val="berschrift3"/>
    <w:uiPriority w:val="9"/>
    <w:rsid w:val="00267817"/>
    <w:rPr>
      <w:rFonts w:asciiTheme="majorHAnsi" w:eastAsiaTheme="majorEastAsia" w:hAnsiTheme="majorHAnsi" w:cstheme="majorBidi"/>
      <w:color w:val="4AB1C6"/>
      <w:sz w:val="26"/>
      <w:szCs w:val="26"/>
      <w14:textFill>
        <w14:solidFill>
          <w14:srgbClr w14:val="4AB1C6">
            <w14:lumMod w14:val="50000"/>
          </w14:srgbClr>
        </w14:solidFill>
      </w14:textFill>
    </w:rPr>
  </w:style>
  <w:style w:type="character" w:customStyle="1" w:styleId="berschrift4Zchn">
    <w:name w:val="Überschrift 4 Zchn"/>
    <w:basedOn w:val="Absatz-Standardschriftart"/>
    <w:link w:val="berschrift4"/>
    <w:uiPriority w:val="9"/>
    <w:rsid w:val="0024789C"/>
    <w:rPr>
      <w:rFonts w:asciiTheme="majorHAnsi" w:eastAsiaTheme="majorEastAsia" w:hAnsiTheme="majorHAnsi" w:cstheme="majorBidi"/>
      <w:color w:val="595959" w:themeColor="text1" w:themeTint="A6"/>
      <w:sz w:val="24"/>
      <w:szCs w:val="24"/>
    </w:rPr>
  </w:style>
  <w:style w:type="character" w:customStyle="1" w:styleId="berschrift5Zchn">
    <w:name w:val="Überschrift 5 Zchn"/>
    <w:basedOn w:val="Absatz-Standardschriftart"/>
    <w:link w:val="berschrift5"/>
    <w:uiPriority w:val="9"/>
    <w:semiHidden/>
    <w:rsid w:val="00093BD8"/>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093BD8"/>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093BD8"/>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093BD8"/>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093BD8"/>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93BD8"/>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093BD8"/>
    <w:pPr>
      <w:spacing w:after="0" w:line="240" w:lineRule="auto"/>
      <w:contextualSpacing/>
    </w:pPr>
    <w:rPr>
      <w:rFonts w:asciiTheme="majorHAnsi" w:eastAsiaTheme="majorEastAsia" w:hAnsiTheme="majorHAnsi" w:cstheme="majorBidi"/>
      <w:color w:val="328D9F" w:themeColor="accent1" w:themeShade="BF"/>
      <w:spacing w:val="-7"/>
      <w:sz w:val="80"/>
      <w:szCs w:val="80"/>
    </w:rPr>
  </w:style>
  <w:style w:type="character" w:customStyle="1" w:styleId="TitelZchn">
    <w:name w:val="Titel Zchn"/>
    <w:basedOn w:val="Absatz-Standardschriftart"/>
    <w:link w:val="Titel"/>
    <w:uiPriority w:val="10"/>
    <w:rsid w:val="00093BD8"/>
    <w:rPr>
      <w:rFonts w:asciiTheme="majorHAnsi" w:eastAsiaTheme="majorEastAsia" w:hAnsiTheme="majorHAnsi" w:cstheme="majorBidi"/>
      <w:color w:val="328D9F" w:themeColor="accent1" w:themeShade="BF"/>
      <w:spacing w:val="-7"/>
      <w:sz w:val="80"/>
      <w:szCs w:val="80"/>
    </w:rPr>
  </w:style>
  <w:style w:type="paragraph" w:styleId="Untertitel">
    <w:name w:val="Subtitle"/>
    <w:basedOn w:val="Standard"/>
    <w:next w:val="Standard"/>
    <w:link w:val="UntertitelZchn"/>
    <w:uiPriority w:val="11"/>
    <w:qFormat/>
    <w:rsid w:val="00093BD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093BD8"/>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093BD8"/>
    <w:rPr>
      <w:b/>
      <w:bCs/>
    </w:rPr>
  </w:style>
  <w:style w:type="character" w:styleId="Hervorhebung">
    <w:name w:val="Emphasis"/>
    <w:basedOn w:val="Absatz-Standardschriftart"/>
    <w:uiPriority w:val="20"/>
    <w:qFormat/>
    <w:rsid w:val="00093BD8"/>
    <w:rPr>
      <w:i/>
      <w:iCs/>
    </w:rPr>
  </w:style>
  <w:style w:type="paragraph" w:styleId="Zitat">
    <w:name w:val="Quote"/>
    <w:basedOn w:val="Standard"/>
    <w:next w:val="Standard"/>
    <w:link w:val="ZitatZchn"/>
    <w:uiPriority w:val="29"/>
    <w:qFormat/>
    <w:rsid w:val="00093BD8"/>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093BD8"/>
    <w:rPr>
      <w:i/>
      <w:iCs/>
    </w:rPr>
  </w:style>
  <w:style w:type="paragraph" w:styleId="IntensivesZitat">
    <w:name w:val="Intense Quote"/>
    <w:basedOn w:val="Standard"/>
    <w:next w:val="Standard"/>
    <w:link w:val="IntensivesZitatZchn"/>
    <w:uiPriority w:val="30"/>
    <w:qFormat/>
    <w:rsid w:val="00093BD8"/>
    <w:pPr>
      <w:spacing w:before="100" w:beforeAutospacing="1" w:after="240"/>
      <w:ind w:left="864" w:right="864"/>
      <w:jc w:val="center"/>
    </w:pPr>
    <w:rPr>
      <w:rFonts w:asciiTheme="majorHAnsi" w:eastAsiaTheme="majorEastAsia" w:hAnsiTheme="majorHAnsi" w:cstheme="majorBidi"/>
      <w:color w:val="50B4C8" w:themeColor="accent1"/>
      <w:sz w:val="28"/>
      <w:szCs w:val="28"/>
    </w:rPr>
  </w:style>
  <w:style w:type="character" w:customStyle="1" w:styleId="IntensivesZitatZchn">
    <w:name w:val="Intensives Zitat Zchn"/>
    <w:basedOn w:val="Absatz-Standardschriftart"/>
    <w:link w:val="IntensivesZitat"/>
    <w:uiPriority w:val="30"/>
    <w:rsid w:val="00093BD8"/>
    <w:rPr>
      <w:rFonts w:asciiTheme="majorHAnsi" w:eastAsiaTheme="majorEastAsia" w:hAnsiTheme="majorHAnsi" w:cstheme="majorBidi"/>
      <w:color w:val="50B4C8" w:themeColor="accent1"/>
      <w:sz w:val="28"/>
      <w:szCs w:val="28"/>
    </w:rPr>
  </w:style>
  <w:style w:type="character" w:styleId="SchwacheHervorhebung">
    <w:name w:val="Subtle Emphasis"/>
    <w:basedOn w:val="Absatz-Standardschriftart"/>
    <w:uiPriority w:val="19"/>
    <w:qFormat/>
    <w:rsid w:val="00093BD8"/>
    <w:rPr>
      <w:i/>
      <w:iCs/>
      <w:color w:val="595959" w:themeColor="text1" w:themeTint="A6"/>
    </w:rPr>
  </w:style>
  <w:style w:type="character" w:styleId="IntensiveHervorhebung">
    <w:name w:val="Intense Emphasis"/>
    <w:basedOn w:val="Absatz-Standardschriftart"/>
    <w:uiPriority w:val="21"/>
    <w:qFormat/>
    <w:rsid w:val="00093BD8"/>
    <w:rPr>
      <w:b/>
      <w:bCs/>
      <w:i/>
      <w:iCs/>
    </w:rPr>
  </w:style>
  <w:style w:type="character" w:styleId="SchwacherVerweis">
    <w:name w:val="Subtle Reference"/>
    <w:basedOn w:val="Absatz-Standardschriftart"/>
    <w:uiPriority w:val="31"/>
    <w:qFormat/>
    <w:rsid w:val="00093BD8"/>
    <w:rPr>
      <w:smallCaps/>
      <w:color w:val="404040" w:themeColor="text1" w:themeTint="BF"/>
    </w:rPr>
  </w:style>
  <w:style w:type="character" w:styleId="IntensiverVerweis">
    <w:name w:val="Intense Reference"/>
    <w:basedOn w:val="Absatz-Standardschriftart"/>
    <w:uiPriority w:val="32"/>
    <w:qFormat/>
    <w:rsid w:val="00093BD8"/>
    <w:rPr>
      <w:b/>
      <w:bCs/>
      <w:smallCaps/>
      <w:u w:val="single"/>
    </w:rPr>
  </w:style>
  <w:style w:type="character" w:styleId="Buchtitel">
    <w:name w:val="Book Title"/>
    <w:basedOn w:val="Absatz-Standardschriftart"/>
    <w:uiPriority w:val="33"/>
    <w:qFormat/>
    <w:rsid w:val="00093BD8"/>
    <w:rPr>
      <w:b/>
      <w:bCs/>
      <w:smallCaps/>
    </w:rPr>
  </w:style>
  <w:style w:type="paragraph" w:styleId="Listenabsatz">
    <w:name w:val="List Paragraph"/>
    <w:basedOn w:val="Standard"/>
    <w:uiPriority w:val="34"/>
    <w:qFormat/>
    <w:rsid w:val="00CE72F2"/>
    <w:pPr>
      <w:ind w:left="720"/>
      <w:contextualSpacing/>
    </w:pPr>
  </w:style>
  <w:style w:type="table" w:customStyle="1" w:styleId="GridTable1LightAccent4">
    <w:name w:val="Grid Table 1 Light Accent 4"/>
    <w:basedOn w:val="NormaleTabelle"/>
    <w:uiPriority w:val="46"/>
    <w:rsid w:val="001A3CDD"/>
    <w:pPr>
      <w:spacing w:after="0" w:line="240" w:lineRule="auto"/>
    </w:pPr>
    <w:tblPr>
      <w:tblStyleRowBandSize w:val="1"/>
      <w:tblStyleColBandSize w:val="1"/>
      <w:tblBorders>
        <w:top w:val="single" w:sz="4" w:space="0" w:color="C0C8D0" w:themeColor="accent4" w:themeTint="66"/>
        <w:left w:val="single" w:sz="4" w:space="0" w:color="C0C8D0" w:themeColor="accent4" w:themeTint="66"/>
        <w:bottom w:val="single" w:sz="4" w:space="0" w:color="C0C8D0" w:themeColor="accent4" w:themeTint="66"/>
        <w:right w:val="single" w:sz="4" w:space="0" w:color="C0C8D0" w:themeColor="accent4" w:themeTint="66"/>
        <w:insideH w:val="single" w:sz="4" w:space="0" w:color="C0C8D0" w:themeColor="accent4" w:themeTint="66"/>
        <w:insideV w:val="single" w:sz="4" w:space="0" w:color="C0C8D0" w:themeColor="accent4" w:themeTint="66"/>
      </w:tblBorders>
    </w:tblPr>
    <w:tblStylePr w:type="firstRow">
      <w:rPr>
        <w:b/>
        <w:bCs/>
      </w:rPr>
      <w:tblPr/>
      <w:tcPr>
        <w:tcBorders>
          <w:bottom w:val="single" w:sz="12" w:space="0" w:color="A1ACB9" w:themeColor="accent4" w:themeTint="99"/>
        </w:tcBorders>
      </w:tcPr>
    </w:tblStylePr>
    <w:tblStylePr w:type="lastRow">
      <w:rPr>
        <w:b/>
        <w:bCs/>
      </w:rPr>
      <w:tblPr/>
      <w:tcPr>
        <w:tcBorders>
          <w:top w:val="double" w:sz="2" w:space="0" w:color="A1ACB9" w:themeColor="accent4" w:themeTint="99"/>
        </w:tcBorders>
      </w:tcPr>
    </w:tblStylePr>
    <w:tblStylePr w:type="firstCol">
      <w:rPr>
        <w:b/>
        <w:bCs/>
      </w:rPr>
    </w:tblStylePr>
    <w:tblStylePr w:type="lastCol">
      <w:rPr>
        <w:b/>
        <w:bCs/>
      </w:rPr>
    </w:tblStylePr>
  </w:style>
  <w:style w:type="character" w:customStyle="1" w:styleId="phps-t-include">
    <w:name w:val="phps-t-include"/>
    <w:basedOn w:val="Absatz-Standardschriftart"/>
    <w:rsid w:val="001A3CDD"/>
  </w:style>
  <w:style w:type="character" w:customStyle="1" w:styleId="phps-code">
    <w:name w:val="phps-code"/>
    <w:basedOn w:val="Absatz-Standardschriftart"/>
    <w:rsid w:val="001A3CDD"/>
  </w:style>
  <w:style w:type="character" w:customStyle="1" w:styleId="phps-t-constant-encapsed-string">
    <w:name w:val="phps-t-constant-encapsed-string"/>
    <w:basedOn w:val="Absatz-Standardschriftart"/>
    <w:rsid w:val="001A3CDD"/>
  </w:style>
  <w:style w:type="character" w:customStyle="1" w:styleId="phps-t-whitespace">
    <w:name w:val="phps-t-whitespace"/>
    <w:basedOn w:val="Absatz-Standardschriftart"/>
    <w:rsid w:val="001A3CDD"/>
  </w:style>
  <w:style w:type="character" w:customStyle="1" w:styleId="phps-t-variable">
    <w:name w:val="phps-t-variable"/>
    <w:basedOn w:val="Absatz-Standardschriftart"/>
    <w:rsid w:val="001A3CDD"/>
  </w:style>
  <w:style w:type="character" w:customStyle="1" w:styleId="phps-t-string">
    <w:name w:val="phps-t-string"/>
    <w:basedOn w:val="Absatz-Standardschriftart"/>
    <w:rsid w:val="001A3CDD"/>
  </w:style>
  <w:style w:type="character" w:customStyle="1" w:styleId="phps-tainted-var">
    <w:name w:val="phps-tainted-var"/>
    <w:basedOn w:val="Absatz-Standardschriftart"/>
    <w:rsid w:val="001A3CDD"/>
  </w:style>
  <w:style w:type="paragraph" w:styleId="Verzeichnis2">
    <w:name w:val="toc 2"/>
    <w:basedOn w:val="Standard"/>
    <w:next w:val="Standard"/>
    <w:autoRedefine/>
    <w:uiPriority w:val="39"/>
    <w:unhideWhenUsed/>
    <w:rsid w:val="00210F06"/>
    <w:pPr>
      <w:spacing w:after="100"/>
      <w:ind w:left="210"/>
    </w:pPr>
  </w:style>
  <w:style w:type="paragraph" w:styleId="Verzeichnis3">
    <w:name w:val="toc 3"/>
    <w:basedOn w:val="Standard"/>
    <w:next w:val="Standard"/>
    <w:autoRedefine/>
    <w:uiPriority w:val="39"/>
    <w:unhideWhenUsed/>
    <w:rsid w:val="00210F06"/>
    <w:pPr>
      <w:spacing w:after="100"/>
      <w:ind w:left="420"/>
    </w:pPr>
  </w:style>
  <w:style w:type="paragraph" w:styleId="HTMLVorformatiert">
    <w:name w:val="HTML Preformatted"/>
    <w:basedOn w:val="Standard"/>
    <w:link w:val="HTMLVorformatiertZchn"/>
    <w:uiPriority w:val="99"/>
    <w:semiHidden/>
    <w:unhideWhenUsed/>
    <w:rsid w:val="00156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1560BF"/>
    <w:rPr>
      <w:rFonts w:ascii="Courier New" w:eastAsia="Times New Roman" w:hAnsi="Courier New" w:cs="Courier New"/>
      <w:sz w:val="20"/>
      <w:szCs w:val="20"/>
      <w:lang w:val="en-US"/>
    </w:rPr>
  </w:style>
  <w:style w:type="paragraph" w:styleId="Sprechblasentext">
    <w:name w:val="Balloon Text"/>
    <w:basedOn w:val="Standard"/>
    <w:link w:val="SprechblasentextZchn"/>
    <w:uiPriority w:val="99"/>
    <w:semiHidden/>
    <w:unhideWhenUsed/>
    <w:rsid w:val="00F961B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1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988769">
      <w:bodyDiv w:val="1"/>
      <w:marLeft w:val="0"/>
      <w:marRight w:val="0"/>
      <w:marTop w:val="0"/>
      <w:marBottom w:val="0"/>
      <w:divBdr>
        <w:top w:val="none" w:sz="0" w:space="0" w:color="auto"/>
        <w:left w:val="none" w:sz="0" w:space="0" w:color="auto"/>
        <w:bottom w:val="none" w:sz="0" w:space="0" w:color="auto"/>
        <w:right w:val="none" w:sz="0" w:space="0" w:color="auto"/>
      </w:divBdr>
    </w:div>
    <w:div w:id="851184614">
      <w:bodyDiv w:val="1"/>
      <w:marLeft w:val="0"/>
      <w:marRight w:val="0"/>
      <w:marTop w:val="0"/>
      <w:marBottom w:val="0"/>
      <w:divBdr>
        <w:top w:val="none" w:sz="0" w:space="0" w:color="auto"/>
        <w:left w:val="none" w:sz="0" w:space="0" w:color="auto"/>
        <w:bottom w:val="none" w:sz="0" w:space="0" w:color="auto"/>
        <w:right w:val="none" w:sz="0" w:space="0" w:color="auto"/>
      </w:divBdr>
    </w:div>
    <w:div w:id="208707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C38B9E-DD65-49E8-8504-C34A74EAF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7ED10614.dotm</Template>
  <TotalTime>0</TotalTime>
  <Pages>19</Pages>
  <Words>4823</Words>
  <Characters>30772</Characters>
  <Application>Microsoft Office Word</Application>
  <DocSecurity>0</DocSecurity>
  <Lines>580</Lines>
  <Paragraphs>326</Paragraphs>
  <ScaleCrop>false</ScaleCrop>
  <HeadingPairs>
    <vt:vector size="2" baseType="variant">
      <vt:variant>
        <vt:lpstr>Titel</vt:lpstr>
      </vt:variant>
      <vt:variant>
        <vt:i4>1</vt:i4>
      </vt:variant>
    </vt:vector>
  </HeadingPairs>
  <TitlesOfParts>
    <vt:vector size="1" baseType="lpstr">
      <vt:lpstr>Analyse Schlosslauf</vt:lpstr>
    </vt:vector>
  </TitlesOfParts>
  <Company>TBZ</Company>
  <LinksUpToDate>false</LinksUpToDate>
  <CharactersWithSpaces>35269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Schlosslauf</dc:title>
  <dc:subject>M183 – Applikationssicherheit implementieren</dc:subject>
  <dc:creator>Nadja Stadelmann, Tatyana Merlo, Natalie Stalder</dc:creator>
  <cp:lastModifiedBy>Stadelmann, Nadja</cp:lastModifiedBy>
  <cp:revision>6</cp:revision>
  <dcterms:created xsi:type="dcterms:W3CDTF">2018-01-16T10:43:00Z</dcterms:created>
  <dcterms:modified xsi:type="dcterms:W3CDTF">2018-01-16T12:58:00Z</dcterms:modified>
</cp:coreProperties>
</file>